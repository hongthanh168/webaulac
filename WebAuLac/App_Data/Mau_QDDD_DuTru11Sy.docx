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178" w:rsidRDefault="00B11178" w:rsidP="00163EFE">
      <w:pPr>
        <w:tabs>
          <w:tab w:val="left" w:pos="1080"/>
          <w:tab w:val="left" w:pos="1260"/>
          <w:tab w:val="left" w:pos="1440"/>
          <w:tab w:val="left" w:pos="3960"/>
        </w:tabs>
        <w:ind w:left="720" w:hanging="720"/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-792480</wp:posOffset>
                </wp:positionH>
                <wp:positionV relativeFrom="paragraph">
                  <wp:posOffset>-347345</wp:posOffset>
                </wp:positionV>
                <wp:extent cx="6870065" cy="1219835"/>
                <wp:effectExtent l="9525" t="9525" r="6985" b="889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0065" cy="1219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1178" w:rsidRDefault="00B11178" w:rsidP="00163EFE">
                            <w:r>
                              <w:t xml:space="preserve">     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6105525" cy="1123950"/>
                                  <wp:effectExtent l="0" t="0" r="9525" b="0"/>
                                  <wp:docPr id="3" name="Picture 1" descr="header VN201510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header VN201510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05525" cy="11239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11178" w:rsidRDefault="00B11178" w:rsidP="00163EFE"/>
                          <w:p w:rsidR="00B11178" w:rsidRDefault="00B11178" w:rsidP="00163EF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62.4pt;margin-top:-27.35pt;width:540.95pt;height:96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" strokecolor="white">
                <v:textbox>
                  <w:txbxContent>
                    <w:p w:rsidR="00B11178" w:rsidRDefault="00B11178" w:rsidP="00163EFE">
                      <w:r>
                        <w:t xml:space="preserve">      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6105525" cy="1123950"/>
                            <wp:effectExtent l="0" t="0" r="9525" b="0"/>
                            <wp:docPr id="3" name="Picture 1" descr="header VN201510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header VN2015101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05525" cy="11239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11178" w:rsidRDefault="00B11178" w:rsidP="00163EFE"/>
                    <w:p w:rsidR="00B11178" w:rsidRDefault="00B11178" w:rsidP="00163EFE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</w:rPr>
        <w:t xml:space="preserve">   </w:t>
      </w:r>
    </w:p>
    <w:p w:rsidR="00B11178" w:rsidRDefault="00B11178" w:rsidP="00163EFE">
      <w:pPr>
        <w:tabs>
          <w:tab w:val="left" w:pos="1080"/>
          <w:tab w:val="left" w:pos="1260"/>
          <w:tab w:val="left" w:pos="1440"/>
          <w:tab w:val="left" w:pos="3960"/>
        </w:tabs>
        <w:ind w:left="720" w:hanging="720"/>
        <w:rPr>
          <w:rFonts w:ascii="Times New Roman" w:hAnsi="Times New Roman"/>
        </w:rPr>
      </w:pPr>
    </w:p>
    <w:p w:rsidR="00B11178" w:rsidRDefault="00B11178" w:rsidP="00163EFE">
      <w:pPr>
        <w:tabs>
          <w:tab w:val="left" w:pos="1080"/>
          <w:tab w:val="left" w:pos="1260"/>
          <w:tab w:val="left" w:pos="1440"/>
          <w:tab w:val="left" w:pos="3960"/>
        </w:tabs>
        <w:ind w:left="720" w:hanging="720"/>
        <w:rPr>
          <w:rFonts w:ascii="Times New Roman" w:hAnsi="Times New Roman"/>
        </w:rPr>
      </w:pPr>
    </w:p>
    <w:p w:rsidR="00B11178" w:rsidRPr="00B8572B" w:rsidRDefault="00B11178" w:rsidP="00163EFE">
      <w:pPr>
        <w:tabs>
          <w:tab w:val="left" w:pos="1080"/>
          <w:tab w:val="left" w:pos="1260"/>
          <w:tab w:val="left" w:pos="1440"/>
          <w:tab w:val="left" w:pos="3960"/>
        </w:tabs>
        <w:ind w:left="720" w:hanging="720"/>
        <w:rPr>
          <w:rFonts w:ascii="Times New Roman" w:hAnsi="Times New Roman"/>
        </w:rPr>
      </w:pPr>
    </w:p>
    <w:p w:rsidR="00B11178" w:rsidRDefault="00B11178" w:rsidP="00B8572B">
      <w:pPr>
        <w:rPr>
          <w:rFonts w:ascii="Times New Roman" w:hAnsi="Times New Roman"/>
        </w:rPr>
      </w:pPr>
    </w:p>
    <w:p w:rsidR="00B11178" w:rsidRDefault="00B11178" w:rsidP="004C1F0D">
      <w:pPr>
        <w:tabs>
          <w:tab w:val="left" w:pos="4500"/>
        </w:tabs>
        <w:rPr>
          <w:rFonts w:ascii="Times New Roman" w:hAnsi="Times New Roman"/>
          <w:i/>
          <w:iCs/>
        </w:rPr>
      </w:pPr>
      <w:r w:rsidRPr="00B8572B">
        <w:rPr>
          <w:rFonts w:ascii="Times New Roman" w:hAnsi="Times New Roman"/>
        </w:rPr>
        <w:t>Số:</w:t>
      </w:r>
      <w:r w:rsidR="001702F6">
        <w:rPr>
          <w:rFonts w:ascii="Times New Roman" w:hAnsi="Times New Roman"/>
        </w:rPr>
        <w:t xml:space="preserve"> %SoQD%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</w:t>
      </w:r>
      <w:r w:rsidRPr="00B8572B">
        <w:rPr>
          <w:rFonts w:ascii="Times New Roman" w:hAnsi="Times New Roman"/>
          <w:i/>
          <w:iCs/>
        </w:rPr>
        <w:t>T</w:t>
      </w:r>
      <w:r>
        <w:rPr>
          <w:rFonts w:ascii="Times New Roman" w:hAnsi="Times New Roman"/>
          <w:i/>
          <w:iCs/>
        </w:rPr>
        <w:t>p</w:t>
      </w:r>
      <w:r w:rsidRPr="00B8572B">
        <w:rPr>
          <w:rFonts w:ascii="Times New Roman" w:hAnsi="Times New Roman"/>
          <w:i/>
          <w:iCs/>
        </w:rPr>
        <w:t>.H</w:t>
      </w:r>
      <w:r>
        <w:rPr>
          <w:rFonts w:ascii="Times New Roman" w:hAnsi="Times New Roman"/>
          <w:i/>
          <w:iCs/>
        </w:rPr>
        <w:t>CM</w:t>
      </w:r>
      <w:r w:rsidRPr="00B8572B">
        <w:rPr>
          <w:rFonts w:ascii="Times New Roman" w:hAnsi="Times New Roman"/>
          <w:i/>
          <w:iCs/>
        </w:rPr>
        <w:t>, ngày</w:t>
      </w:r>
      <w:r>
        <w:rPr>
          <w:rFonts w:ascii="Times New Roman" w:hAnsi="Times New Roman"/>
          <w:i/>
          <w:iCs/>
        </w:rPr>
        <w:t xml:space="preserve"> </w:t>
      </w:r>
      <w:r w:rsidR="001702F6">
        <w:rPr>
          <w:rFonts w:ascii="Times New Roman" w:hAnsi="Times New Roman"/>
          <w:i/>
          <w:iCs/>
        </w:rPr>
        <w:t>%Ngay%</w:t>
      </w:r>
      <w:r>
        <w:rPr>
          <w:rFonts w:ascii="Times New Roman" w:hAnsi="Times New Roman"/>
          <w:i/>
          <w:iCs/>
        </w:rPr>
        <w:t xml:space="preserve"> </w:t>
      </w:r>
      <w:r w:rsidRPr="00B8572B">
        <w:rPr>
          <w:rFonts w:ascii="Times New Roman" w:hAnsi="Times New Roman"/>
          <w:i/>
          <w:iCs/>
        </w:rPr>
        <w:t>tháng</w:t>
      </w:r>
      <w:r>
        <w:rPr>
          <w:rFonts w:ascii="Times New Roman" w:hAnsi="Times New Roman"/>
          <w:i/>
          <w:iCs/>
        </w:rPr>
        <w:t xml:space="preserve"> </w:t>
      </w:r>
      <w:r w:rsidRPr="00B8572B">
        <w:rPr>
          <w:rFonts w:ascii="Times New Roman" w:hAnsi="Times New Roman"/>
          <w:i/>
          <w:iCs/>
        </w:rPr>
        <w:t xml:space="preserve"> </w:t>
      </w:r>
      <w:r w:rsidR="001702F6">
        <w:rPr>
          <w:rFonts w:ascii="Times New Roman" w:hAnsi="Times New Roman"/>
          <w:i/>
          <w:iCs/>
        </w:rPr>
        <w:t>%Thang%</w:t>
      </w:r>
      <w:r>
        <w:rPr>
          <w:rFonts w:ascii="Times New Roman" w:hAnsi="Times New Roman"/>
          <w:i/>
          <w:iCs/>
        </w:rPr>
        <w:t xml:space="preserve">  </w:t>
      </w:r>
      <w:r w:rsidRPr="00B8572B">
        <w:rPr>
          <w:rFonts w:ascii="Times New Roman" w:hAnsi="Times New Roman"/>
          <w:i/>
          <w:iCs/>
        </w:rPr>
        <w:t xml:space="preserve">năm </w:t>
      </w:r>
      <w:r w:rsidR="001702F6">
        <w:rPr>
          <w:rFonts w:ascii="Times New Roman" w:hAnsi="Times New Roman"/>
          <w:i/>
          <w:iCs/>
        </w:rPr>
        <w:t>%Nam%</w:t>
      </w:r>
      <w:r w:rsidRPr="00B8572B">
        <w:rPr>
          <w:rFonts w:ascii="Times New Roman" w:hAnsi="Times New Roman"/>
          <w:i/>
          <w:iCs/>
        </w:rPr>
        <w:t xml:space="preserve"> </w:t>
      </w:r>
    </w:p>
    <w:p w:rsidR="00B11178" w:rsidRPr="004C1F0D" w:rsidRDefault="00B11178" w:rsidP="004C1F0D">
      <w:pPr>
        <w:rPr>
          <w:rFonts w:ascii="Times New Roman" w:hAnsi="Times New Roman"/>
        </w:rPr>
      </w:pPr>
      <w:r w:rsidRPr="00B8572B">
        <w:rPr>
          <w:rFonts w:ascii="Times New Roman" w:hAnsi="Times New Roman"/>
          <w:i/>
          <w:iCs/>
        </w:rPr>
        <w:t>(V/v: Điều động công tác đối với Thuyền viên )</w:t>
      </w:r>
    </w:p>
    <w:p w:rsidR="00B11178" w:rsidRDefault="00B11178" w:rsidP="004A51D2">
      <w:pPr>
        <w:jc w:val="center"/>
        <w:rPr>
          <w:rFonts w:ascii="Times New Roman" w:hAnsi="Times New Roman"/>
        </w:rPr>
      </w:pPr>
    </w:p>
    <w:p w:rsidR="00B11178" w:rsidRPr="007A45B8" w:rsidRDefault="00B11178" w:rsidP="004A51D2">
      <w:pPr>
        <w:jc w:val="center"/>
        <w:rPr>
          <w:rFonts w:ascii="Times New Roman" w:hAnsi="Times New Roman"/>
          <w:b/>
        </w:rPr>
      </w:pPr>
    </w:p>
    <w:p w:rsidR="00B11178" w:rsidRPr="007A45B8" w:rsidRDefault="00B11178" w:rsidP="004A51D2">
      <w:pPr>
        <w:jc w:val="center"/>
        <w:rPr>
          <w:rFonts w:ascii="Times New Roman" w:hAnsi="Times New Roman"/>
          <w:sz w:val="28"/>
          <w:szCs w:val="28"/>
        </w:rPr>
      </w:pPr>
      <w:r w:rsidRPr="007A45B8">
        <w:rPr>
          <w:rFonts w:ascii="Times New Roman" w:hAnsi="Times New Roman"/>
          <w:sz w:val="28"/>
          <w:szCs w:val="28"/>
        </w:rPr>
        <w:t>TỔNG GIÁM ĐỐC CÔNG TY CỔ PHẦN ÂU LẠC</w:t>
      </w:r>
    </w:p>
    <w:p w:rsidR="00B11178" w:rsidRPr="00B8572B" w:rsidRDefault="00B11178" w:rsidP="004A51D2">
      <w:pPr>
        <w:jc w:val="center"/>
        <w:rPr>
          <w:rFonts w:ascii="Times New Roman" w:hAnsi="Times New Roman"/>
        </w:rPr>
      </w:pPr>
    </w:p>
    <w:p w:rsidR="00B11178" w:rsidRPr="00B8572B" w:rsidRDefault="00B11178" w:rsidP="004A51D2">
      <w:pPr>
        <w:ind w:left="360"/>
        <w:jc w:val="both"/>
        <w:rPr>
          <w:rFonts w:ascii="Times New Roman" w:hAnsi="Times New Roman"/>
          <w:i/>
          <w:iCs/>
        </w:rPr>
      </w:pPr>
      <w:r w:rsidRPr="00B8572B">
        <w:rPr>
          <w:rFonts w:ascii="Times New Roman" w:hAnsi="Times New Roman"/>
          <w:i/>
          <w:iCs/>
        </w:rPr>
        <w:t xml:space="preserve">Căn cứ: </w:t>
      </w:r>
    </w:p>
    <w:p w:rsidR="00B11178" w:rsidRPr="00B8572B" w:rsidRDefault="00B11178" w:rsidP="004A51D2">
      <w:pPr>
        <w:numPr>
          <w:ilvl w:val="0"/>
          <w:numId w:val="1"/>
        </w:numPr>
        <w:jc w:val="both"/>
        <w:rPr>
          <w:rFonts w:ascii="Times New Roman" w:hAnsi="Times New Roman"/>
          <w:i/>
          <w:iCs/>
        </w:rPr>
      </w:pPr>
      <w:r w:rsidRPr="00B8572B">
        <w:rPr>
          <w:rFonts w:ascii="Times New Roman" w:hAnsi="Times New Roman"/>
          <w:i/>
          <w:iCs/>
        </w:rPr>
        <w:t>Điều lệ Công ty quy định quyền hạn nhiệm vụ của Tổng Giám đốc.</w:t>
      </w:r>
    </w:p>
    <w:p w:rsidR="00B11178" w:rsidRDefault="00B11178" w:rsidP="0024043C">
      <w:pPr>
        <w:numPr>
          <w:ilvl w:val="0"/>
          <w:numId w:val="1"/>
        </w:numPr>
        <w:jc w:val="both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>Qui trình huấn luyện thực tập nâng chức danh đối với Thuyền viên của Công ty.</w:t>
      </w:r>
    </w:p>
    <w:p w:rsidR="00B11178" w:rsidRPr="00B8572B" w:rsidRDefault="00B11178" w:rsidP="004A51D2">
      <w:pPr>
        <w:numPr>
          <w:ilvl w:val="0"/>
          <w:numId w:val="1"/>
        </w:numPr>
        <w:jc w:val="both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>Theo đề nghị của  ô</w:t>
      </w:r>
      <w:r w:rsidRPr="00B8572B">
        <w:rPr>
          <w:rFonts w:ascii="Times New Roman" w:hAnsi="Times New Roman"/>
          <w:i/>
          <w:iCs/>
        </w:rPr>
        <w:t>ng Trưởng phòng Hành ch</w:t>
      </w:r>
      <w:r>
        <w:rPr>
          <w:rFonts w:ascii="Times New Roman" w:hAnsi="Times New Roman"/>
          <w:i/>
          <w:iCs/>
        </w:rPr>
        <w:t>í</w:t>
      </w:r>
      <w:r w:rsidRPr="00B8572B">
        <w:rPr>
          <w:rFonts w:ascii="Times New Roman" w:hAnsi="Times New Roman"/>
          <w:i/>
          <w:iCs/>
        </w:rPr>
        <w:t>nh – Nhân sự.</w:t>
      </w:r>
    </w:p>
    <w:p w:rsidR="00B11178" w:rsidRDefault="00B11178" w:rsidP="004A51D2">
      <w:pPr>
        <w:pStyle w:val="Heading1"/>
        <w:rPr>
          <w:rFonts w:ascii="Times New Roman" w:hAnsi="Times New Roman"/>
          <w:sz w:val="24"/>
        </w:rPr>
      </w:pPr>
    </w:p>
    <w:p w:rsidR="00B11178" w:rsidRPr="00A82551" w:rsidRDefault="00B11178" w:rsidP="004A51D2"/>
    <w:p w:rsidR="00B11178" w:rsidRPr="00704B75" w:rsidRDefault="00B11178" w:rsidP="004A51D2">
      <w:pPr>
        <w:pStyle w:val="Heading1"/>
        <w:rPr>
          <w:rFonts w:ascii="Times New Roman" w:hAnsi="Times New Roman"/>
          <w:szCs w:val="28"/>
        </w:rPr>
      </w:pPr>
      <w:r w:rsidRPr="00704B75">
        <w:rPr>
          <w:rFonts w:ascii="Times New Roman" w:hAnsi="Times New Roman"/>
          <w:szCs w:val="28"/>
        </w:rPr>
        <w:t>QUYẾT ĐỊNH:</w:t>
      </w:r>
    </w:p>
    <w:p w:rsidR="00B11178" w:rsidRDefault="00B11178" w:rsidP="004A51D2">
      <w:pPr>
        <w:pStyle w:val="BodyText"/>
        <w:rPr>
          <w:rFonts w:ascii="Times New Roman" w:hAnsi="Times New Roman"/>
          <w:u w:val="single"/>
        </w:rPr>
      </w:pPr>
    </w:p>
    <w:p w:rsidR="00B11178" w:rsidRPr="00B8572B" w:rsidRDefault="00B11178" w:rsidP="004A51D2">
      <w:pPr>
        <w:pStyle w:val="BodyText"/>
        <w:tabs>
          <w:tab w:val="left" w:pos="1080"/>
        </w:tabs>
        <w:rPr>
          <w:rFonts w:ascii="Times New Roman" w:hAnsi="Times New Roman"/>
          <w:u w:val="single"/>
        </w:rPr>
      </w:pPr>
    </w:p>
    <w:p w:rsidR="00B11178" w:rsidRDefault="00B11178" w:rsidP="008B3DC6">
      <w:pPr>
        <w:pStyle w:val="BodyText"/>
        <w:tabs>
          <w:tab w:val="left" w:pos="6237"/>
        </w:tabs>
        <w:spacing w:line="312" w:lineRule="auto"/>
        <w:rPr>
          <w:rFonts w:ascii="Times New Roman" w:hAnsi="Times New Roman"/>
          <w:noProof/>
        </w:rPr>
      </w:pPr>
      <w:r w:rsidRPr="008B0A5B">
        <w:rPr>
          <w:rFonts w:ascii="Times New Roman" w:hAnsi="Times New Roman"/>
          <w:b/>
          <w:bCs/>
          <w:i/>
          <w:iCs/>
          <w:u w:val="single"/>
        </w:rPr>
        <w:t>Điều I:</w:t>
      </w:r>
      <w:r>
        <w:rPr>
          <w:rFonts w:ascii="Times New Roman" w:hAnsi="Times New Roman"/>
        </w:rPr>
        <w:t xml:space="preserve">         </w:t>
      </w:r>
      <w:r w:rsidRPr="005D4304">
        <w:rPr>
          <w:rFonts w:ascii="Times New Roman" w:hAnsi="Times New Roman"/>
        </w:rPr>
        <w:t xml:space="preserve">Điều động Ông:     </w:t>
      </w:r>
      <w:r w:rsidR="000A59F6">
        <w:rPr>
          <w:rFonts w:ascii="Times New Roman" w:hAnsi="Times New Roman"/>
          <w:noProof/>
        </w:rPr>
        <w:t>%Name%</w:t>
      </w:r>
      <w:r w:rsidR="008B3DC6">
        <w:rPr>
          <w:rFonts w:ascii="Times New Roman" w:hAnsi="Times New Roman"/>
        </w:rPr>
        <w:tab/>
      </w:r>
      <w:r w:rsidRPr="005D4304">
        <w:rPr>
          <w:rFonts w:ascii="Times New Roman" w:hAnsi="Times New Roman"/>
        </w:rPr>
        <w:t xml:space="preserve">Sinh năm: </w:t>
      </w:r>
      <w:r w:rsidR="000A59F6">
        <w:rPr>
          <w:rFonts w:ascii="Times New Roman" w:hAnsi="Times New Roman"/>
          <w:noProof/>
        </w:rPr>
        <w:t>%NamSinh%</w:t>
      </w:r>
    </w:p>
    <w:p w:rsidR="00B11178" w:rsidRPr="005D4304" w:rsidRDefault="00B11178" w:rsidP="00525ED8">
      <w:pPr>
        <w:pStyle w:val="BodyText"/>
        <w:tabs>
          <w:tab w:val="left" w:pos="1260"/>
        </w:tabs>
        <w:spacing w:line="312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Pr="005D4304">
        <w:rPr>
          <w:rFonts w:ascii="Times New Roman" w:hAnsi="Times New Roman"/>
        </w:rPr>
        <w:t xml:space="preserve">Đang công tác tại: </w:t>
      </w:r>
      <w:r w:rsidR="000A59F6">
        <w:rPr>
          <w:rFonts w:ascii="Times New Roman" w:hAnsi="Times New Roman"/>
        </w:rPr>
        <w:t>%DonVi%</w:t>
      </w:r>
    </w:p>
    <w:p w:rsidR="00B11178" w:rsidRPr="005D4304" w:rsidRDefault="00B11178" w:rsidP="00525ED8">
      <w:pPr>
        <w:pStyle w:val="BodyText"/>
        <w:tabs>
          <w:tab w:val="left" w:pos="1260"/>
        </w:tabs>
        <w:spacing w:line="312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Pr="005D4304">
        <w:rPr>
          <w:rFonts w:ascii="Times New Roman" w:hAnsi="Times New Roman"/>
        </w:rPr>
        <w:t xml:space="preserve">Chức </w:t>
      </w:r>
      <w:r>
        <w:rPr>
          <w:rFonts w:ascii="Times New Roman" w:hAnsi="Times New Roman"/>
        </w:rPr>
        <w:t>danh</w:t>
      </w:r>
      <w:r w:rsidRPr="005D4304">
        <w:rPr>
          <w:rFonts w:ascii="Times New Roman" w:hAnsi="Times New Roman"/>
        </w:rPr>
        <w:t xml:space="preserve">: </w:t>
      </w:r>
      <w:r w:rsidR="000A59F6">
        <w:rPr>
          <w:rFonts w:ascii="Times New Roman" w:hAnsi="Times New Roman"/>
          <w:noProof/>
        </w:rPr>
        <w:t>%ChucVu%</w:t>
      </w:r>
    </w:p>
    <w:p w:rsidR="00B11178" w:rsidRPr="005D4304" w:rsidRDefault="00B11178" w:rsidP="00525ED8">
      <w:pPr>
        <w:pStyle w:val="BodyText"/>
        <w:tabs>
          <w:tab w:val="left" w:pos="1260"/>
        </w:tabs>
        <w:spacing w:line="312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Pr="005D4304">
        <w:rPr>
          <w:rFonts w:ascii="Times New Roman" w:hAnsi="Times New Roman"/>
        </w:rPr>
        <w:t xml:space="preserve">Đến nhận nhiệm vụ tại: </w:t>
      </w:r>
      <w:r w:rsidR="000A59F6">
        <w:rPr>
          <w:rFonts w:ascii="Times New Roman" w:hAnsi="Times New Roman"/>
        </w:rPr>
        <w:t>%DonViMoi%</w:t>
      </w:r>
    </w:p>
    <w:p w:rsidR="00B11178" w:rsidRDefault="00B11178" w:rsidP="00525ED8">
      <w:pPr>
        <w:pStyle w:val="BodyText"/>
        <w:spacing w:line="312" w:lineRule="auto"/>
        <w:rPr>
          <w:rFonts w:ascii="Times New Roman" w:hAnsi="Times New Roman"/>
          <w:noProof/>
        </w:rPr>
      </w:pPr>
      <w:r>
        <w:rPr>
          <w:rFonts w:ascii="Times New Roman" w:hAnsi="Times New Roman"/>
        </w:rPr>
        <w:t xml:space="preserve">                     </w:t>
      </w:r>
      <w:r w:rsidRPr="005D4304">
        <w:rPr>
          <w:rFonts w:ascii="Times New Roman" w:hAnsi="Times New Roman"/>
        </w:rPr>
        <w:t xml:space="preserve">Chức </w:t>
      </w:r>
      <w:r>
        <w:rPr>
          <w:rFonts w:ascii="Times New Roman" w:hAnsi="Times New Roman"/>
        </w:rPr>
        <w:t>danh</w:t>
      </w:r>
      <w:r w:rsidRPr="005D4304">
        <w:rPr>
          <w:rFonts w:ascii="Times New Roman" w:hAnsi="Times New Roman"/>
        </w:rPr>
        <w:t xml:space="preserve">: </w:t>
      </w:r>
      <w:r w:rsidR="000A59F6">
        <w:rPr>
          <w:rFonts w:ascii="Times New Roman" w:hAnsi="Times New Roman"/>
          <w:noProof/>
        </w:rPr>
        <w:t>%ChucVuMoi%</w:t>
      </w:r>
    </w:p>
    <w:p w:rsidR="00B11178" w:rsidRPr="005D4304" w:rsidRDefault="00B11178" w:rsidP="00525ED8">
      <w:pPr>
        <w:pStyle w:val="BodyText"/>
        <w:tabs>
          <w:tab w:val="left" w:pos="1260"/>
        </w:tabs>
        <w:spacing w:line="312" w:lineRule="auto"/>
        <w:rPr>
          <w:rFonts w:ascii="Times New Roman" w:hAnsi="Times New Roman"/>
        </w:rPr>
      </w:pPr>
    </w:p>
    <w:p w:rsidR="00B11178" w:rsidRPr="00506754" w:rsidRDefault="00B11178" w:rsidP="00525ED8">
      <w:pPr>
        <w:spacing w:line="312" w:lineRule="auto"/>
        <w:ind w:left="1260" w:hanging="1260"/>
        <w:jc w:val="both"/>
        <w:rPr>
          <w:rFonts w:ascii="Times New Roman" w:hAnsi="Times New Roman"/>
        </w:rPr>
      </w:pPr>
      <w:r w:rsidRPr="00E80606">
        <w:rPr>
          <w:rFonts w:ascii="Times New Roman" w:hAnsi="Times New Roman"/>
          <w:b/>
          <w:bCs/>
          <w:i/>
          <w:iCs/>
          <w:u w:val="single"/>
        </w:rPr>
        <w:t>Điều II:</w:t>
      </w:r>
      <w:r>
        <w:rPr>
          <w:rFonts w:ascii="Times New Roman" w:hAnsi="Times New Roman"/>
          <w:bCs/>
          <w:iCs/>
        </w:rPr>
        <w:tab/>
      </w:r>
      <w:r w:rsidRPr="00E80606">
        <w:rPr>
          <w:rFonts w:ascii="Times New Roman" w:hAnsi="Times New Roman"/>
          <w:bCs/>
          <w:iCs/>
        </w:rPr>
        <w:t xml:space="preserve">Ông </w:t>
      </w:r>
      <w:r w:rsidR="000A59F6">
        <w:rPr>
          <w:rFonts w:ascii="Times New Roman" w:hAnsi="Times New Roman"/>
          <w:noProof/>
        </w:rPr>
        <w:t xml:space="preserve">%Name% </w:t>
      </w:r>
      <w:r w:rsidRPr="00E80606">
        <w:rPr>
          <w:rFonts w:ascii="Times New Roman" w:hAnsi="Times New Roman"/>
          <w:bCs/>
          <w:iCs/>
        </w:rPr>
        <w:t xml:space="preserve">sẽ </w:t>
      </w:r>
      <w:r w:rsidR="00324AEE">
        <w:rPr>
          <w:rFonts w:ascii="Times New Roman" w:hAnsi="Times New Roman"/>
          <w:bCs/>
          <w:iCs/>
        </w:rPr>
        <w:t xml:space="preserve">hưởng </w:t>
      </w:r>
      <w:r w:rsidR="00324AEE" w:rsidRPr="00E80606">
        <w:rPr>
          <w:rFonts w:ascii="Times New Roman" w:hAnsi="Times New Roman"/>
          <w:bCs/>
          <w:iCs/>
        </w:rPr>
        <w:t>PHỤ CẤP DỰ TRỮ</w:t>
      </w:r>
      <w:r w:rsidRPr="00E80606">
        <w:rPr>
          <w:rFonts w:ascii="Times New Roman" w:hAnsi="Times New Roman"/>
          <w:bCs/>
          <w:iCs/>
        </w:rPr>
        <w:t xml:space="preserve"> kể từ</w:t>
      </w:r>
      <w:r w:rsidRPr="00506754">
        <w:rPr>
          <w:rFonts w:ascii="Times New Roman" w:hAnsi="Times New Roman"/>
        </w:rPr>
        <w:t xml:space="preserve"> ngày</w:t>
      </w:r>
      <w:r>
        <w:rPr>
          <w:rFonts w:ascii="Times New Roman" w:hAnsi="Times New Roman"/>
        </w:rPr>
        <w:t xml:space="preserve"> </w:t>
      </w:r>
      <w:r w:rsidR="000A59F6">
        <w:rPr>
          <w:rFonts w:ascii="Times New Roman" w:hAnsi="Times New Roman"/>
        </w:rPr>
        <w:t>%NgayQD%</w:t>
      </w:r>
      <w:r>
        <w:rPr>
          <w:rFonts w:ascii="Times New Roman" w:hAnsi="Times New Roman"/>
          <w:noProof/>
        </w:rPr>
        <w:t xml:space="preserve"> </w:t>
      </w:r>
      <w:r w:rsidRPr="00506754">
        <w:rPr>
          <w:rFonts w:ascii="Times New Roman" w:hAnsi="Times New Roman"/>
        </w:rPr>
        <w:t>và phải bàn giao lại cụ thể (bằng văn bản) toàn bộ công việc, tài</w:t>
      </w:r>
      <w:r>
        <w:rPr>
          <w:rFonts w:ascii="Times New Roman" w:hAnsi="Times New Roman"/>
        </w:rPr>
        <w:t xml:space="preserve"> sản,…(Sau khi hoàn tất chuyến hàng)</w:t>
      </w:r>
      <w:r w:rsidRPr="0050675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do mình đang quản lý cho ông </w:t>
      </w:r>
      <w:r w:rsidR="000A59F6">
        <w:rPr>
          <w:rFonts w:ascii="Times New Roman" w:hAnsi="Times New Roman"/>
          <w:noProof/>
        </w:rPr>
        <w:t>%NguoiNhanBanGiao%</w:t>
      </w:r>
      <w:r>
        <w:rPr>
          <w:rFonts w:ascii="Times New Roman" w:hAnsi="Times New Roman"/>
        </w:rPr>
        <w:t xml:space="preserve"> </w:t>
      </w:r>
      <w:r w:rsidRPr="00506754">
        <w:rPr>
          <w:rFonts w:ascii="Times New Roman" w:hAnsi="Times New Roman"/>
        </w:rPr>
        <w:t>trước khi</w:t>
      </w:r>
      <w:r>
        <w:rPr>
          <w:rFonts w:ascii="Times New Roman" w:hAnsi="Times New Roman"/>
        </w:rPr>
        <w:t xml:space="preserve"> rời tàu</w:t>
      </w:r>
      <w:r w:rsidRPr="00506754">
        <w:rPr>
          <w:rFonts w:ascii="Times New Roman" w:hAnsi="Times New Roman"/>
        </w:rPr>
        <w:t xml:space="preserve">. </w:t>
      </w:r>
    </w:p>
    <w:p w:rsidR="00B11178" w:rsidRPr="005D4304" w:rsidRDefault="00B11178" w:rsidP="00525ED8">
      <w:pPr>
        <w:pStyle w:val="BodyText"/>
        <w:spacing w:line="312" w:lineRule="auto"/>
        <w:ind w:left="1260"/>
        <w:rPr>
          <w:rFonts w:ascii="Times New Roman" w:hAnsi="Times New Roman"/>
        </w:rPr>
      </w:pPr>
      <w:r w:rsidRPr="005D4304">
        <w:rPr>
          <w:rFonts w:ascii="Times New Roman" w:hAnsi="Times New Roman"/>
        </w:rPr>
        <w:tab/>
        <w:t xml:space="preserve">                           </w:t>
      </w:r>
    </w:p>
    <w:p w:rsidR="00B11178" w:rsidRPr="005D4304" w:rsidRDefault="00B11178" w:rsidP="00525ED8">
      <w:pPr>
        <w:pStyle w:val="BodyTextIndent"/>
        <w:tabs>
          <w:tab w:val="left" w:pos="180"/>
        </w:tabs>
        <w:spacing w:line="312" w:lineRule="auto"/>
        <w:ind w:left="1260" w:hanging="144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i/>
          <w:iCs/>
        </w:rPr>
        <w:t xml:space="preserve">   </w:t>
      </w:r>
      <w:r w:rsidRPr="008B0A5B">
        <w:rPr>
          <w:rFonts w:ascii="Times New Roman" w:hAnsi="Times New Roman"/>
          <w:b/>
          <w:bCs/>
          <w:i/>
          <w:iCs/>
          <w:u w:val="single"/>
        </w:rPr>
        <w:t>Điều III:</w:t>
      </w:r>
      <w:r w:rsidRPr="005D4304">
        <w:rPr>
          <w:rFonts w:ascii="Times New Roman" w:hAnsi="Times New Roman"/>
        </w:rPr>
        <w:t xml:space="preserve"> </w:t>
      </w:r>
      <w:r w:rsidRPr="005D4304">
        <w:rPr>
          <w:rFonts w:ascii="Times New Roman" w:hAnsi="Times New Roman"/>
        </w:rPr>
        <w:tab/>
        <w:t>Quyết định này</w:t>
      </w:r>
      <w:r>
        <w:rPr>
          <w:rFonts w:ascii="Times New Roman" w:hAnsi="Times New Roman"/>
        </w:rPr>
        <w:t xml:space="preserve"> có</w:t>
      </w:r>
      <w:r w:rsidRPr="005D4304">
        <w:rPr>
          <w:rFonts w:ascii="Times New Roman" w:hAnsi="Times New Roman"/>
        </w:rPr>
        <w:t xml:space="preserve"> hiệu lực kể từ ngày </w:t>
      </w:r>
      <w:r>
        <w:rPr>
          <w:rFonts w:ascii="Times New Roman" w:hAnsi="Times New Roman"/>
        </w:rPr>
        <w:t>ký</w:t>
      </w:r>
      <w:r w:rsidRPr="005D4304">
        <w:rPr>
          <w:rFonts w:ascii="Times New Roman" w:hAnsi="Times New Roman"/>
        </w:rPr>
        <w:t>. Các ông</w:t>
      </w:r>
      <w:r>
        <w:rPr>
          <w:rFonts w:ascii="Times New Roman" w:hAnsi="Times New Roman"/>
        </w:rPr>
        <w:t xml:space="preserve"> trong Ban Tổng Giám đốc, </w:t>
      </w:r>
      <w:r w:rsidRPr="005D4304">
        <w:rPr>
          <w:rFonts w:ascii="Times New Roman" w:hAnsi="Times New Roman"/>
        </w:rPr>
        <w:t xml:space="preserve">Thuyền trưởng tàu </w:t>
      </w:r>
      <w:r w:rsidR="000A59F6">
        <w:rPr>
          <w:rFonts w:ascii="Times New Roman" w:hAnsi="Times New Roman"/>
          <w:noProof/>
        </w:rPr>
        <w:t>%TenTau%</w:t>
      </w:r>
      <w:r>
        <w:rPr>
          <w:rFonts w:ascii="Times New Roman" w:hAnsi="Times New Roman"/>
        </w:rPr>
        <w:t xml:space="preserve">, các phòng và ông </w:t>
      </w:r>
      <w:r w:rsidR="000A59F6">
        <w:rPr>
          <w:rFonts w:ascii="Times New Roman" w:hAnsi="Times New Roman"/>
          <w:noProof/>
        </w:rPr>
        <w:t>%Name%</w:t>
      </w:r>
      <w:r>
        <w:rPr>
          <w:rFonts w:ascii="Times New Roman" w:hAnsi="Times New Roman"/>
          <w:noProof/>
        </w:rPr>
        <w:t xml:space="preserve"> </w:t>
      </w:r>
      <w:r w:rsidRPr="005D4304">
        <w:rPr>
          <w:rFonts w:ascii="Times New Roman" w:hAnsi="Times New Roman"/>
        </w:rPr>
        <w:t>chịu trách nhiệm thi hành.</w:t>
      </w:r>
    </w:p>
    <w:p w:rsidR="00B11178" w:rsidRPr="005D4304" w:rsidRDefault="00B11178" w:rsidP="00A83ADB">
      <w:pPr>
        <w:rPr>
          <w:rFonts w:ascii="Times New Roman" w:hAnsi="Times New Roman"/>
        </w:rPr>
      </w:pPr>
      <w:r w:rsidRPr="005D4304">
        <w:rPr>
          <w:rFonts w:ascii="Times New Roman" w:hAnsi="Times New Roman"/>
        </w:rPr>
        <w:tab/>
      </w:r>
    </w:p>
    <w:p w:rsidR="00B11178" w:rsidRPr="005D4304" w:rsidRDefault="00B11178" w:rsidP="00A83ADB">
      <w:pPr>
        <w:rPr>
          <w:rFonts w:ascii="Times New Roman" w:hAnsi="Times New Roman"/>
        </w:rPr>
      </w:pPr>
      <w:r w:rsidRPr="005D4304">
        <w:rPr>
          <w:rFonts w:ascii="Times New Roman" w:hAnsi="Times New Roman"/>
        </w:rPr>
        <w:tab/>
      </w:r>
      <w:r w:rsidRPr="005D4304">
        <w:rPr>
          <w:rFonts w:ascii="Times New Roman" w:hAnsi="Times New Roman"/>
        </w:rPr>
        <w:tab/>
      </w:r>
      <w:r w:rsidRPr="005D4304">
        <w:rPr>
          <w:rFonts w:ascii="Times New Roman" w:hAnsi="Times New Roman"/>
        </w:rPr>
        <w:tab/>
      </w:r>
      <w:r w:rsidRPr="005D4304">
        <w:rPr>
          <w:rFonts w:ascii="Times New Roman" w:hAnsi="Times New Roman"/>
        </w:rPr>
        <w:tab/>
      </w:r>
      <w:r w:rsidRPr="005D4304">
        <w:rPr>
          <w:rFonts w:ascii="Times New Roman" w:hAnsi="Times New Roman"/>
        </w:rPr>
        <w:tab/>
      </w:r>
      <w:r w:rsidRPr="005D4304">
        <w:rPr>
          <w:rFonts w:ascii="Times New Roman" w:hAnsi="Times New Roman"/>
        </w:rPr>
        <w:tab/>
        <w:t xml:space="preserve">                  CÔNG TY CỔ PHẦN ÂU LẠC</w:t>
      </w:r>
    </w:p>
    <w:p w:rsidR="00B11178" w:rsidRPr="005D4304" w:rsidRDefault="00B11178" w:rsidP="00525ED8">
      <w:pPr>
        <w:pStyle w:val="Heading2"/>
        <w:spacing w:before="60"/>
        <w:rPr>
          <w:rFonts w:ascii="Times New Roman" w:hAnsi="Times New Roman"/>
        </w:rPr>
      </w:pPr>
      <w:r w:rsidRPr="005D4304">
        <w:rPr>
          <w:rFonts w:ascii="Times New Roman" w:hAnsi="Times New Roman"/>
        </w:rPr>
        <w:tab/>
      </w:r>
      <w:r w:rsidRPr="005D4304">
        <w:rPr>
          <w:rFonts w:ascii="Times New Roman" w:hAnsi="Times New Roman"/>
        </w:rPr>
        <w:tab/>
      </w:r>
      <w:r w:rsidRPr="005D4304">
        <w:rPr>
          <w:rFonts w:ascii="Times New Roman" w:hAnsi="Times New Roman"/>
        </w:rPr>
        <w:tab/>
      </w:r>
      <w:r w:rsidRPr="005D4304">
        <w:rPr>
          <w:rFonts w:ascii="Times New Roman" w:hAnsi="Times New Roman"/>
        </w:rPr>
        <w:tab/>
      </w:r>
      <w:r w:rsidRPr="005D4304">
        <w:rPr>
          <w:rFonts w:ascii="Times New Roman" w:hAnsi="Times New Roman"/>
        </w:rPr>
        <w:tab/>
      </w:r>
      <w:r w:rsidRPr="005D4304">
        <w:rPr>
          <w:rFonts w:ascii="Times New Roman" w:hAnsi="Times New Roman"/>
        </w:rPr>
        <w:tab/>
      </w:r>
      <w:r w:rsidRPr="005D4304">
        <w:rPr>
          <w:rFonts w:ascii="Times New Roman" w:hAnsi="Times New Roman"/>
        </w:rPr>
        <w:tab/>
      </w:r>
      <w:r w:rsidRPr="005D4304">
        <w:rPr>
          <w:rFonts w:ascii="Times New Roman" w:hAnsi="Times New Roman"/>
        </w:rPr>
        <w:tab/>
        <w:t xml:space="preserve">   TỔNG GIÁM ĐỐC</w:t>
      </w:r>
    </w:p>
    <w:p w:rsidR="00B11178" w:rsidRPr="005D4304" w:rsidRDefault="00B11178" w:rsidP="00A83ADB">
      <w:pPr>
        <w:rPr>
          <w:rFonts w:ascii="Times New Roman" w:hAnsi="Times New Roman"/>
          <w:i/>
          <w:iCs/>
          <w:u w:val="single"/>
        </w:rPr>
      </w:pPr>
      <w:r w:rsidRPr="005D4304">
        <w:rPr>
          <w:rFonts w:ascii="Times New Roman" w:hAnsi="Times New Roman"/>
          <w:i/>
          <w:iCs/>
          <w:u w:val="single"/>
        </w:rPr>
        <w:t>* Nơi nhận:</w:t>
      </w:r>
    </w:p>
    <w:p w:rsidR="00B11178" w:rsidRPr="005D4304" w:rsidRDefault="00B11178" w:rsidP="00A83ADB">
      <w:pPr>
        <w:tabs>
          <w:tab w:val="left" w:pos="1260"/>
        </w:tabs>
        <w:rPr>
          <w:rFonts w:ascii="Times New Roman" w:hAnsi="Times New Roman"/>
        </w:rPr>
      </w:pPr>
      <w:r w:rsidRPr="005D4304">
        <w:rPr>
          <w:rFonts w:ascii="Times New Roman" w:hAnsi="Times New Roman"/>
        </w:rPr>
        <w:t>- Như điều III.</w:t>
      </w:r>
    </w:p>
    <w:p w:rsidR="00B11178" w:rsidRPr="005D4304" w:rsidRDefault="00B11178" w:rsidP="00A83ADB">
      <w:pPr>
        <w:rPr>
          <w:rFonts w:ascii="Times New Roman" w:hAnsi="Times New Roman"/>
        </w:rPr>
      </w:pPr>
      <w:r w:rsidRPr="005D4304">
        <w:rPr>
          <w:rFonts w:ascii="Times New Roman" w:hAnsi="Times New Roman"/>
        </w:rPr>
        <w:t>- Lưu.</w:t>
      </w:r>
    </w:p>
    <w:p w:rsidR="00B11178" w:rsidRDefault="00B11178" w:rsidP="00A83ADB">
      <w:pPr>
        <w:rPr>
          <w:rFonts w:ascii="Times New Roman" w:hAnsi="Times New Roman"/>
        </w:rPr>
      </w:pPr>
    </w:p>
    <w:p w:rsidR="00B11178" w:rsidRDefault="00B11178" w:rsidP="00A83ADB">
      <w:pPr>
        <w:rPr>
          <w:rFonts w:ascii="Times New Roman" w:hAnsi="Times New Roman"/>
        </w:rPr>
      </w:pPr>
    </w:p>
    <w:p w:rsidR="00B11178" w:rsidRPr="005D4304" w:rsidRDefault="00B11178" w:rsidP="00A83ADB">
      <w:pPr>
        <w:rPr>
          <w:rFonts w:ascii="Times New Roman" w:hAnsi="Times New Roman"/>
        </w:rPr>
      </w:pPr>
    </w:p>
    <w:p w:rsidR="00B11178" w:rsidRDefault="00B11178" w:rsidP="00B8572B">
      <w:pPr>
        <w:ind w:left="720" w:hanging="720"/>
        <w:rPr>
          <w:rFonts w:ascii="Times New Roman" w:hAnsi="Times New Roman"/>
          <w:noProof/>
        </w:rPr>
      </w:pPr>
    </w:p>
    <w:p w:rsidR="00B11178" w:rsidRDefault="00B11178" w:rsidP="00B8572B">
      <w:pPr>
        <w:ind w:left="720" w:hanging="720"/>
        <w:rPr>
          <w:rFonts w:ascii="Times New Roman" w:hAnsi="Times New Roman"/>
          <w:noProof/>
        </w:rPr>
      </w:pPr>
    </w:p>
    <w:p w:rsidR="00B11178" w:rsidRDefault="00B11178" w:rsidP="00B8572B">
      <w:pPr>
        <w:ind w:left="720" w:hanging="720"/>
        <w:rPr>
          <w:rFonts w:ascii="Times New Roman" w:hAnsi="Times New Roman"/>
        </w:rPr>
        <w:sectPr w:rsidR="00B11178" w:rsidSect="00163EFE">
          <w:footerReference w:type="default" r:id="rId10"/>
          <w:pgSz w:w="11909" w:h="16834" w:code="9"/>
          <w:pgMar w:top="547" w:right="1152" w:bottom="1440" w:left="1728" w:header="720" w:footer="144" w:gutter="0"/>
          <w:pgNumType w:start="1"/>
          <w:cols w:space="720"/>
          <w:docGrid w:linePitch="326"/>
        </w:sectPr>
      </w:pPr>
      <w:r w:rsidRPr="00B8572B">
        <w:rPr>
          <w:rFonts w:ascii="Times New Roman" w:hAnsi="Times New Roman"/>
        </w:rPr>
        <w:t xml:space="preserve">   </w:t>
      </w:r>
    </w:p>
    <w:p w:rsidR="00D82FF1" w:rsidRDefault="00D82FF1">
      <w:pPr>
        <w:rPr>
          <w:rFonts w:ascii="Times New Roman" w:hAnsi="Times New Roman"/>
        </w:rPr>
      </w:pPr>
      <w:bookmarkStart w:id="0" w:name="_GoBack"/>
      <w:bookmarkEnd w:id="0"/>
      <w:r>
        <w:rPr>
          <w:rFonts w:ascii="Times New Roman" w:hAnsi="Times New Roman"/>
        </w:rPr>
        <w:br w:type="page"/>
      </w:r>
    </w:p>
    <w:tbl>
      <w:tblPr>
        <w:tblW w:w="9360" w:type="dxa"/>
        <w:tblInd w:w="-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6240"/>
        <w:gridCol w:w="1680"/>
      </w:tblGrid>
      <w:tr w:rsidR="00D82FF1" w:rsidTr="00EC2437">
        <w:trPr>
          <w:trHeight w:val="1084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FF1" w:rsidRDefault="00D82FF1" w:rsidP="00EC2437">
            <w:pPr>
              <w:pStyle w:val="Header"/>
              <w:jc w:val="center"/>
            </w:pPr>
            <w:r>
              <w:rPr>
                <w:rFonts w:ascii=".VnCooperH" w:hAnsi=".VnCooperH"/>
                <w:noProof/>
                <w:sz w:val="38"/>
              </w:rPr>
              <w:lastRenderedPageBreak/>
              <w:drawing>
                <wp:inline distT="0" distB="0" distL="0" distR="0" wp14:anchorId="0000F69F" wp14:editId="4001CEFC">
                  <wp:extent cx="819150" cy="419100"/>
                  <wp:effectExtent l="0" t="0" r="0" b="0"/>
                  <wp:docPr id="5" name="Picture 5" descr="Aulac-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ulac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FF1" w:rsidRDefault="00D82FF1" w:rsidP="00EC2437">
            <w:pPr>
              <w:jc w:val="center"/>
              <w:rPr>
                <w:rFonts w:ascii="Times New Roman" w:hAnsi="Times New Roman"/>
                <w:b/>
                <w:color w:val="0000FF"/>
              </w:rPr>
            </w:pPr>
            <w:r>
              <w:rPr>
                <w:rFonts w:ascii="Times New Roman" w:hAnsi="Times New Roman"/>
                <w:b/>
                <w:color w:val="0000FF"/>
              </w:rPr>
              <w:t xml:space="preserve">BIÊN BẢN ĐỀ XUẤT ĐIỀU ĐỘNG THUYỀN VIÊN </w:t>
            </w:r>
          </w:p>
          <w:p w:rsidR="00D82FF1" w:rsidRDefault="00D82FF1" w:rsidP="00EC2437">
            <w:pPr>
              <w:pStyle w:val="Header"/>
              <w:spacing w:before="120" w:after="60"/>
              <w:ind w:left="-58" w:right="-58"/>
              <w:jc w:val="center"/>
              <w:rPr>
                <w:rFonts w:ascii="Arial" w:hAnsi="Arial" w:cs="Arial"/>
                <w:b/>
                <w:cap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CREW MANNING PROPOSAL RECORD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FF1" w:rsidRDefault="00D82FF1" w:rsidP="00EC2437">
            <w:pPr>
              <w:pStyle w:val="Header"/>
              <w:tabs>
                <w:tab w:val="right" w:pos="1593"/>
              </w:tabs>
              <w:rPr>
                <w:rFonts w:ascii="Times New Roman" w:hAnsi="Times New Roman"/>
                <w:b/>
                <w:sz w:val="20"/>
                <w:lang w:val="fr-FR"/>
              </w:rPr>
            </w:pPr>
            <w:r>
              <w:rPr>
                <w:rFonts w:ascii="Times New Roman" w:hAnsi="Times New Roman"/>
                <w:b/>
                <w:sz w:val="20"/>
                <w:lang w:val="fr-FR"/>
              </w:rPr>
              <w:t>ASC-04F-01</w:t>
            </w:r>
          </w:p>
          <w:p w:rsidR="00D82FF1" w:rsidRDefault="00D82FF1" w:rsidP="00EC2437">
            <w:pPr>
              <w:pStyle w:val="Header"/>
              <w:tabs>
                <w:tab w:val="right" w:pos="1593"/>
              </w:tabs>
              <w:rPr>
                <w:rFonts w:ascii="Times New Roman" w:hAnsi="Times New Roman"/>
                <w:sz w:val="20"/>
                <w:lang w:val="fr-FR"/>
              </w:rPr>
            </w:pPr>
            <w:r>
              <w:rPr>
                <w:rFonts w:ascii="Times New Roman" w:hAnsi="Times New Roman"/>
                <w:sz w:val="20"/>
                <w:lang w:val="fr-FR"/>
              </w:rPr>
              <w:t>Revision: 00</w:t>
            </w:r>
          </w:p>
          <w:p w:rsidR="00D82FF1" w:rsidRDefault="00D82FF1" w:rsidP="00EC2437">
            <w:pPr>
              <w:pStyle w:val="Header"/>
              <w:tabs>
                <w:tab w:val="right" w:pos="1593"/>
              </w:tabs>
              <w:rPr>
                <w:rFonts w:ascii="Times New Roman" w:hAnsi="Times New Roman"/>
                <w:sz w:val="20"/>
                <w:lang w:val="fr-FR"/>
              </w:rPr>
            </w:pPr>
            <w:r>
              <w:rPr>
                <w:rFonts w:ascii="Times New Roman" w:hAnsi="Times New Roman"/>
                <w:sz w:val="20"/>
                <w:lang w:val="fr-FR"/>
              </w:rPr>
              <w:t>Date: 01/07/2014</w:t>
            </w:r>
          </w:p>
          <w:p w:rsidR="00D82FF1" w:rsidRDefault="00D82FF1" w:rsidP="00EC2437">
            <w:pPr>
              <w:pStyle w:val="Header"/>
              <w:tabs>
                <w:tab w:val="right" w:pos="1593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  <w:lang w:val="fr-FR"/>
              </w:rPr>
              <w:t xml:space="preserve">Page: </w:t>
            </w:r>
            <w:r>
              <w:rPr>
                <w:rStyle w:val="PageNumber"/>
                <w:sz w:val="20"/>
              </w:rPr>
              <w:fldChar w:fldCharType="begin"/>
            </w:r>
            <w:r>
              <w:rPr>
                <w:rStyle w:val="PageNumber"/>
                <w:sz w:val="20"/>
              </w:rPr>
              <w:instrText xml:space="preserve"> PAGE  \* Arabic </w:instrText>
            </w:r>
            <w:r>
              <w:rPr>
                <w:rStyle w:val="PageNumber"/>
                <w:sz w:val="20"/>
              </w:rPr>
              <w:fldChar w:fldCharType="separate"/>
            </w:r>
            <w:r>
              <w:rPr>
                <w:rStyle w:val="PageNumber"/>
                <w:noProof/>
                <w:sz w:val="20"/>
              </w:rPr>
              <w:t>1</w:t>
            </w:r>
            <w:r>
              <w:rPr>
                <w:rStyle w:val="PageNumber"/>
                <w:sz w:val="20"/>
              </w:rPr>
              <w:fldChar w:fldCharType="end"/>
            </w:r>
            <w:r>
              <w:rPr>
                <w:rFonts w:ascii="Times New Roman" w:hAnsi="Times New Roman"/>
                <w:sz w:val="20"/>
              </w:rPr>
              <w:t>/</w:t>
            </w:r>
            <w:r>
              <w:rPr>
                <w:rStyle w:val="PageNumber"/>
                <w:rFonts w:ascii="Times New Roman" w:hAnsi="Times New Roman"/>
                <w:sz w:val="20"/>
              </w:rPr>
              <w:t>1</w:t>
            </w:r>
          </w:p>
        </w:tc>
      </w:tr>
    </w:tbl>
    <w:p w:rsidR="00D82FF1" w:rsidRPr="009656C5" w:rsidRDefault="00D82FF1" w:rsidP="00D82FF1">
      <w:pPr>
        <w:pStyle w:val="Title"/>
        <w:ind w:left="426" w:hanging="426"/>
        <w:jc w:val="both"/>
        <w:rPr>
          <w:rFonts w:ascii="Times New Roman" w:hAnsi="Times New Roman"/>
          <w:i/>
          <w:iCs/>
          <w:sz w:val="24"/>
          <w:szCs w:val="24"/>
        </w:rPr>
      </w:pPr>
      <w:r w:rsidRPr="009656C5">
        <w:rPr>
          <w:rFonts w:ascii="Times New Roman" w:hAnsi="Times New Roman"/>
          <w:i/>
          <w:iCs/>
          <w:sz w:val="24"/>
          <w:szCs w:val="24"/>
        </w:rPr>
        <w:t>*** Trưởng phòng Nhân sự chịu trách nhiệm lập đề xuất mỗi khi có nhu cầu. Lưu hồ sơ tại phòng.</w:t>
      </w:r>
    </w:p>
    <w:p w:rsidR="00D82FF1" w:rsidRPr="009656C5" w:rsidRDefault="00D82FF1" w:rsidP="00D82FF1">
      <w:pPr>
        <w:rPr>
          <w:rFonts w:ascii="Times New Roman" w:hAnsi="Times New Roman"/>
        </w:rPr>
      </w:pPr>
      <w:r w:rsidRPr="009656C5">
        <w:rPr>
          <w:rFonts w:ascii="Times New Roman" w:hAnsi="Times New Roman"/>
        </w:rPr>
        <w:t xml:space="preserve">                                                                                                                      </w:t>
      </w:r>
    </w:p>
    <w:p w:rsidR="00D82FF1" w:rsidRPr="005478A1" w:rsidRDefault="00D82FF1" w:rsidP="00D82FF1">
      <w:pPr>
        <w:ind w:left="5040"/>
        <w:rPr>
          <w:rFonts w:ascii="Times New Roman" w:hAnsi="Times New Roman"/>
          <w:u w:val="single"/>
        </w:rPr>
      </w:pPr>
      <w:r w:rsidRPr="005478A1">
        <w:rPr>
          <w:rFonts w:ascii="Times New Roman" w:hAnsi="Times New Roman"/>
        </w:rPr>
        <w:t xml:space="preserve">Ngày </w:t>
      </w:r>
      <w:r w:rsidRPr="005478A1">
        <w:rPr>
          <w:rFonts w:ascii="Times New Roman" w:hAnsi="Times New Roman"/>
          <w:u w:val="single"/>
        </w:rPr>
        <w:t xml:space="preserve">  </w:t>
      </w:r>
      <w:r w:rsidR="005478A1" w:rsidRPr="005478A1">
        <w:rPr>
          <w:rFonts w:ascii="Times New Roman" w:hAnsi="Times New Roman"/>
          <w:iCs/>
        </w:rPr>
        <w:t>%Ngay%</w:t>
      </w:r>
      <w:r w:rsidRPr="005478A1">
        <w:rPr>
          <w:rFonts w:ascii="Times New Roman" w:hAnsi="Times New Roman"/>
          <w:u w:val="single"/>
        </w:rPr>
        <w:t xml:space="preserve">   </w:t>
      </w:r>
      <w:r w:rsidRPr="005478A1">
        <w:rPr>
          <w:rFonts w:ascii="Times New Roman" w:hAnsi="Times New Roman"/>
        </w:rPr>
        <w:t xml:space="preserve">tháng </w:t>
      </w:r>
      <w:r w:rsidRPr="005478A1">
        <w:rPr>
          <w:rFonts w:ascii="Times New Roman" w:hAnsi="Times New Roman"/>
          <w:u w:val="single"/>
        </w:rPr>
        <w:t xml:space="preserve">   </w:t>
      </w:r>
      <w:r w:rsidR="005478A1" w:rsidRPr="005478A1">
        <w:rPr>
          <w:rFonts w:ascii="Times New Roman" w:hAnsi="Times New Roman"/>
          <w:iCs/>
        </w:rPr>
        <w:t>%Thang%</w:t>
      </w:r>
      <w:r w:rsidRPr="005478A1">
        <w:rPr>
          <w:rFonts w:ascii="Times New Roman" w:hAnsi="Times New Roman"/>
          <w:u w:val="single"/>
        </w:rPr>
        <w:t xml:space="preserve">    </w:t>
      </w:r>
      <w:r w:rsidRPr="005478A1">
        <w:rPr>
          <w:rFonts w:ascii="Times New Roman" w:hAnsi="Times New Roman"/>
        </w:rPr>
        <w:t xml:space="preserve">năm </w:t>
      </w:r>
      <w:r w:rsidR="005478A1" w:rsidRPr="005478A1">
        <w:rPr>
          <w:rFonts w:ascii="Times New Roman" w:hAnsi="Times New Roman"/>
          <w:iCs/>
        </w:rPr>
        <w:t>%Nam%</w:t>
      </w:r>
      <w:r w:rsidRPr="005478A1">
        <w:rPr>
          <w:rFonts w:ascii="Times New Roman" w:hAnsi="Times New Roman"/>
          <w:u w:val="single"/>
        </w:rPr>
        <w:t xml:space="preserve">  </w:t>
      </w:r>
      <w:r w:rsidRPr="005478A1">
        <w:rPr>
          <w:rFonts w:ascii="Times New Roman" w:hAnsi="Times New Roman"/>
        </w:rPr>
        <w:t>.</w:t>
      </w:r>
    </w:p>
    <w:p w:rsidR="00D82FF1" w:rsidRPr="009656C5" w:rsidRDefault="00D82FF1" w:rsidP="00D82FF1">
      <w:pPr>
        <w:rPr>
          <w:rFonts w:ascii="Times New Roman" w:hAnsi="Times New Roman"/>
        </w:rPr>
      </w:pPr>
    </w:p>
    <w:p w:rsidR="00D82FF1" w:rsidRPr="009656C5" w:rsidRDefault="00D82FF1" w:rsidP="00D82FF1">
      <w:pPr>
        <w:ind w:left="-180"/>
        <w:rPr>
          <w:rFonts w:ascii="Times New Roman" w:hAnsi="Times New Roman"/>
          <w:u w:val="single"/>
        </w:rPr>
      </w:pPr>
      <w:r w:rsidRPr="009656C5">
        <w:rPr>
          <w:rFonts w:ascii="Times New Roman" w:hAnsi="Times New Roman"/>
        </w:rPr>
        <w:t>1. Căn cứ nhu cầu tại tàu:</w:t>
      </w:r>
      <w:r w:rsidRPr="009656C5">
        <w:rPr>
          <w:rFonts w:ascii="Times New Roman" w:hAnsi="Times New Roman"/>
          <w:u w:val="single"/>
        </w:rPr>
        <w:tab/>
      </w:r>
      <w:r w:rsidR="005478A1" w:rsidRPr="005478A1">
        <w:rPr>
          <w:rFonts w:ascii="Times New Roman" w:hAnsi="Times New Roman"/>
          <w:iCs/>
        </w:rPr>
        <w:t>%TenTau%</w:t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</w:rPr>
        <w:t>.</w:t>
      </w:r>
    </w:p>
    <w:p w:rsidR="00D82FF1" w:rsidRPr="009656C5" w:rsidRDefault="00D82FF1" w:rsidP="00D82FF1">
      <w:pPr>
        <w:rPr>
          <w:rFonts w:ascii="Times New Roman" w:hAnsi="Times New Roman"/>
          <w:u w:val="single"/>
        </w:rPr>
      </w:pPr>
      <w:r w:rsidRPr="009656C5">
        <w:rPr>
          <w:rFonts w:ascii="Times New Roman" w:hAnsi="Times New Roman"/>
        </w:rPr>
        <w:t xml:space="preserve">Vì lý do: </w:t>
      </w:r>
      <w:r w:rsidRPr="009656C5">
        <w:rPr>
          <w:rFonts w:ascii="Times New Roman" w:hAnsi="Times New Roman"/>
          <w:u w:val="single"/>
        </w:rPr>
        <w:tab/>
        <w:t>Bố trí Thuyền vi</w:t>
      </w:r>
      <w:r>
        <w:rPr>
          <w:rFonts w:ascii="Times New Roman" w:hAnsi="Times New Roman"/>
          <w:u w:val="single"/>
        </w:rPr>
        <w:t>ê</w:t>
      </w:r>
      <w:r w:rsidRPr="009656C5">
        <w:rPr>
          <w:rFonts w:ascii="Times New Roman" w:hAnsi="Times New Roman"/>
          <w:u w:val="single"/>
        </w:rPr>
        <w:t>n</w:t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</w:p>
    <w:p w:rsidR="00D82FF1" w:rsidRPr="009656C5" w:rsidRDefault="00D82FF1" w:rsidP="00D82FF1">
      <w:pPr>
        <w:rPr>
          <w:rFonts w:ascii="Times New Roman" w:hAnsi="Times New Roman"/>
          <w:u w:val="single"/>
        </w:rPr>
      </w:pP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  <w:t>.</w:t>
      </w:r>
    </w:p>
    <w:p w:rsidR="00D82FF1" w:rsidRPr="009656C5" w:rsidRDefault="00D82FF1" w:rsidP="00D82FF1">
      <w:pPr>
        <w:ind w:left="-180"/>
        <w:rPr>
          <w:rFonts w:ascii="Times New Roman" w:hAnsi="Times New Roman"/>
        </w:rPr>
      </w:pPr>
    </w:p>
    <w:p w:rsidR="00D82FF1" w:rsidRPr="009656C5" w:rsidRDefault="00D82FF1" w:rsidP="00D82FF1">
      <w:pPr>
        <w:ind w:left="-180"/>
        <w:rPr>
          <w:rFonts w:ascii="Times New Roman" w:hAnsi="Times New Roman"/>
        </w:rPr>
      </w:pPr>
      <w:r w:rsidRPr="009656C5">
        <w:rPr>
          <w:rFonts w:ascii="Times New Roman" w:hAnsi="Times New Roman"/>
        </w:rPr>
        <w:t xml:space="preserve">2. Nay đề xuất điều động thuyền viên:  </w:t>
      </w:r>
      <w:r w:rsidRPr="009656C5"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noProof/>
        </w:rPr>
        <w:t>%Name%</w:t>
      </w:r>
      <w:r w:rsidRPr="009656C5"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</w:rPr>
        <w:t>.</w:t>
      </w:r>
    </w:p>
    <w:p w:rsidR="00D82FF1" w:rsidRPr="009656C5" w:rsidRDefault="00D82FF1" w:rsidP="00D82FF1">
      <w:pPr>
        <w:rPr>
          <w:rFonts w:ascii="Times New Roman" w:hAnsi="Times New Roman"/>
          <w:i/>
          <w:iCs/>
          <w:u w:val="single"/>
        </w:rPr>
      </w:pPr>
      <w:r w:rsidRPr="009656C5">
        <w:rPr>
          <w:rFonts w:ascii="Times New Roman" w:hAnsi="Times New Roman"/>
          <w:i/>
          <w:iCs/>
        </w:rPr>
        <w:t>(Nếu cả thuyền bộ mới,</w:t>
      </w:r>
      <w:r w:rsidRPr="009656C5">
        <w:rPr>
          <w:rFonts w:ascii="Times New Roman" w:hAnsi="Times New Roman"/>
          <w:i/>
          <w:iCs/>
        </w:rPr>
        <w:tab/>
      </w:r>
      <w:r w:rsidRPr="009656C5">
        <w:rPr>
          <w:rFonts w:ascii="Times New Roman" w:hAnsi="Times New Roman"/>
          <w:i/>
          <w:iCs/>
        </w:rPr>
        <w:tab/>
        <w:t xml:space="preserve">  </w:t>
      </w:r>
    </w:p>
    <w:p w:rsidR="00D82FF1" w:rsidRPr="009656C5" w:rsidRDefault="00D82FF1" w:rsidP="00D82FF1">
      <w:pPr>
        <w:rPr>
          <w:rFonts w:ascii="Times New Roman" w:hAnsi="Times New Roman"/>
          <w:i/>
          <w:iCs/>
        </w:rPr>
      </w:pPr>
      <w:r w:rsidRPr="009656C5">
        <w:rPr>
          <w:rFonts w:ascii="Times New Roman" w:hAnsi="Times New Roman"/>
          <w:i/>
          <w:iCs/>
        </w:rPr>
        <w:t xml:space="preserve"> đính kèm theo danh sách)</w:t>
      </w:r>
      <w:r w:rsidRPr="009656C5">
        <w:rPr>
          <w:rFonts w:ascii="Times New Roman" w:hAnsi="Times New Roman"/>
          <w:i/>
          <w:iCs/>
        </w:rPr>
        <w:tab/>
      </w:r>
      <w:r w:rsidRPr="009656C5">
        <w:rPr>
          <w:rFonts w:ascii="Times New Roman" w:hAnsi="Times New Roman"/>
          <w:i/>
          <w:iCs/>
        </w:rPr>
        <w:tab/>
      </w:r>
    </w:p>
    <w:p w:rsidR="00D82FF1" w:rsidRPr="009656C5" w:rsidRDefault="00D82FF1" w:rsidP="00D82FF1">
      <w:pPr>
        <w:jc w:val="center"/>
        <w:rPr>
          <w:rFonts w:ascii="Times New Roman" w:hAnsi="Times New Roman"/>
        </w:rPr>
      </w:pPr>
    </w:p>
    <w:p w:rsidR="00D82FF1" w:rsidRPr="009656C5" w:rsidRDefault="00D82FF1" w:rsidP="00D82FF1">
      <w:pPr>
        <w:rPr>
          <w:rFonts w:ascii="Times New Roman" w:hAnsi="Times New Roman"/>
          <w:i/>
          <w:iCs/>
        </w:rPr>
      </w:pPr>
      <w:r w:rsidRPr="009656C5">
        <w:rPr>
          <w:rFonts w:ascii="Times New Roman" w:hAnsi="Times New Roman"/>
        </w:rPr>
        <w:t>Để:</w:t>
      </w:r>
      <w:r w:rsidRPr="009656C5">
        <w:rPr>
          <w:rFonts w:ascii="Times New Roman" w:hAnsi="Times New Roman"/>
        </w:rPr>
        <w:tab/>
      </w:r>
      <w:r w:rsidRPr="009656C5">
        <w:rPr>
          <w:rFonts w:ascii="Times New Roman" w:hAnsi="Times New Roman"/>
          <w:i/>
          <w:iCs/>
        </w:rPr>
        <w:t>(Đánh dấu vào Ô tương ứng)</w:t>
      </w:r>
    </w:p>
    <w:p w:rsidR="00D82FF1" w:rsidRPr="009656C5" w:rsidRDefault="00D82FF1" w:rsidP="00D82FF1">
      <w:pPr>
        <w:rPr>
          <w:rFonts w:ascii="Times New Roman" w:hAnsi="Times New Roman"/>
        </w:rPr>
      </w:pPr>
    </w:p>
    <w:p w:rsidR="00D82FF1" w:rsidRPr="009656C5" w:rsidRDefault="00D82FF1" w:rsidP="00D82FF1">
      <w:pPr>
        <w:ind w:firstLine="720"/>
        <w:rPr>
          <w:rFonts w:ascii="Times New Roman" w:hAnsi="Times New Roman"/>
        </w:rPr>
      </w:pPr>
      <w:r w:rsidRPr="009656C5">
        <w:rPr>
          <w:rFonts w:ascii="Times New Roman" w:hAnsi="Times New Roman"/>
        </w:rPr>
        <w:t>* Thành lập thuyền bộ</w:t>
      </w:r>
      <w:r>
        <w:rPr>
          <w:rFonts w:ascii="Times New Roman" w:hAnsi="Times New Roman"/>
        </w:rPr>
        <w:tab/>
      </w:r>
      <w:r w:rsidRPr="009656C5">
        <w:rPr>
          <w:rFonts w:ascii="Times New Roman" w:hAnsi="Times New Roman"/>
        </w:rPr>
        <w:tab/>
        <w:t xml:space="preserve">[  ]  </w:t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</w:rPr>
        <w:t xml:space="preserve">. </w:t>
      </w:r>
    </w:p>
    <w:p w:rsidR="00D82FF1" w:rsidRPr="009656C5" w:rsidRDefault="00D82FF1" w:rsidP="00D82FF1">
      <w:pPr>
        <w:rPr>
          <w:rFonts w:ascii="Times New Roman" w:hAnsi="Times New Roman"/>
        </w:rPr>
      </w:pPr>
      <w:r w:rsidRPr="009656C5">
        <w:rPr>
          <w:rFonts w:ascii="Times New Roman" w:hAnsi="Times New Roman"/>
        </w:rPr>
        <w:t xml:space="preserve">         </w:t>
      </w:r>
      <w:r w:rsidRPr="009656C5">
        <w:rPr>
          <w:rFonts w:ascii="Times New Roman" w:hAnsi="Times New Roman"/>
        </w:rPr>
        <w:tab/>
        <w:t xml:space="preserve">* Bổ nhiệm                  </w:t>
      </w:r>
      <w:r w:rsidRPr="009656C5">
        <w:rPr>
          <w:rFonts w:ascii="Times New Roman" w:hAnsi="Times New Roman"/>
        </w:rPr>
        <w:tab/>
        <w:t>[</w:t>
      </w:r>
      <w:r w:rsidRPr="009656C5">
        <w:rPr>
          <w:rFonts w:ascii="Times New Roman" w:hAnsi="Times New Roman"/>
          <w:color w:val="FFFFFF"/>
        </w:rPr>
        <w:t>x</w:t>
      </w:r>
      <w:r w:rsidRPr="009656C5">
        <w:rPr>
          <w:rFonts w:ascii="Times New Roman" w:hAnsi="Times New Roman"/>
        </w:rPr>
        <w:t xml:space="preserve">]    Chức danh: </w:t>
      </w:r>
      <w:r w:rsidRPr="009656C5">
        <w:rPr>
          <w:rFonts w:ascii="Times New Roman" w:hAnsi="Times New Roman"/>
          <w:u w:val="single"/>
        </w:rPr>
        <w:tab/>
        <w:t xml:space="preserve">                                    </w:t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</w:rPr>
        <w:t>.</w:t>
      </w:r>
    </w:p>
    <w:p w:rsidR="00D82FF1" w:rsidRPr="009656C5" w:rsidRDefault="00D82FF1" w:rsidP="00D82FF1">
      <w:pPr>
        <w:ind w:firstLine="720"/>
        <w:rPr>
          <w:rFonts w:ascii="Times New Roman" w:hAnsi="Times New Roman"/>
        </w:rPr>
      </w:pPr>
      <w:r w:rsidRPr="009656C5">
        <w:rPr>
          <w:rFonts w:ascii="Times New Roman" w:hAnsi="Times New Roman"/>
        </w:rPr>
        <w:t xml:space="preserve">* Thay thế                </w:t>
      </w:r>
      <w:r w:rsidRPr="009656C5">
        <w:rPr>
          <w:rFonts w:ascii="Times New Roman" w:hAnsi="Times New Roman"/>
        </w:rPr>
        <w:tab/>
      </w:r>
      <w:r w:rsidRPr="009656C5">
        <w:rPr>
          <w:rFonts w:ascii="Times New Roman" w:hAnsi="Times New Roman"/>
        </w:rPr>
        <w:tab/>
        <w:t>[</w:t>
      </w:r>
      <w:r>
        <w:rPr>
          <w:rFonts w:ascii="Times New Roman" w:hAnsi="Times New Roman"/>
        </w:rPr>
        <w:t xml:space="preserve">  </w:t>
      </w:r>
      <w:r w:rsidRPr="009656C5">
        <w:rPr>
          <w:rFonts w:ascii="Times New Roman" w:hAnsi="Times New Roman"/>
        </w:rPr>
        <w:t>]    Chức danh:</w:t>
      </w:r>
      <w:r>
        <w:rPr>
          <w:rFonts w:ascii="Times New Roman" w:hAnsi="Times New Roman"/>
          <w:u w:val="single"/>
        </w:rPr>
        <w:tab/>
      </w:r>
      <w:r w:rsidR="006F368C">
        <w:rPr>
          <w:rFonts w:ascii="Times New Roman" w:hAnsi="Times New Roman"/>
          <w:u w:val="single"/>
        </w:rPr>
        <w:t xml:space="preserve">                                    </w:t>
      </w:r>
      <w:r>
        <w:rPr>
          <w:rFonts w:ascii="Times New Roman" w:hAnsi="Times New Roman"/>
          <w:u w:val="single"/>
        </w:rPr>
        <w:tab/>
        <w:t xml:space="preserve">.  </w:t>
      </w:r>
      <w:r w:rsidRPr="009656C5">
        <w:rPr>
          <w:rFonts w:ascii="Times New Roman" w:hAnsi="Times New Roman"/>
          <w:u w:val="single"/>
        </w:rPr>
        <w:t xml:space="preserve"> </w:t>
      </w:r>
    </w:p>
    <w:p w:rsidR="00D82FF1" w:rsidRPr="009656C5" w:rsidRDefault="00D82FF1" w:rsidP="00D82FF1">
      <w:pPr>
        <w:pStyle w:val="BodyTextIndent"/>
        <w:ind w:left="0" w:firstLine="720"/>
        <w:rPr>
          <w:rFonts w:ascii="Times New Roman" w:hAnsi="Times New Roman"/>
        </w:rPr>
      </w:pPr>
      <w:r w:rsidRPr="009656C5">
        <w:rPr>
          <w:rFonts w:ascii="Times New Roman" w:hAnsi="Times New Roman"/>
        </w:rPr>
        <w:t xml:space="preserve">* Điều khỏi tàu              </w:t>
      </w:r>
      <w:r w:rsidRPr="009656C5">
        <w:rPr>
          <w:rFonts w:ascii="Times New Roman" w:hAnsi="Times New Roman"/>
        </w:rPr>
        <w:tab/>
        <w:t xml:space="preserve">[x]    Chức danh: </w:t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="006F368C">
        <w:rPr>
          <w:rFonts w:ascii="Times New Roman" w:hAnsi="Times New Roman"/>
          <w:noProof/>
        </w:rPr>
        <w:t>%ChucVuMoi%</w:t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</w:rPr>
        <w:t>.</w:t>
      </w:r>
    </w:p>
    <w:p w:rsidR="00D82FF1" w:rsidRPr="009656C5" w:rsidRDefault="00D82FF1" w:rsidP="00D82FF1">
      <w:pPr>
        <w:pStyle w:val="BodyTextIndent"/>
        <w:ind w:hanging="720"/>
        <w:rPr>
          <w:rFonts w:ascii="Times New Roman" w:hAnsi="Times New Roman"/>
        </w:rPr>
      </w:pPr>
    </w:p>
    <w:p w:rsidR="00D82FF1" w:rsidRPr="009656C5" w:rsidRDefault="00D82FF1" w:rsidP="00D82FF1">
      <w:pPr>
        <w:pStyle w:val="BodyTextIndent"/>
        <w:ind w:left="0"/>
        <w:rPr>
          <w:rFonts w:ascii="Times New Roman" w:hAnsi="Times New Roman"/>
          <w:i/>
          <w:iCs/>
        </w:rPr>
      </w:pPr>
      <w:r w:rsidRPr="009656C5">
        <w:rPr>
          <w:rFonts w:ascii="Times New Roman" w:hAnsi="Times New Roman"/>
        </w:rPr>
        <w:t xml:space="preserve">3. Kèm theo đây: </w:t>
      </w:r>
      <w:r w:rsidRPr="009656C5">
        <w:rPr>
          <w:rFonts w:ascii="Times New Roman" w:hAnsi="Times New Roman"/>
          <w:i/>
          <w:iCs/>
        </w:rPr>
        <w:t>(Đánh dấu vào ô tương ứng)</w:t>
      </w:r>
    </w:p>
    <w:p w:rsidR="00D82FF1" w:rsidRPr="009656C5" w:rsidRDefault="00D82FF1" w:rsidP="00D82FF1">
      <w:pPr>
        <w:pStyle w:val="BodyTextIndent"/>
        <w:ind w:hanging="720"/>
        <w:rPr>
          <w:rFonts w:ascii="Times New Roman" w:hAnsi="Times New Roman"/>
        </w:rPr>
      </w:pPr>
    </w:p>
    <w:p w:rsidR="00D82FF1" w:rsidRPr="009656C5" w:rsidRDefault="00D82FF1" w:rsidP="00D82FF1">
      <w:pPr>
        <w:pStyle w:val="BodyTextIndent"/>
        <w:numPr>
          <w:ilvl w:val="0"/>
          <w:numId w:val="2"/>
        </w:numPr>
        <w:rPr>
          <w:rFonts w:ascii="Times New Roman" w:hAnsi="Times New Roman"/>
        </w:rPr>
      </w:pPr>
      <w:r w:rsidRPr="009656C5">
        <w:rPr>
          <w:rFonts w:ascii="Times New Roman" w:hAnsi="Times New Roman"/>
        </w:rPr>
        <w:t xml:space="preserve">Danh sách thuyền bộ mới </w:t>
      </w:r>
      <w:r w:rsidRPr="009656C5">
        <w:rPr>
          <w:rFonts w:ascii="Times New Roman" w:hAnsi="Times New Roman"/>
          <w:i/>
          <w:iCs/>
        </w:rPr>
        <w:t>(nếu thành lập thuyền bộ mới)</w:t>
      </w:r>
      <w:r w:rsidRPr="009656C5">
        <w:rPr>
          <w:rFonts w:ascii="Times New Roman" w:hAnsi="Times New Roman"/>
        </w:rPr>
        <w:t xml:space="preserve">                       </w:t>
      </w:r>
      <w:r w:rsidRPr="009656C5">
        <w:rPr>
          <w:rFonts w:ascii="Times New Roman" w:hAnsi="Times New Roman"/>
        </w:rPr>
        <w:tab/>
        <w:t xml:space="preserve">    [  ]  </w:t>
      </w:r>
    </w:p>
    <w:p w:rsidR="00D82FF1" w:rsidRPr="009656C5" w:rsidRDefault="00D82FF1" w:rsidP="00D82FF1">
      <w:pPr>
        <w:pStyle w:val="BodyTextIndent"/>
        <w:numPr>
          <w:ilvl w:val="0"/>
          <w:numId w:val="2"/>
        </w:numPr>
        <w:rPr>
          <w:rFonts w:ascii="Times New Roman" w:hAnsi="Times New Roman"/>
        </w:rPr>
      </w:pPr>
      <w:r w:rsidRPr="009656C5">
        <w:rPr>
          <w:rFonts w:ascii="Times New Roman" w:hAnsi="Times New Roman"/>
        </w:rPr>
        <w:t xml:space="preserve">Biên bản đánh giá thuyền viên </w:t>
      </w:r>
      <w:r w:rsidRPr="009656C5">
        <w:rPr>
          <w:rFonts w:ascii="Times New Roman" w:hAnsi="Times New Roman"/>
        </w:rPr>
        <w:tab/>
      </w:r>
      <w:r w:rsidRPr="009656C5">
        <w:rPr>
          <w:rFonts w:ascii="Times New Roman" w:hAnsi="Times New Roman"/>
        </w:rPr>
        <w:tab/>
      </w:r>
      <w:r w:rsidRPr="009656C5">
        <w:rPr>
          <w:rFonts w:ascii="Times New Roman" w:hAnsi="Times New Roman"/>
        </w:rPr>
        <w:tab/>
      </w:r>
      <w:r w:rsidRPr="009656C5">
        <w:rPr>
          <w:rFonts w:ascii="Times New Roman" w:hAnsi="Times New Roman"/>
        </w:rPr>
        <w:tab/>
      </w:r>
      <w:r w:rsidRPr="009656C5">
        <w:rPr>
          <w:rFonts w:ascii="Times New Roman" w:hAnsi="Times New Roman"/>
        </w:rPr>
        <w:tab/>
      </w:r>
      <w:r w:rsidRPr="009656C5">
        <w:rPr>
          <w:rFonts w:ascii="Times New Roman" w:hAnsi="Times New Roman"/>
        </w:rPr>
        <w:tab/>
        <w:t xml:space="preserve">    [  ]</w:t>
      </w:r>
    </w:p>
    <w:p w:rsidR="00D82FF1" w:rsidRPr="009656C5" w:rsidRDefault="00D82FF1" w:rsidP="00D82FF1">
      <w:pPr>
        <w:pStyle w:val="BodyTextIndent"/>
        <w:ind w:firstLine="360"/>
        <w:rPr>
          <w:rFonts w:ascii="Times New Roman" w:hAnsi="Times New Roman"/>
          <w:i/>
          <w:iCs/>
        </w:rPr>
      </w:pPr>
      <w:r w:rsidRPr="009656C5">
        <w:rPr>
          <w:rFonts w:ascii="Times New Roman" w:hAnsi="Times New Roman"/>
          <w:i/>
          <w:iCs/>
        </w:rPr>
        <w:t xml:space="preserve">(nếu điều lên vì khả năng chuyên môn không đáp ứng )                                                                                                    </w:t>
      </w:r>
    </w:p>
    <w:p w:rsidR="00D82FF1" w:rsidRPr="009656C5" w:rsidRDefault="00D82FF1" w:rsidP="00D82FF1">
      <w:pPr>
        <w:pStyle w:val="BodyTextIndent"/>
        <w:numPr>
          <w:ilvl w:val="0"/>
          <w:numId w:val="2"/>
        </w:numPr>
        <w:rPr>
          <w:rFonts w:ascii="Times New Roman" w:hAnsi="Times New Roman"/>
        </w:rPr>
      </w:pPr>
      <w:r w:rsidRPr="009656C5">
        <w:rPr>
          <w:rFonts w:ascii="Times New Roman" w:hAnsi="Times New Roman"/>
        </w:rPr>
        <w:t xml:space="preserve">Bản kiểm điểm cá nhân </w:t>
      </w:r>
      <w:r w:rsidRPr="009656C5">
        <w:rPr>
          <w:rFonts w:ascii="Times New Roman" w:hAnsi="Times New Roman"/>
          <w:i/>
          <w:iCs/>
        </w:rPr>
        <w:t>(nếu vì bị k</w:t>
      </w:r>
      <w:r>
        <w:rPr>
          <w:rFonts w:ascii="Times New Roman" w:hAnsi="Times New Roman"/>
          <w:i/>
          <w:iCs/>
        </w:rPr>
        <w:t>ỷ</w:t>
      </w:r>
      <w:r w:rsidRPr="009656C5">
        <w:rPr>
          <w:rFonts w:ascii="Times New Roman" w:hAnsi="Times New Roman"/>
          <w:i/>
          <w:iCs/>
        </w:rPr>
        <w:t xml:space="preserve"> luật rút khỏi tàu)</w:t>
      </w:r>
      <w:r w:rsidRPr="009656C5">
        <w:rPr>
          <w:rFonts w:ascii="Times New Roman" w:hAnsi="Times New Roman"/>
        </w:rPr>
        <w:t xml:space="preserve">                         </w:t>
      </w:r>
      <w:r w:rsidRPr="009656C5">
        <w:rPr>
          <w:rFonts w:ascii="Times New Roman" w:hAnsi="Times New Roman"/>
        </w:rPr>
        <w:tab/>
        <w:t xml:space="preserve">    [  ]</w:t>
      </w:r>
    </w:p>
    <w:p w:rsidR="00D82FF1" w:rsidRPr="009656C5" w:rsidRDefault="00D82FF1" w:rsidP="00D82FF1">
      <w:pPr>
        <w:pStyle w:val="BodyTextIndent"/>
        <w:numPr>
          <w:ilvl w:val="0"/>
          <w:numId w:val="2"/>
        </w:numPr>
        <w:rPr>
          <w:rFonts w:ascii="Times New Roman" w:hAnsi="Times New Roman"/>
        </w:rPr>
      </w:pPr>
      <w:r w:rsidRPr="009656C5">
        <w:rPr>
          <w:rFonts w:ascii="Times New Roman" w:hAnsi="Times New Roman"/>
        </w:rPr>
        <w:t xml:space="preserve">Biên bản kiểm điểm tại tàu có chữ ký thuyền trưởng </w:t>
      </w:r>
      <w:r w:rsidRPr="009656C5">
        <w:rPr>
          <w:rFonts w:ascii="Times New Roman" w:hAnsi="Times New Roman"/>
          <w:i/>
          <w:iCs/>
        </w:rPr>
        <w:t>(nếu kỷ luật)</w:t>
      </w:r>
      <w:r w:rsidRPr="009656C5">
        <w:rPr>
          <w:rFonts w:ascii="Times New Roman" w:hAnsi="Times New Roman"/>
        </w:rPr>
        <w:t xml:space="preserve">     </w:t>
      </w:r>
      <w:r w:rsidRPr="009656C5">
        <w:rPr>
          <w:rFonts w:ascii="Times New Roman" w:hAnsi="Times New Roman"/>
        </w:rPr>
        <w:tab/>
        <w:t xml:space="preserve">    [  ]   </w:t>
      </w:r>
    </w:p>
    <w:p w:rsidR="00D82FF1" w:rsidRPr="009656C5" w:rsidRDefault="00D82FF1" w:rsidP="00D82FF1">
      <w:pPr>
        <w:pStyle w:val="BodyTextIndent"/>
        <w:rPr>
          <w:rFonts w:ascii="Times New Roman" w:hAnsi="Times New Roman"/>
        </w:rPr>
      </w:pPr>
    </w:p>
    <w:p w:rsidR="00D82FF1" w:rsidRPr="009656C5" w:rsidRDefault="00D82FF1" w:rsidP="00D82FF1">
      <w:pPr>
        <w:pStyle w:val="BodyTextIndent"/>
        <w:ind w:hanging="720"/>
        <w:rPr>
          <w:rFonts w:ascii="Times New Roman" w:hAnsi="Times New Roman"/>
        </w:rPr>
      </w:pPr>
      <w:r w:rsidRPr="009656C5">
        <w:rPr>
          <w:rFonts w:ascii="Times New Roman" w:hAnsi="Times New Roman"/>
        </w:rPr>
        <w:t>4. Những lưu ý cần giải quyết trước khi lên tàu/ rời tàu:</w:t>
      </w:r>
    </w:p>
    <w:p w:rsidR="00D82FF1" w:rsidRPr="009656C5" w:rsidRDefault="00D82FF1" w:rsidP="00D82FF1">
      <w:pPr>
        <w:rPr>
          <w:rFonts w:ascii="Times New Roman" w:hAnsi="Times New Roman"/>
        </w:rPr>
      </w:pP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  <w:t xml:space="preserve"> </w:t>
      </w:r>
      <w:r w:rsidRPr="009656C5">
        <w:rPr>
          <w:rFonts w:ascii="Times New Roman" w:hAnsi="Times New Roman"/>
        </w:rPr>
        <w:t>.</w:t>
      </w:r>
    </w:p>
    <w:p w:rsidR="00D82FF1" w:rsidRDefault="00D82FF1" w:rsidP="00D82FF1">
      <w:pPr>
        <w:pStyle w:val="BodyTextIndent"/>
        <w:jc w:val="both"/>
        <w:rPr>
          <w:rFonts w:ascii="Times New Roman" w:hAnsi="Times New Roman"/>
          <w:b/>
          <w:bCs/>
          <w:u w:val="single"/>
        </w:rPr>
      </w:pPr>
    </w:p>
    <w:p w:rsidR="00D82FF1" w:rsidRDefault="00D82FF1" w:rsidP="006F368C">
      <w:pPr>
        <w:pStyle w:val="BodyTextIndent"/>
        <w:ind w:left="0" w:firstLine="0"/>
        <w:jc w:val="both"/>
        <w:rPr>
          <w:rFonts w:ascii="Times New Roman" w:hAnsi="Times New Roman"/>
          <w:b/>
          <w:bCs/>
          <w:i/>
          <w:iCs/>
        </w:rPr>
      </w:pPr>
      <w:r>
        <w:rPr>
          <w:rFonts w:ascii="Times New Roman" w:hAnsi="Times New Roman"/>
          <w:b/>
          <w:bCs/>
          <w:u w:val="single"/>
        </w:rPr>
        <w:t xml:space="preserve">Trưởng phòng Hành chính - Nhân sự </w:t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  <w:u w:val="single"/>
        </w:rPr>
        <w:t>Tổng Giám đốc duyệt</w:t>
      </w:r>
      <w:r>
        <w:rPr>
          <w:rFonts w:ascii="Times New Roman" w:hAnsi="Times New Roman"/>
          <w:b/>
          <w:bCs/>
        </w:rPr>
        <w:t xml:space="preserve">                                                             </w:t>
      </w:r>
    </w:p>
    <w:p w:rsidR="00D82FF1" w:rsidRDefault="00D82FF1" w:rsidP="00D82FF1">
      <w:pPr>
        <w:rPr>
          <w:rFonts w:ascii="Times New Roman" w:hAnsi="Times New Roman"/>
        </w:rPr>
      </w:pPr>
    </w:p>
    <w:p w:rsidR="00D82FF1" w:rsidRDefault="00D82FF1" w:rsidP="00D82FF1">
      <w:pPr>
        <w:rPr>
          <w:rFonts w:ascii="Times New Roman" w:hAnsi="Times New Roman"/>
        </w:rPr>
      </w:pPr>
    </w:p>
    <w:p w:rsidR="00D82FF1" w:rsidRDefault="00D82FF1" w:rsidP="00D82FF1">
      <w:pPr>
        <w:rPr>
          <w:rFonts w:ascii="Times New Roman" w:hAnsi="Times New Roman"/>
        </w:rPr>
      </w:pPr>
    </w:p>
    <w:p w:rsidR="00D82FF1" w:rsidRDefault="00D82FF1" w:rsidP="00D82FF1">
      <w:pPr>
        <w:rPr>
          <w:rFonts w:ascii="Times New Roman" w:hAnsi="Times New Roman"/>
        </w:rPr>
      </w:pPr>
    </w:p>
    <w:p w:rsidR="00D82FF1" w:rsidRDefault="00D82FF1" w:rsidP="00D82FF1">
      <w:pPr>
        <w:rPr>
          <w:rFonts w:ascii="Times New Roman" w:hAnsi="Times New Roman"/>
        </w:rPr>
      </w:pPr>
    </w:p>
    <w:p w:rsidR="00D82FF1" w:rsidRDefault="00D82FF1" w:rsidP="00D82FF1">
      <w:pPr>
        <w:rPr>
          <w:rFonts w:ascii="Times New Roman" w:hAnsi="Times New Roman"/>
        </w:rPr>
      </w:pPr>
    </w:p>
    <w:p w:rsidR="00D82FF1" w:rsidRDefault="00D82FF1" w:rsidP="00D82FF1">
      <w:pPr>
        <w:rPr>
          <w:rFonts w:ascii="Times New Roman" w:hAnsi="Times New Roman"/>
        </w:rPr>
      </w:pPr>
    </w:p>
    <w:p w:rsidR="00D82FF1" w:rsidRDefault="00D82FF1" w:rsidP="00D82FF1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TRẦN THÁI NGUYÊN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MAI VĂN TÙNG</w:t>
      </w:r>
    </w:p>
    <w:p w:rsidR="00D82FF1" w:rsidRDefault="00D82FF1" w:rsidP="00D82FF1">
      <w:pPr>
        <w:pStyle w:val="BodyTextIndent"/>
        <w:rPr>
          <w:rFonts w:ascii="Times New Roman" w:hAnsi="Times New Roman"/>
        </w:rPr>
        <w:sectPr w:rsidR="00D82FF1" w:rsidSect="00D82FF1">
          <w:type w:val="continuous"/>
          <w:pgSz w:w="11909" w:h="16834" w:code="9"/>
          <w:pgMar w:top="576" w:right="749" w:bottom="576" w:left="1920" w:header="360" w:footer="389" w:gutter="0"/>
          <w:pgNumType w:start="1"/>
          <w:cols w:space="720"/>
          <w:docGrid w:linePitch="360"/>
        </w:sectPr>
      </w:pPr>
    </w:p>
    <w:p w:rsidR="00D82FF1" w:rsidRPr="009656C5" w:rsidRDefault="00D82FF1" w:rsidP="00D82FF1">
      <w:pPr>
        <w:pStyle w:val="BodyTextIndent"/>
        <w:rPr>
          <w:rFonts w:ascii="Times New Roman" w:hAnsi="Times New Roman"/>
        </w:rPr>
      </w:pPr>
    </w:p>
    <w:p w:rsidR="00B11178" w:rsidRDefault="00B11178" w:rsidP="000A59F6">
      <w:pPr>
        <w:ind w:left="720" w:hanging="720"/>
        <w:rPr>
          <w:rFonts w:ascii="Times New Roman" w:hAnsi="Times New Roman"/>
        </w:rPr>
      </w:pPr>
    </w:p>
    <w:sectPr w:rsidR="00B11178" w:rsidSect="00B11178">
      <w:footerReference w:type="default" r:id="rId12"/>
      <w:type w:val="continuous"/>
      <w:pgSz w:w="11909" w:h="16834" w:code="9"/>
      <w:pgMar w:top="547" w:right="1152" w:bottom="1440" w:left="1728" w:header="720" w:footer="144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478E" w:rsidRDefault="00FA478E" w:rsidP="00163EFE">
      <w:r>
        <w:separator/>
      </w:r>
    </w:p>
  </w:endnote>
  <w:endnote w:type="continuationSeparator" w:id="0">
    <w:p w:rsidR="00FA478E" w:rsidRDefault="00FA478E" w:rsidP="00163E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Cooper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1178" w:rsidRDefault="00B11178">
    <w:pPr>
      <w:pStyle w:val="Footer"/>
    </w:pPr>
    <w:r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-497205</wp:posOffset>
          </wp:positionH>
          <wp:positionV relativeFrom="paragraph">
            <wp:posOffset>-153670</wp:posOffset>
          </wp:positionV>
          <wp:extent cx="6105525" cy="320040"/>
          <wp:effectExtent l="0" t="0" r="9525" b="3810"/>
          <wp:wrapNone/>
          <wp:docPr id="2" name="Pictur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05525" cy="3200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B11178" w:rsidRDefault="00B1117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54C0" w:rsidRDefault="00B11178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-497205</wp:posOffset>
          </wp:positionH>
          <wp:positionV relativeFrom="paragraph">
            <wp:posOffset>-153670</wp:posOffset>
          </wp:positionV>
          <wp:extent cx="6105525" cy="320040"/>
          <wp:effectExtent l="0" t="0" r="9525" b="3810"/>
          <wp:wrapNone/>
          <wp:docPr id="1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05525" cy="3200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054C0" w:rsidRDefault="00A054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478E" w:rsidRDefault="00FA478E" w:rsidP="00163EFE">
      <w:r>
        <w:separator/>
      </w:r>
    </w:p>
  </w:footnote>
  <w:footnote w:type="continuationSeparator" w:id="0">
    <w:p w:rsidR="00FA478E" w:rsidRDefault="00FA478E" w:rsidP="00163E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0D36CB"/>
    <w:multiLevelType w:val="hybridMultilevel"/>
    <w:tmpl w:val="2CD68BE6"/>
    <w:lvl w:ilvl="0" w:tplc="83749C0A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NI-Times" w:eastAsia="Times New Roman" w:hAnsi="VNI-Times" w:cs="Times New Roman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0177E1"/>
    <w:multiLevelType w:val="hybridMultilevel"/>
    <w:tmpl w:val="AD9A65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2F6"/>
    <w:rsid w:val="00002853"/>
    <w:rsid w:val="00002B09"/>
    <w:rsid w:val="000050CD"/>
    <w:rsid w:val="00013DB1"/>
    <w:rsid w:val="00022ECA"/>
    <w:rsid w:val="0002431D"/>
    <w:rsid w:val="00024BD0"/>
    <w:rsid w:val="0002563D"/>
    <w:rsid w:val="000271C5"/>
    <w:rsid w:val="00027FF6"/>
    <w:rsid w:val="00030D7F"/>
    <w:rsid w:val="0003415A"/>
    <w:rsid w:val="00037C4E"/>
    <w:rsid w:val="00046DEB"/>
    <w:rsid w:val="000479AC"/>
    <w:rsid w:val="00050C88"/>
    <w:rsid w:val="00054AF5"/>
    <w:rsid w:val="00060F0A"/>
    <w:rsid w:val="00064016"/>
    <w:rsid w:val="0006435D"/>
    <w:rsid w:val="0006496C"/>
    <w:rsid w:val="0006632F"/>
    <w:rsid w:val="00072D08"/>
    <w:rsid w:val="0007471C"/>
    <w:rsid w:val="00077107"/>
    <w:rsid w:val="00082391"/>
    <w:rsid w:val="00082AFF"/>
    <w:rsid w:val="00083058"/>
    <w:rsid w:val="00083865"/>
    <w:rsid w:val="00083AB2"/>
    <w:rsid w:val="00090788"/>
    <w:rsid w:val="00090C8C"/>
    <w:rsid w:val="00090F00"/>
    <w:rsid w:val="0009665A"/>
    <w:rsid w:val="0009737A"/>
    <w:rsid w:val="00097CF7"/>
    <w:rsid w:val="000A59F6"/>
    <w:rsid w:val="000B2277"/>
    <w:rsid w:val="000C593C"/>
    <w:rsid w:val="000C6F7F"/>
    <w:rsid w:val="000C72F3"/>
    <w:rsid w:val="000D0347"/>
    <w:rsid w:val="000D234D"/>
    <w:rsid w:val="000D3751"/>
    <w:rsid w:val="000D64E3"/>
    <w:rsid w:val="000E1420"/>
    <w:rsid w:val="000E3758"/>
    <w:rsid w:val="000E5B24"/>
    <w:rsid w:val="000E74B6"/>
    <w:rsid w:val="000E7728"/>
    <w:rsid w:val="000F3567"/>
    <w:rsid w:val="000F3CB6"/>
    <w:rsid w:val="00100F66"/>
    <w:rsid w:val="00101956"/>
    <w:rsid w:val="00102CE6"/>
    <w:rsid w:val="0010550D"/>
    <w:rsid w:val="00110D2E"/>
    <w:rsid w:val="00111A1D"/>
    <w:rsid w:val="00124C9B"/>
    <w:rsid w:val="0013557D"/>
    <w:rsid w:val="00140100"/>
    <w:rsid w:val="001427EA"/>
    <w:rsid w:val="001436F9"/>
    <w:rsid w:val="00144A11"/>
    <w:rsid w:val="00146B90"/>
    <w:rsid w:val="001470BB"/>
    <w:rsid w:val="00152502"/>
    <w:rsid w:val="00152D1E"/>
    <w:rsid w:val="00153925"/>
    <w:rsid w:val="001627BC"/>
    <w:rsid w:val="00163EFE"/>
    <w:rsid w:val="001640BF"/>
    <w:rsid w:val="001702F6"/>
    <w:rsid w:val="00172CF8"/>
    <w:rsid w:val="0017310E"/>
    <w:rsid w:val="001747E9"/>
    <w:rsid w:val="0017653B"/>
    <w:rsid w:val="001865CC"/>
    <w:rsid w:val="001867E8"/>
    <w:rsid w:val="00187DE0"/>
    <w:rsid w:val="00191CCD"/>
    <w:rsid w:val="0019249D"/>
    <w:rsid w:val="001941F5"/>
    <w:rsid w:val="00195A91"/>
    <w:rsid w:val="00196322"/>
    <w:rsid w:val="001A72DA"/>
    <w:rsid w:val="001B3853"/>
    <w:rsid w:val="001B4761"/>
    <w:rsid w:val="001B6987"/>
    <w:rsid w:val="001D092D"/>
    <w:rsid w:val="001D34C2"/>
    <w:rsid w:val="001D638F"/>
    <w:rsid w:val="001D6505"/>
    <w:rsid w:val="001E2DDC"/>
    <w:rsid w:val="001E332B"/>
    <w:rsid w:val="001E7188"/>
    <w:rsid w:val="001F0263"/>
    <w:rsid w:val="001F6AFF"/>
    <w:rsid w:val="00200E3A"/>
    <w:rsid w:val="002012B4"/>
    <w:rsid w:val="002013C1"/>
    <w:rsid w:val="002018D9"/>
    <w:rsid w:val="0020223F"/>
    <w:rsid w:val="00202FC7"/>
    <w:rsid w:val="002049DB"/>
    <w:rsid w:val="00204DC3"/>
    <w:rsid w:val="00206A16"/>
    <w:rsid w:val="00210FEA"/>
    <w:rsid w:val="00211D66"/>
    <w:rsid w:val="00212943"/>
    <w:rsid w:val="00212EC3"/>
    <w:rsid w:val="00220170"/>
    <w:rsid w:val="002313FC"/>
    <w:rsid w:val="00231BAF"/>
    <w:rsid w:val="00233362"/>
    <w:rsid w:val="0023494E"/>
    <w:rsid w:val="0024043C"/>
    <w:rsid w:val="0024442A"/>
    <w:rsid w:val="00244C3A"/>
    <w:rsid w:val="00254495"/>
    <w:rsid w:val="00256581"/>
    <w:rsid w:val="00256F2C"/>
    <w:rsid w:val="00262851"/>
    <w:rsid w:val="002719A7"/>
    <w:rsid w:val="00275EA5"/>
    <w:rsid w:val="00281086"/>
    <w:rsid w:val="00282700"/>
    <w:rsid w:val="00282C3A"/>
    <w:rsid w:val="00284EF8"/>
    <w:rsid w:val="00285943"/>
    <w:rsid w:val="00286C88"/>
    <w:rsid w:val="00287B74"/>
    <w:rsid w:val="00290127"/>
    <w:rsid w:val="00290F99"/>
    <w:rsid w:val="00291348"/>
    <w:rsid w:val="002948AB"/>
    <w:rsid w:val="00295251"/>
    <w:rsid w:val="00295A4C"/>
    <w:rsid w:val="002975ED"/>
    <w:rsid w:val="002A5AD6"/>
    <w:rsid w:val="002A6AC1"/>
    <w:rsid w:val="002B0138"/>
    <w:rsid w:val="002B306B"/>
    <w:rsid w:val="002B6F11"/>
    <w:rsid w:val="002C61B0"/>
    <w:rsid w:val="002C6EE0"/>
    <w:rsid w:val="002D057F"/>
    <w:rsid w:val="002D0A6E"/>
    <w:rsid w:val="002D10E5"/>
    <w:rsid w:val="002D2088"/>
    <w:rsid w:val="002D2AC8"/>
    <w:rsid w:val="002D58C8"/>
    <w:rsid w:val="002E3AB6"/>
    <w:rsid w:val="002F369A"/>
    <w:rsid w:val="00311961"/>
    <w:rsid w:val="00312716"/>
    <w:rsid w:val="00314A04"/>
    <w:rsid w:val="00317025"/>
    <w:rsid w:val="00320265"/>
    <w:rsid w:val="00322B02"/>
    <w:rsid w:val="00324AEE"/>
    <w:rsid w:val="00324CB3"/>
    <w:rsid w:val="0032602C"/>
    <w:rsid w:val="00327C17"/>
    <w:rsid w:val="00335A38"/>
    <w:rsid w:val="003362C5"/>
    <w:rsid w:val="00336D86"/>
    <w:rsid w:val="00336F06"/>
    <w:rsid w:val="00344FDF"/>
    <w:rsid w:val="00346834"/>
    <w:rsid w:val="003522D6"/>
    <w:rsid w:val="00354E61"/>
    <w:rsid w:val="003562A5"/>
    <w:rsid w:val="00364572"/>
    <w:rsid w:val="00376F59"/>
    <w:rsid w:val="003851F3"/>
    <w:rsid w:val="00387D40"/>
    <w:rsid w:val="00387D7B"/>
    <w:rsid w:val="00392C8D"/>
    <w:rsid w:val="00394AFE"/>
    <w:rsid w:val="00396513"/>
    <w:rsid w:val="003A73BC"/>
    <w:rsid w:val="003B167B"/>
    <w:rsid w:val="003B170F"/>
    <w:rsid w:val="003B6E7B"/>
    <w:rsid w:val="003B7E70"/>
    <w:rsid w:val="003C0265"/>
    <w:rsid w:val="003C6F0B"/>
    <w:rsid w:val="003C7846"/>
    <w:rsid w:val="003D507B"/>
    <w:rsid w:val="003D5D76"/>
    <w:rsid w:val="003E0C25"/>
    <w:rsid w:val="003E2F6B"/>
    <w:rsid w:val="003F19DF"/>
    <w:rsid w:val="004004AC"/>
    <w:rsid w:val="00405260"/>
    <w:rsid w:val="00406EDE"/>
    <w:rsid w:val="00407D5B"/>
    <w:rsid w:val="00410913"/>
    <w:rsid w:val="00410988"/>
    <w:rsid w:val="00411291"/>
    <w:rsid w:val="00414585"/>
    <w:rsid w:val="004224D9"/>
    <w:rsid w:val="004237F1"/>
    <w:rsid w:val="0042576E"/>
    <w:rsid w:val="00426399"/>
    <w:rsid w:val="00430F34"/>
    <w:rsid w:val="004321E2"/>
    <w:rsid w:val="00433D7B"/>
    <w:rsid w:val="00433FF5"/>
    <w:rsid w:val="0043729F"/>
    <w:rsid w:val="00437744"/>
    <w:rsid w:val="004446F6"/>
    <w:rsid w:val="00445528"/>
    <w:rsid w:val="0045373B"/>
    <w:rsid w:val="00454876"/>
    <w:rsid w:val="004568EE"/>
    <w:rsid w:val="00461A55"/>
    <w:rsid w:val="00461D70"/>
    <w:rsid w:val="004704BD"/>
    <w:rsid w:val="00474C21"/>
    <w:rsid w:val="00474C70"/>
    <w:rsid w:val="004752F2"/>
    <w:rsid w:val="00475354"/>
    <w:rsid w:val="004766CC"/>
    <w:rsid w:val="004820AE"/>
    <w:rsid w:val="00482A0B"/>
    <w:rsid w:val="00484778"/>
    <w:rsid w:val="00493EBE"/>
    <w:rsid w:val="004951C7"/>
    <w:rsid w:val="004A2751"/>
    <w:rsid w:val="004A3AF1"/>
    <w:rsid w:val="004A51D2"/>
    <w:rsid w:val="004A60ED"/>
    <w:rsid w:val="004B05B2"/>
    <w:rsid w:val="004B19C8"/>
    <w:rsid w:val="004B3207"/>
    <w:rsid w:val="004B386F"/>
    <w:rsid w:val="004B7F9F"/>
    <w:rsid w:val="004C1F0D"/>
    <w:rsid w:val="004C3C5B"/>
    <w:rsid w:val="004C3E45"/>
    <w:rsid w:val="004C5753"/>
    <w:rsid w:val="004C5DA2"/>
    <w:rsid w:val="004C7BEC"/>
    <w:rsid w:val="004D03E1"/>
    <w:rsid w:val="004D256B"/>
    <w:rsid w:val="004E12E7"/>
    <w:rsid w:val="004E4737"/>
    <w:rsid w:val="004E4E66"/>
    <w:rsid w:val="004E7DF6"/>
    <w:rsid w:val="004F16B0"/>
    <w:rsid w:val="004F288F"/>
    <w:rsid w:val="004F48B8"/>
    <w:rsid w:val="004F594D"/>
    <w:rsid w:val="00500514"/>
    <w:rsid w:val="00500785"/>
    <w:rsid w:val="005017C8"/>
    <w:rsid w:val="00501CA8"/>
    <w:rsid w:val="00501CE3"/>
    <w:rsid w:val="00502AE1"/>
    <w:rsid w:val="005063C5"/>
    <w:rsid w:val="00506754"/>
    <w:rsid w:val="00521BA7"/>
    <w:rsid w:val="00524B7D"/>
    <w:rsid w:val="00525ED8"/>
    <w:rsid w:val="005262B2"/>
    <w:rsid w:val="00526AD6"/>
    <w:rsid w:val="00530B67"/>
    <w:rsid w:val="00532103"/>
    <w:rsid w:val="005331A3"/>
    <w:rsid w:val="005331D5"/>
    <w:rsid w:val="005365C2"/>
    <w:rsid w:val="00536FBC"/>
    <w:rsid w:val="00541C11"/>
    <w:rsid w:val="0054265B"/>
    <w:rsid w:val="0054310D"/>
    <w:rsid w:val="00544E37"/>
    <w:rsid w:val="0054505B"/>
    <w:rsid w:val="005474C3"/>
    <w:rsid w:val="005478A1"/>
    <w:rsid w:val="005525F1"/>
    <w:rsid w:val="005528D7"/>
    <w:rsid w:val="0055383D"/>
    <w:rsid w:val="005540E7"/>
    <w:rsid w:val="005634E6"/>
    <w:rsid w:val="00570D26"/>
    <w:rsid w:val="005817CF"/>
    <w:rsid w:val="005949EA"/>
    <w:rsid w:val="00594FB8"/>
    <w:rsid w:val="005966CC"/>
    <w:rsid w:val="00597D73"/>
    <w:rsid w:val="005A1CCF"/>
    <w:rsid w:val="005A5871"/>
    <w:rsid w:val="005A5E05"/>
    <w:rsid w:val="005B1062"/>
    <w:rsid w:val="005B1C97"/>
    <w:rsid w:val="005B244B"/>
    <w:rsid w:val="005B3E79"/>
    <w:rsid w:val="005B5A3D"/>
    <w:rsid w:val="005B76AD"/>
    <w:rsid w:val="005C15E4"/>
    <w:rsid w:val="005C1927"/>
    <w:rsid w:val="005C58E5"/>
    <w:rsid w:val="005D078A"/>
    <w:rsid w:val="005D3296"/>
    <w:rsid w:val="005D330F"/>
    <w:rsid w:val="005D6741"/>
    <w:rsid w:val="005D7311"/>
    <w:rsid w:val="005E1B21"/>
    <w:rsid w:val="005E2423"/>
    <w:rsid w:val="005E2D22"/>
    <w:rsid w:val="005E4504"/>
    <w:rsid w:val="005E5562"/>
    <w:rsid w:val="005E6F41"/>
    <w:rsid w:val="005F2771"/>
    <w:rsid w:val="005F321D"/>
    <w:rsid w:val="005F734C"/>
    <w:rsid w:val="00600A06"/>
    <w:rsid w:val="00603944"/>
    <w:rsid w:val="00604EC4"/>
    <w:rsid w:val="0061078F"/>
    <w:rsid w:val="006123A5"/>
    <w:rsid w:val="0061248F"/>
    <w:rsid w:val="00617E93"/>
    <w:rsid w:val="006210F6"/>
    <w:rsid w:val="00621BBB"/>
    <w:rsid w:val="00622D26"/>
    <w:rsid w:val="00623855"/>
    <w:rsid w:val="00634629"/>
    <w:rsid w:val="0063607C"/>
    <w:rsid w:val="00636A77"/>
    <w:rsid w:val="00637CEE"/>
    <w:rsid w:val="00643CDD"/>
    <w:rsid w:val="00647ADF"/>
    <w:rsid w:val="00653342"/>
    <w:rsid w:val="00655572"/>
    <w:rsid w:val="00661B03"/>
    <w:rsid w:val="006632DA"/>
    <w:rsid w:val="00663DEE"/>
    <w:rsid w:val="00664C10"/>
    <w:rsid w:val="00665C30"/>
    <w:rsid w:val="006725DA"/>
    <w:rsid w:val="006733CB"/>
    <w:rsid w:val="006738EE"/>
    <w:rsid w:val="00680E7C"/>
    <w:rsid w:val="0068226B"/>
    <w:rsid w:val="006861CD"/>
    <w:rsid w:val="00694003"/>
    <w:rsid w:val="006942A1"/>
    <w:rsid w:val="00697C40"/>
    <w:rsid w:val="006A504B"/>
    <w:rsid w:val="006B0C89"/>
    <w:rsid w:val="006B181C"/>
    <w:rsid w:val="006B4FBC"/>
    <w:rsid w:val="006B7A7B"/>
    <w:rsid w:val="006C0C1C"/>
    <w:rsid w:val="006C198E"/>
    <w:rsid w:val="006C521B"/>
    <w:rsid w:val="006C5287"/>
    <w:rsid w:val="006E21FE"/>
    <w:rsid w:val="006E2AF9"/>
    <w:rsid w:val="006E338A"/>
    <w:rsid w:val="006E3C4E"/>
    <w:rsid w:val="006E3D82"/>
    <w:rsid w:val="006E4AE4"/>
    <w:rsid w:val="006F267B"/>
    <w:rsid w:val="006F354A"/>
    <w:rsid w:val="006F368C"/>
    <w:rsid w:val="006F4F06"/>
    <w:rsid w:val="006F6C25"/>
    <w:rsid w:val="006F703A"/>
    <w:rsid w:val="007053C0"/>
    <w:rsid w:val="0070729E"/>
    <w:rsid w:val="0071130C"/>
    <w:rsid w:val="00711322"/>
    <w:rsid w:val="007119CA"/>
    <w:rsid w:val="007135E3"/>
    <w:rsid w:val="00714463"/>
    <w:rsid w:val="00714731"/>
    <w:rsid w:val="00714EEF"/>
    <w:rsid w:val="00715D06"/>
    <w:rsid w:val="00716C77"/>
    <w:rsid w:val="007173DC"/>
    <w:rsid w:val="00721922"/>
    <w:rsid w:val="00722AB8"/>
    <w:rsid w:val="0072332F"/>
    <w:rsid w:val="00726ABC"/>
    <w:rsid w:val="0073067F"/>
    <w:rsid w:val="007331D5"/>
    <w:rsid w:val="007348FE"/>
    <w:rsid w:val="00734C47"/>
    <w:rsid w:val="00737DEA"/>
    <w:rsid w:val="00737EF4"/>
    <w:rsid w:val="007400E3"/>
    <w:rsid w:val="00752C37"/>
    <w:rsid w:val="007547DD"/>
    <w:rsid w:val="00754A67"/>
    <w:rsid w:val="00754ADE"/>
    <w:rsid w:val="00755210"/>
    <w:rsid w:val="0075656B"/>
    <w:rsid w:val="00757356"/>
    <w:rsid w:val="00757C4A"/>
    <w:rsid w:val="007662F0"/>
    <w:rsid w:val="00767F43"/>
    <w:rsid w:val="00772D95"/>
    <w:rsid w:val="00775171"/>
    <w:rsid w:val="00776E0B"/>
    <w:rsid w:val="00777E2E"/>
    <w:rsid w:val="007810D2"/>
    <w:rsid w:val="007821D7"/>
    <w:rsid w:val="00784C61"/>
    <w:rsid w:val="00785133"/>
    <w:rsid w:val="00785313"/>
    <w:rsid w:val="00791211"/>
    <w:rsid w:val="00795580"/>
    <w:rsid w:val="007A3AB1"/>
    <w:rsid w:val="007A4B58"/>
    <w:rsid w:val="007B1FD4"/>
    <w:rsid w:val="007B35F9"/>
    <w:rsid w:val="007B606C"/>
    <w:rsid w:val="007C16E3"/>
    <w:rsid w:val="007C41EA"/>
    <w:rsid w:val="007D0649"/>
    <w:rsid w:val="007D2419"/>
    <w:rsid w:val="007D2E75"/>
    <w:rsid w:val="007D38E1"/>
    <w:rsid w:val="007D50EB"/>
    <w:rsid w:val="007D649F"/>
    <w:rsid w:val="007E1CFA"/>
    <w:rsid w:val="007E1EB5"/>
    <w:rsid w:val="007E7161"/>
    <w:rsid w:val="007F0503"/>
    <w:rsid w:val="007F39BE"/>
    <w:rsid w:val="007F3FFF"/>
    <w:rsid w:val="007F5B0D"/>
    <w:rsid w:val="007F6B94"/>
    <w:rsid w:val="00802274"/>
    <w:rsid w:val="0080407C"/>
    <w:rsid w:val="00812F64"/>
    <w:rsid w:val="008142A5"/>
    <w:rsid w:val="00816378"/>
    <w:rsid w:val="00817779"/>
    <w:rsid w:val="00821E10"/>
    <w:rsid w:val="00821E23"/>
    <w:rsid w:val="0082782C"/>
    <w:rsid w:val="00833A8A"/>
    <w:rsid w:val="00835B6C"/>
    <w:rsid w:val="00837DBB"/>
    <w:rsid w:val="00837FAE"/>
    <w:rsid w:val="008408AD"/>
    <w:rsid w:val="008469FA"/>
    <w:rsid w:val="008558E8"/>
    <w:rsid w:val="0085732B"/>
    <w:rsid w:val="008616ED"/>
    <w:rsid w:val="0086754A"/>
    <w:rsid w:val="0087124B"/>
    <w:rsid w:val="00873D48"/>
    <w:rsid w:val="0087512C"/>
    <w:rsid w:val="00876657"/>
    <w:rsid w:val="00880CD1"/>
    <w:rsid w:val="008814A7"/>
    <w:rsid w:val="00883CBF"/>
    <w:rsid w:val="00884384"/>
    <w:rsid w:val="00891419"/>
    <w:rsid w:val="008B0824"/>
    <w:rsid w:val="008B0A5B"/>
    <w:rsid w:val="008B1025"/>
    <w:rsid w:val="008B29B8"/>
    <w:rsid w:val="008B3DC6"/>
    <w:rsid w:val="008B579C"/>
    <w:rsid w:val="008B7BBE"/>
    <w:rsid w:val="008C3D07"/>
    <w:rsid w:val="008C6004"/>
    <w:rsid w:val="008C6314"/>
    <w:rsid w:val="008C6C73"/>
    <w:rsid w:val="008C7C7C"/>
    <w:rsid w:val="008E1501"/>
    <w:rsid w:val="008E3067"/>
    <w:rsid w:val="008E3A3C"/>
    <w:rsid w:val="008E5ABD"/>
    <w:rsid w:val="008E69A0"/>
    <w:rsid w:val="008F0669"/>
    <w:rsid w:val="008F0D3E"/>
    <w:rsid w:val="008F119F"/>
    <w:rsid w:val="008F2445"/>
    <w:rsid w:val="008F4BA9"/>
    <w:rsid w:val="008F6048"/>
    <w:rsid w:val="00904187"/>
    <w:rsid w:val="00910783"/>
    <w:rsid w:val="009131E4"/>
    <w:rsid w:val="0091526F"/>
    <w:rsid w:val="009156BC"/>
    <w:rsid w:val="0091626B"/>
    <w:rsid w:val="00917969"/>
    <w:rsid w:val="0092655E"/>
    <w:rsid w:val="00931B8C"/>
    <w:rsid w:val="0093210C"/>
    <w:rsid w:val="009332C7"/>
    <w:rsid w:val="0093712C"/>
    <w:rsid w:val="00941E80"/>
    <w:rsid w:val="00942B5A"/>
    <w:rsid w:val="00943982"/>
    <w:rsid w:val="00945789"/>
    <w:rsid w:val="0095002C"/>
    <w:rsid w:val="00951A95"/>
    <w:rsid w:val="009546F0"/>
    <w:rsid w:val="009560BF"/>
    <w:rsid w:val="0095649C"/>
    <w:rsid w:val="0096154C"/>
    <w:rsid w:val="0096216A"/>
    <w:rsid w:val="00967F5E"/>
    <w:rsid w:val="009744D8"/>
    <w:rsid w:val="00982607"/>
    <w:rsid w:val="0098310C"/>
    <w:rsid w:val="00984727"/>
    <w:rsid w:val="009849CA"/>
    <w:rsid w:val="00984B70"/>
    <w:rsid w:val="00985ED7"/>
    <w:rsid w:val="0099119B"/>
    <w:rsid w:val="00991F42"/>
    <w:rsid w:val="00993C65"/>
    <w:rsid w:val="00994BFF"/>
    <w:rsid w:val="0099533C"/>
    <w:rsid w:val="009A3E0A"/>
    <w:rsid w:val="009A5E19"/>
    <w:rsid w:val="009A7765"/>
    <w:rsid w:val="009A7CD5"/>
    <w:rsid w:val="009B4FC9"/>
    <w:rsid w:val="009B7620"/>
    <w:rsid w:val="009C2AD5"/>
    <w:rsid w:val="009C3FC9"/>
    <w:rsid w:val="009C43FE"/>
    <w:rsid w:val="009D1917"/>
    <w:rsid w:val="009D1B86"/>
    <w:rsid w:val="009D64A8"/>
    <w:rsid w:val="009E0532"/>
    <w:rsid w:val="009E4950"/>
    <w:rsid w:val="009E4C7A"/>
    <w:rsid w:val="009E733B"/>
    <w:rsid w:val="009E7827"/>
    <w:rsid w:val="009F0744"/>
    <w:rsid w:val="009F22FA"/>
    <w:rsid w:val="009F2557"/>
    <w:rsid w:val="009F7736"/>
    <w:rsid w:val="009F7F6C"/>
    <w:rsid w:val="00A03536"/>
    <w:rsid w:val="00A04784"/>
    <w:rsid w:val="00A054C0"/>
    <w:rsid w:val="00A101FC"/>
    <w:rsid w:val="00A12566"/>
    <w:rsid w:val="00A15278"/>
    <w:rsid w:val="00A1705E"/>
    <w:rsid w:val="00A22218"/>
    <w:rsid w:val="00A23844"/>
    <w:rsid w:val="00A23B4E"/>
    <w:rsid w:val="00A25618"/>
    <w:rsid w:val="00A25EFE"/>
    <w:rsid w:val="00A26FE7"/>
    <w:rsid w:val="00A279F5"/>
    <w:rsid w:val="00A323A8"/>
    <w:rsid w:val="00A32D16"/>
    <w:rsid w:val="00A33E57"/>
    <w:rsid w:val="00A35DCE"/>
    <w:rsid w:val="00A37148"/>
    <w:rsid w:val="00A40315"/>
    <w:rsid w:val="00A412B1"/>
    <w:rsid w:val="00A45F33"/>
    <w:rsid w:val="00A47D54"/>
    <w:rsid w:val="00A501AB"/>
    <w:rsid w:val="00A51526"/>
    <w:rsid w:val="00A5259A"/>
    <w:rsid w:val="00A570A3"/>
    <w:rsid w:val="00A5719C"/>
    <w:rsid w:val="00A70EEB"/>
    <w:rsid w:val="00A71A02"/>
    <w:rsid w:val="00A72F31"/>
    <w:rsid w:val="00A83ADB"/>
    <w:rsid w:val="00A84BC1"/>
    <w:rsid w:val="00A91622"/>
    <w:rsid w:val="00A9299C"/>
    <w:rsid w:val="00A962A4"/>
    <w:rsid w:val="00A97268"/>
    <w:rsid w:val="00AA3CB9"/>
    <w:rsid w:val="00AA43F3"/>
    <w:rsid w:val="00AA4409"/>
    <w:rsid w:val="00AA49E7"/>
    <w:rsid w:val="00AA58DF"/>
    <w:rsid w:val="00AB357B"/>
    <w:rsid w:val="00AB72FD"/>
    <w:rsid w:val="00AC022D"/>
    <w:rsid w:val="00AC04F4"/>
    <w:rsid w:val="00AC6D9F"/>
    <w:rsid w:val="00AD4314"/>
    <w:rsid w:val="00AD45CA"/>
    <w:rsid w:val="00AD6854"/>
    <w:rsid w:val="00AE0152"/>
    <w:rsid w:val="00AE037F"/>
    <w:rsid w:val="00AE2318"/>
    <w:rsid w:val="00AE3F3A"/>
    <w:rsid w:val="00AF343C"/>
    <w:rsid w:val="00B01100"/>
    <w:rsid w:val="00B016D9"/>
    <w:rsid w:val="00B0695E"/>
    <w:rsid w:val="00B07438"/>
    <w:rsid w:val="00B11178"/>
    <w:rsid w:val="00B11FF3"/>
    <w:rsid w:val="00B1318E"/>
    <w:rsid w:val="00B13EF0"/>
    <w:rsid w:val="00B1450F"/>
    <w:rsid w:val="00B14FD0"/>
    <w:rsid w:val="00B16921"/>
    <w:rsid w:val="00B16EF8"/>
    <w:rsid w:val="00B16F85"/>
    <w:rsid w:val="00B17CEF"/>
    <w:rsid w:val="00B24DE5"/>
    <w:rsid w:val="00B252EE"/>
    <w:rsid w:val="00B25319"/>
    <w:rsid w:val="00B268AB"/>
    <w:rsid w:val="00B27EA2"/>
    <w:rsid w:val="00B34418"/>
    <w:rsid w:val="00B35F76"/>
    <w:rsid w:val="00B36440"/>
    <w:rsid w:val="00B404DD"/>
    <w:rsid w:val="00B4518A"/>
    <w:rsid w:val="00B45E47"/>
    <w:rsid w:val="00B46D64"/>
    <w:rsid w:val="00B51BA1"/>
    <w:rsid w:val="00B537D4"/>
    <w:rsid w:val="00B578F1"/>
    <w:rsid w:val="00B6131D"/>
    <w:rsid w:val="00B616B7"/>
    <w:rsid w:val="00B63159"/>
    <w:rsid w:val="00B63A99"/>
    <w:rsid w:val="00B650E1"/>
    <w:rsid w:val="00B67C6A"/>
    <w:rsid w:val="00B705A4"/>
    <w:rsid w:val="00B72537"/>
    <w:rsid w:val="00B72DE2"/>
    <w:rsid w:val="00B77923"/>
    <w:rsid w:val="00B824A3"/>
    <w:rsid w:val="00B828C7"/>
    <w:rsid w:val="00B83A76"/>
    <w:rsid w:val="00B8527D"/>
    <w:rsid w:val="00B8572B"/>
    <w:rsid w:val="00B935A2"/>
    <w:rsid w:val="00B9397D"/>
    <w:rsid w:val="00B95BCA"/>
    <w:rsid w:val="00BA1A81"/>
    <w:rsid w:val="00BA3265"/>
    <w:rsid w:val="00BA3C6C"/>
    <w:rsid w:val="00BA409D"/>
    <w:rsid w:val="00BB41C8"/>
    <w:rsid w:val="00BB4776"/>
    <w:rsid w:val="00BB4A25"/>
    <w:rsid w:val="00BB55AE"/>
    <w:rsid w:val="00BB7899"/>
    <w:rsid w:val="00BD0D1E"/>
    <w:rsid w:val="00BD1259"/>
    <w:rsid w:val="00BD1865"/>
    <w:rsid w:val="00BD2673"/>
    <w:rsid w:val="00BD4B25"/>
    <w:rsid w:val="00BD54AA"/>
    <w:rsid w:val="00BD5EC5"/>
    <w:rsid w:val="00BD612C"/>
    <w:rsid w:val="00BD6211"/>
    <w:rsid w:val="00BE070F"/>
    <w:rsid w:val="00BE2809"/>
    <w:rsid w:val="00BE34C4"/>
    <w:rsid w:val="00BF1411"/>
    <w:rsid w:val="00BF5E26"/>
    <w:rsid w:val="00C0181C"/>
    <w:rsid w:val="00C039C3"/>
    <w:rsid w:val="00C07FC3"/>
    <w:rsid w:val="00C12873"/>
    <w:rsid w:val="00C140F1"/>
    <w:rsid w:val="00C144F1"/>
    <w:rsid w:val="00C22157"/>
    <w:rsid w:val="00C23574"/>
    <w:rsid w:val="00C25A70"/>
    <w:rsid w:val="00C26F73"/>
    <w:rsid w:val="00C41663"/>
    <w:rsid w:val="00C55F23"/>
    <w:rsid w:val="00C562FA"/>
    <w:rsid w:val="00C57ADD"/>
    <w:rsid w:val="00C617F2"/>
    <w:rsid w:val="00C67EF9"/>
    <w:rsid w:val="00C70022"/>
    <w:rsid w:val="00C70650"/>
    <w:rsid w:val="00C76984"/>
    <w:rsid w:val="00C77235"/>
    <w:rsid w:val="00C77296"/>
    <w:rsid w:val="00C80FE3"/>
    <w:rsid w:val="00C81104"/>
    <w:rsid w:val="00C8312B"/>
    <w:rsid w:val="00C837BF"/>
    <w:rsid w:val="00C83AF5"/>
    <w:rsid w:val="00C84A06"/>
    <w:rsid w:val="00C90C89"/>
    <w:rsid w:val="00C93054"/>
    <w:rsid w:val="00C94F36"/>
    <w:rsid w:val="00C9514E"/>
    <w:rsid w:val="00CA0DC5"/>
    <w:rsid w:val="00CA0F11"/>
    <w:rsid w:val="00CA250E"/>
    <w:rsid w:val="00CA28ED"/>
    <w:rsid w:val="00CB2CF6"/>
    <w:rsid w:val="00CB2DD3"/>
    <w:rsid w:val="00CB4BC9"/>
    <w:rsid w:val="00CB5693"/>
    <w:rsid w:val="00CB5894"/>
    <w:rsid w:val="00CB6680"/>
    <w:rsid w:val="00CC03DD"/>
    <w:rsid w:val="00CC3385"/>
    <w:rsid w:val="00CC5AE4"/>
    <w:rsid w:val="00CD044C"/>
    <w:rsid w:val="00CD0A6D"/>
    <w:rsid w:val="00CD2800"/>
    <w:rsid w:val="00CD3A65"/>
    <w:rsid w:val="00CE0C7E"/>
    <w:rsid w:val="00CE39E3"/>
    <w:rsid w:val="00CE4D22"/>
    <w:rsid w:val="00CE7871"/>
    <w:rsid w:val="00CE797D"/>
    <w:rsid w:val="00CF0878"/>
    <w:rsid w:val="00CF4B94"/>
    <w:rsid w:val="00D02BB6"/>
    <w:rsid w:val="00D03039"/>
    <w:rsid w:val="00D03AF3"/>
    <w:rsid w:val="00D15B0B"/>
    <w:rsid w:val="00D17E12"/>
    <w:rsid w:val="00D30258"/>
    <w:rsid w:val="00D305E2"/>
    <w:rsid w:val="00D3247C"/>
    <w:rsid w:val="00D33EB7"/>
    <w:rsid w:val="00D35001"/>
    <w:rsid w:val="00D37B04"/>
    <w:rsid w:val="00D37CB4"/>
    <w:rsid w:val="00D4025A"/>
    <w:rsid w:val="00D41515"/>
    <w:rsid w:val="00D41D41"/>
    <w:rsid w:val="00D4214D"/>
    <w:rsid w:val="00D46A2F"/>
    <w:rsid w:val="00D47E9B"/>
    <w:rsid w:val="00D508CC"/>
    <w:rsid w:val="00D51C69"/>
    <w:rsid w:val="00D56524"/>
    <w:rsid w:val="00D62326"/>
    <w:rsid w:val="00D6298D"/>
    <w:rsid w:val="00D633F2"/>
    <w:rsid w:val="00D6724B"/>
    <w:rsid w:val="00D7122A"/>
    <w:rsid w:val="00D73336"/>
    <w:rsid w:val="00D7751C"/>
    <w:rsid w:val="00D8293E"/>
    <w:rsid w:val="00D82FF1"/>
    <w:rsid w:val="00D95EB5"/>
    <w:rsid w:val="00DA02F6"/>
    <w:rsid w:val="00DA0485"/>
    <w:rsid w:val="00DA0EB0"/>
    <w:rsid w:val="00DA5BBD"/>
    <w:rsid w:val="00DA6AD1"/>
    <w:rsid w:val="00DB2C78"/>
    <w:rsid w:val="00DB31AD"/>
    <w:rsid w:val="00DB3B3C"/>
    <w:rsid w:val="00DB44EB"/>
    <w:rsid w:val="00DB4C6C"/>
    <w:rsid w:val="00DC02EE"/>
    <w:rsid w:val="00DC3E95"/>
    <w:rsid w:val="00DC42C3"/>
    <w:rsid w:val="00DD013C"/>
    <w:rsid w:val="00DD0FCD"/>
    <w:rsid w:val="00DD544B"/>
    <w:rsid w:val="00DD79E7"/>
    <w:rsid w:val="00DE1ADF"/>
    <w:rsid w:val="00DE3457"/>
    <w:rsid w:val="00DE3B7F"/>
    <w:rsid w:val="00DF07FD"/>
    <w:rsid w:val="00DF0D9A"/>
    <w:rsid w:val="00DF1553"/>
    <w:rsid w:val="00DF5A54"/>
    <w:rsid w:val="00DF781A"/>
    <w:rsid w:val="00E03CA7"/>
    <w:rsid w:val="00E07377"/>
    <w:rsid w:val="00E10B70"/>
    <w:rsid w:val="00E10B83"/>
    <w:rsid w:val="00E11F22"/>
    <w:rsid w:val="00E11F92"/>
    <w:rsid w:val="00E13669"/>
    <w:rsid w:val="00E1461C"/>
    <w:rsid w:val="00E154F4"/>
    <w:rsid w:val="00E20748"/>
    <w:rsid w:val="00E231B3"/>
    <w:rsid w:val="00E33B19"/>
    <w:rsid w:val="00E34A36"/>
    <w:rsid w:val="00E352B1"/>
    <w:rsid w:val="00E3677C"/>
    <w:rsid w:val="00E50F25"/>
    <w:rsid w:val="00E5169D"/>
    <w:rsid w:val="00E54C21"/>
    <w:rsid w:val="00E57087"/>
    <w:rsid w:val="00E6294E"/>
    <w:rsid w:val="00E645F9"/>
    <w:rsid w:val="00E65A5B"/>
    <w:rsid w:val="00E66869"/>
    <w:rsid w:val="00E67B8F"/>
    <w:rsid w:val="00E7046D"/>
    <w:rsid w:val="00E7067E"/>
    <w:rsid w:val="00E70762"/>
    <w:rsid w:val="00E714A1"/>
    <w:rsid w:val="00E76169"/>
    <w:rsid w:val="00E80182"/>
    <w:rsid w:val="00E80606"/>
    <w:rsid w:val="00E83CA9"/>
    <w:rsid w:val="00E847C2"/>
    <w:rsid w:val="00E907FC"/>
    <w:rsid w:val="00E9166F"/>
    <w:rsid w:val="00E97121"/>
    <w:rsid w:val="00EA6FEA"/>
    <w:rsid w:val="00EA78FE"/>
    <w:rsid w:val="00EB120C"/>
    <w:rsid w:val="00EB1E80"/>
    <w:rsid w:val="00EB47BA"/>
    <w:rsid w:val="00EB5C29"/>
    <w:rsid w:val="00EB5C3F"/>
    <w:rsid w:val="00EC0E64"/>
    <w:rsid w:val="00EC16B6"/>
    <w:rsid w:val="00EC2710"/>
    <w:rsid w:val="00EC66E9"/>
    <w:rsid w:val="00ED0672"/>
    <w:rsid w:val="00ED1AAF"/>
    <w:rsid w:val="00ED60C5"/>
    <w:rsid w:val="00ED7FA4"/>
    <w:rsid w:val="00EE42E6"/>
    <w:rsid w:val="00EE4647"/>
    <w:rsid w:val="00EE6677"/>
    <w:rsid w:val="00EF03BB"/>
    <w:rsid w:val="00EF1D34"/>
    <w:rsid w:val="00EF2B1A"/>
    <w:rsid w:val="00EF3782"/>
    <w:rsid w:val="00EF3F77"/>
    <w:rsid w:val="00EF5CCB"/>
    <w:rsid w:val="00F00392"/>
    <w:rsid w:val="00F00CE1"/>
    <w:rsid w:val="00F02805"/>
    <w:rsid w:val="00F05B04"/>
    <w:rsid w:val="00F05CEE"/>
    <w:rsid w:val="00F118D4"/>
    <w:rsid w:val="00F14854"/>
    <w:rsid w:val="00F15A26"/>
    <w:rsid w:val="00F16F0D"/>
    <w:rsid w:val="00F21F33"/>
    <w:rsid w:val="00F23A02"/>
    <w:rsid w:val="00F25388"/>
    <w:rsid w:val="00F311C7"/>
    <w:rsid w:val="00F35C29"/>
    <w:rsid w:val="00F4220C"/>
    <w:rsid w:val="00F422EA"/>
    <w:rsid w:val="00F44B47"/>
    <w:rsid w:val="00F44E1E"/>
    <w:rsid w:val="00F510D1"/>
    <w:rsid w:val="00F53213"/>
    <w:rsid w:val="00F5331A"/>
    <w:rsid w:val="00F54848"/>
    <w:rsid w:val="00F5713E"/>
    <w:rsid w:val="00F64039"/>
    <w:rsid w:val="00F65BFE"/>
    <w:rsid w:val="00F6600F"/>
    <w:rsid w:val="00F75567"/>
    <w:rsid w:val="00F756C9"/>
    <w:rsid w:val="00F77CD7"/>
    <w:rsid w:val="00F8324F"/>
    <w:rsid w:val="00F83A7F"/>
    <w:rsid w:val="00F87354"/>
    <w:rsid w:val="00F87D65"/>
    <w:rsid w:val="00F9228E"/>
    <w:rsid w:val="00F92525"/>
    <w:rsid w:val="00F9594E"/>
    <w:rsid w:val="00F963D9"/>
    <w:rsid w:val="00F96DBB"/>
    <w:rsid w:val="00FA2595"/>
    <w:rsid w:val="00FA478E"/>
    <w:rsid w:val="00FA5513"/>
    <w:rsid w:val="00FB14EA"/>
    <w:rsid w:val="00FB14EC"/>
    <w:rsid w:val="00FB3A21"/>
    <w:rsid w:val="00FB534C"/>
    <w:rsid w:val="00FB785A"/>
    <w:rsid w:val="00FC055A"/>
    <w:rsid w:val="00FC0D72"/>
    <w:rsid w:val="00FC213C"/>
    <w:rsid w:val="00FC2B8F"/>
    <w:rsid w:val="00FC3BB6"/>
    <w:rsid w:val="00FC4600"/>
    <w:rsid w:val="00FC716B"/>
    <w:rsid w:val="00FD03AF"/>
    <w:rsid w:val="00FD66C6"/>
    <w:rsid w:val="00FE0375"/>
    <w:rsid w:val="00FE202B"/>
    <w:rsid w:val="00FE798B"/>
    <w:rsid w:val="00FF2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A6D4D60B-CFA9-4BF9-A0E0-A96F245C8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0F11"/>
    <w:rPr>
      <w:rFonts w:ascii="VNI-Times" w:eastAsia="Times New Roman" w:hAnsi="VNI-Times"/>
      <w:sz w:val="24"/>
      <w:szCs w:val="24"/>
    </w:rPr>
  </w:style>
  <w:style w:type="paragraph" w:styleId="Heading1">
    <w:name w:val="heading 1"/>
    <w:basedOn w:val="Normal"/>
    <w:next w:val="Normal"/>
    <w:qFormat/>
    <w:rsid w:val="00CA0F11"/>
    <w:pPr>
      <w:keepNext/>
      <w:jc w:val="center"/>
      <w:outlineLvl w:val="0"/>
    </w:pPr>
    <w:rPr>
      <w:b/>
      <w:bCs/>
      <w:sz w:val="28"/>
      <w:u w:val="single"/>
    </w:rPr>
  </w:style>
  <w:style w:type="paragraph" w:styleId="Heading2">
    <w:name w:val="heading 2"/>
    <w:basedOn w:val="Normal"/>
    <w:next w:val="Normal"/>
    <w:qFormat/>
    <w:rsid w:val="00CA0F11"/>
    <w:pPr>
      <w:keepNext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CA0F11"/>
    <w:pPr>
      <w:ind w:left="840" w:hanging="840"/>
    </w:pPr>
  </w:style>
  <w:style w:type="paragraph" w:styleId="BodyText">
    <w:name w:val="Body Text"/>
    <w:basedOn w:val="Normal"/>
    <w:rsid w:val="00CA0F11"/>
    <w:pPr>
      <w:jc w:val="both"/>
    </w:pPr>
  </w:style>
  <w:style w:type="paragraph" w:styleId="BalloonText">
    <w:name w:val="Balloon Text"/>
    <w:basedOn w:val="Normal"/>
    <w:semiHidden/>
    <w:rsid w:val="00A1705E"/>
    <w:rPr>
      <w:rFonts w:ascii="Tahoma" w:hAnsi="Tahoma" w:cs="Tahoma"/>
      <w:sz w:val="16"/>
      <w:szCs w:val="16"/>
    </w:rPr>
  </w:style>
  <w:style w:type="paragraph" w:styleId="Header">
    <w:name w:val="header"/>
    <w:aliases w:val="Header1 Char"/>
    <w:basedOn w:val="Normal"/>
    <w:link w:val="HeaderChar"/>
    <w:rsid w:val="00163EFE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Header1 Char Char"/>
    <w:link w:val="Header"/>
    <w:rsid w:val="00163EFE"/>
    <w:rPr>
      <w:rFonts w:ascii="VNI-Times" w:eastAsia="Times New Roman" w:hAnsi="VNI-Times"/>
      <w:sz w:val="24"/>
      <w:szCs w:val="24"/>
    </w:rPr>
  </w:style>
  <w:style w:type="paragraph" w:styleId="Footer">
    <w:name w:val="footer"/>
    <w:basedOn w:val="Normal"/>
    <w:link w:val="FooterChar"/>
    <w:uiPriority w:val="99"/>
    <w:rsid w:val="00163EF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63EFE"/>
    <w:rPr>
      <w:rFonts w:ascii="VNI-Times" w:eastAsia="Times New Roman" w:hAnsi="VNI-Times"/>
      <w:sz w:val="24"/>
      <w:szCs w:val="24"/>
    </w:rPr>
  </w:style>
  <w:style w:type="character" w:styleId="CommentReference">
    <w:name w:val="annotation reference"/>
    <w:basedOn w:val="DefaultParagraphFont"/>
    <w:semiHidden/>
    <w:unhideWhenUsed/>
    <w:rsid w:val="0010550D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0550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0550D"/>
    <w:rPr>
      <w:rFonts w:ascii="VNI-Times" w:eastAsia="Times New Roman" w:hAnsi="VNI-Time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055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0550D"/>
    <w:rPr>
      <w:rFonts w:ascii="VNI-Times" w:eastAsia="Times New Roman" w:hAnsi="VNI-Times"/>
      <w:b/>
      <w:bCs/>
    </w:rPr>
  </w:style>
  <w:style w:type="character" w:styleId="PageNumber">
    <w:name w:val="page number"/>
    <w:basedOn w:val="DefaultParagraphFont"/>
    <w:rsid w:val="00D82FF1"/>
  </w:style>
  <w:style w:type="paragraph" w:styleId="Title">
    <w:name w:val="Title"/>
    <w:basedOn w:val="Normal"/>
    <w:link w:val="TitleChar"/>
    <w:qFormat/>
    <w:rsid w:val="00D82FF1"/>
    <w:pPr>
      <w:ind w:left="1440" w:hanging="1440"/>
      <w:jc w:val="center"/>
    </w:pPr>
    <w:rPr>
      <w:b/>
      <w:color w:val="000000"/>
      <w:sz w:val="40"/>
      <w:szCs w:val="20"/>
    </w:rPr>
  </w:style>
  <w:style w:type="character" w:customStyle="1" w:styleId="TitleChar">
    <w:name w:val="Title Char"/>
    <w:basedOn w:val="DefaultParagraphFont"/>
    <w:link w:val="Title"/>
    <w:rsid w:val="00D82FF1"/>
    <w:rPr>
      <w:rFonts w:ascii="VNI-Times" w:eastAsia="Times New Roman" w:hAnsi="VNI-Times"/>
      <w:b/>
      <w:color w:val="000000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uLac\Code\WebAuLac\App_Data\Mau_QDD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9E1623A-E3AD-48A7-87FA-8C3323B52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Mau_QDDD</Template>
  <TotalTime>9</TotalTime>
  <Pages>2</Pages>
  <Words>428</Words>
  <Characters>2444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COÂNG TY COÅ PHAÀN</vt:lpstr>
      <vt:lpstr>COÂNG TY COÅ PHAÀN</vt:lpstr>
    </vt:vector>
  </TitlesOfParts>
  <Company>Hewlett-Packard</Company>
  <LinksUpToDate>false</LinksUpToDate>
  <CharactersWithSpaces>2867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COÂNG TY COÅ PHAÀN</dc:title>
  <dc:creator>Windows User</dc:creator>
  <cp:lastModifiedBy>Windows User</cp:lastModifiedBy>
  <cp:revision>9</cp:revision>
  <cp:lastPrinted>2014-11-06T02:22:00Z</cp:lastPrinted>
  <dcterms:created xsi:type="dcterms:W3CDTF">2017-11-23T02:43:00Z</dcterms:created>
  <dcterms:modified xsi:type="dcterms:W3CDTF">2017-12-04T06:59:00Z</dcterms:modified>
</cp:coreProperties>
</file>