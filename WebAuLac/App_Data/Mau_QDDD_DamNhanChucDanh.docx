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F0" w:rsidRDefault="00D37C22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-361950</wp:posOffset>
                </wp:positionV>
                <wp:extent cx="6870065" cy="1076325"/>
                <wp:effectExtent l="0" t="0" r="2603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FF0" w:rsidRDefault="000B0FF0" w:rsidP="00651FD8">
                            <w:r>
                              <w:t xml:space="preserve">         </w:t>
                            </w:r>
                            <w:r w:rsidR="00D37C22">
                              <w:rPr>
                                <w:noProof/>
                              </w:rPr>
                              <w:t xml:space="preserve"> </w:t>
                            </w:r>
                            <w:r w:rsidR="00393F6F" w:rsidRPr="00393F6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11240" cy="982980"/>
                                  <wp:effectExtent l="0" t="0" r="0" b="0"/>
                                  <wp:docPr id="2" name="Picture 2" descr="D:\AuLac\Mẫu điều động\Tieu de 117NCV\VI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AuLac\Mẫu điều động\Tieu de 117NCV\VI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1240" cy="982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0FF0" w:rsidRDefault="000B0FF0" w:rsidP="00651FD8"/>
                          <w:p w:rsidR="000B0FF0" w:rsidRDefault="000B0FF0" w:rsidP="00651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8.5pt;width:540.9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" strokecolor="white">
                <v:textbox>
                  <w:txbxContent>
                    <w:p w:rsidR="000B0FF0" w:rsidRDefault="000B0FF0" w:rsidP="00651FD8">
                      <w:r>
                        <w:t xml:space="preserve">         </w:t>
                      </w:r>
                      <w:r w:rsidR="00D37C22">
                        <w:rPr>
                          <w:noProof/>
                        </w:rPr>
                        <w:t xml:space="preserve"> </w:t>
                      </w:r>
                      <w:r w:rsidR="00393F6F" w:rsidRPr="00393F6F">
                        <w:rPr>
                          <w:noProof/>
                        </w:rPr>
                        <w:drawing>
                          <wp:inline distT="0" distB="0" distL="0" distR="0">
                            <wp:extent cx="6111240" cy="982980"/>
                            <wp:effectExtent l="0" t="0" r="0" b="0"/>
                            <wp:docPr id="2" name="Picture 2" descr="D:\AuLac\Mẫu điều động\Tieu de 117NCV\VI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AuLac\Mẫu điều động\Tieu de 117NCV\VI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1240" cy="982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0FF0" w:rsidRDefault="000B0FF0" w:rsidP="00651FD8"/>
                    <w:p w:rsidR="000B0FF0" w:rsidRDefault="000B0FF0" w:rsidP="00651FD8"/>
                  </w:txbxContent>
                </v:textbox>
              </v:shape>
            </w:pict>
          </mc:Fallback>
        </mc:AlternateContent>
      </w:r>
      <w:r w:rsidR="000B0FF0">
        <w:rPr>
          <w:rFonts w:ascii="Times New Roman" w:hAnsi="Times New Roman"/>
        </w:rPr>
        <w:t xml:space="preserve">   </w:t>
      </w: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647E08" w:rsidRPr="005D4304" w:rsidRDefault="000B0FF0" w:rsidP="00647E08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647E08" w:rsidRPr="005D4304">
        <w:rPr>
          <w:rFonts w:ascii="Times New Roman" w:hAnsi="Times New Roman"/>
        </w:rPr>
        <w:t>Số</w:t>
      </w:r>
      <w:r w:rsidR="00647E08">
        <w:rPr>
          <w:rFonts w:ascii="Times New Roman" w:hAnsi="Times New Roman"/>
        </w:rPr>
        <w:t xml:space="preserve">: </w:t>
      </w:r>
      <w:r w:rsidR="00DC68C4">
        <w:rPr>
          <w:rFonts w:ascii="Times New Roman" w:hAnsi="Times New Roman"/>
        </w:rPr>
        <w:t>%SoQD%</w:t>
      </w:r>
      <w:r w:rsidR="00647E08" w:rsidRPr="005D4304">
        <w:rPr>
          <w:rFonts w:ascii="Times New Roman" w:hAnsi="Times New Roman"/>
        </w:rPr>
        <w:tab/>
      </w:r>
      <w:r w:rsidR="00647E08" w:rsidRPr="005D4304">
        <w:rPr>
          <w:rFonts w:ascii="Times New Roman" w:hAnsi="Times New Roman"/>
        </w:rPr>
        <w:tab/>
        <w:t xml:space="preserve">   </w:t>
      </w:r>
      <w:r w:rsidR="00647E08">
        <w:rPr>
          <w:rFonts w:ascii="Times New Roman" w:hAnsi="Times New Roman"/>
        </w:rPr>
        <w:t xml:space="preserve">           </w:t>
      </w:r>
      <w:r w:rsidR="00647E08" w:rsidRPr="005D4304">
        <w:rPr>
          <w:rFonts w:ascii="Times New Roman" w:hAnsi="Times New Roman"/>
          <w:i/>
          <w:iCs/>
        </w:rPr>
        <w:t>T</w:t>
      </w:r>
      <w:r w:rsidR="00647E08">
        <w:rPr>
          <w:rFonts w:ascii="Times New Roman" w:hAnsi="Times New Roman"/>
          <w:i/>
          <w:iCs/>
        </w:rPr>
        <w:t>p</w:t>
      </w:r>
      <w:r w:rsidR="00647E08" w:rsidRPr="005D4304">
        <w:rPr>
          <w:rFonts w:ascii="Times New Roman" w:hAnsi="Times New Roman"/>
          <w:i/>
          <w:iCs/>
        </w:rPr>
        <w:t>.</w:t>
      </w:r>
      <w:r w:rsidR="00647E08">
        <w:rPr>
          <w:rFonts w:ascii="Times New Roman" w:hAnsi="Times New Roman"/>
          <w:i/>
          <w:iCs/>
        </w:rPr>
        <w:t>HCM</w:t>
      </w:r>
      <w:r w:rsidR="00647E08" w:rsidRPr="005D4304">
        <w:rPr>
          <w:rFonts w:ascii="Times New Roman" w:hAnsi="Times New Roman"/>
          <w:i/>
          <w:iCs/>
        </w:rPr>
        <w:t xml:space="preserve">, ngày </w:t>
      </w:r>
      <w:r w:rsidR="00DC68C4">
        <w:rPr>
          <w:rFonts w:ascii="Times New Roman" w:hAnsi="Times New Roman"/>
          <w:i/>
          <w:iCs/>
        </w:rPr>
        <w:t>%Ngay%</w:t>
      </w:r>
      <w:r w:rsidR="00647E08" w:rsidRPr="005D4304">
        <w:rPr>
          <w:rFonts w:ascii="Times New Roman" w:hAnsi="Times New Roman"/>
          <w:i/>
          <w:iCs/>
        </w:rPr>
        <w:t xml:space="preserve"> tháng</w:t>
      </w:r>
      <w:r w:rsidR="00647E08">
        <w:rPr>
          <w:rFonts w:ascii="Times New Roman" w:hAnsi="Times New Roman"/>
          <w:i/>
          <w:iCs/>
        </w:rPr>
        <w:t xml:space="preserve"> </w:t>
      </w:r>
      <w:r w:rsidR="00DC68C4">
        <w:rPr>
          <w:rFonts w:ascii="Times New Roman" w:hAnsi="Times New Roman"/>
          <w:i/>
          <w:iCs/>
        </w:rPr>
        <w:t>%Thang%</w:t>
      </w:r>
      <w:r w:rsidR="00647E08" w:rsidRPr="005D4304">
        <w:rPr>
          <w:rFonts w:ascii="Times New Roman" w:hAnsi="Times New Roman"/>
          <w:i/>
          <w:iCs/>
        </w:rPr>
        <w:t xml:space="preserve"> năm </w:t>
      </w:r>
      <w:r w:rsidR="00DC68C4">
        <w:rPr>
          <w:rFonts w:ascii="Times New Roman" w:hAnsi="Times New Roman"/>
          <w:i/>
          <w:iCs/>
        </w:rPr>
        <w:t>%Nam%</w:t>
      </w:r>
    </w:p>
    <w:p w:rsidR="00647E08" w:rsidRPr="005D4304" w:rsidRDefault="00647E08" w:rsidP="00647E08">
      <w:p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 (V/v: Điều động Thuyền viên)</w:t>
      </w:r>
    </w:p>
    <w:p w:rsidR="00647E08" w:rsidRPr="005D4304" w:rsidRDefault="00647E08" w:rsidP="00647E08">
      <w:pPr>
        <w:tabs>
          <w:tab w:val="center" w:pos="4514"/>
          <w:tab w:val="left" w:pos="8184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47E08" w:rsidRDefault="00647E08" w:rsidP="00647E08">
      <w:pPr>
        <w:jc w:val="center"/>
        <w:rPr>
          <w:rFonts w:ascii="Times New Roman" w:hAnsi="Times New Roman"/>
          <w:b/>
          <w:bCs/>
        </w:rPr>
      </w:pPr>
    </w:p>
    <w:p w:rsidR="00647E08" w:rsidRPr="00B31D45" w:rsidRDefault="00647E08" w:rsidP="00647E08">
      <w:pPr>
        <w:jc w:val="center"/>
        <w:rPr>
          <w:rFonts w:ascii="Times New Roman" w:hAnsi="Times New Roman"/>
          <w:sz w:val="28"/>
          <w:szCs w:val="28"/>
        </w:rPr>
      </w:pPr>
      <w:r w:rsidRPr="00B31D45">
        <w:rPr>
          <w:rFonts w:ascii="Times New Roman" w:hAnsi="Times New Roman"/>
          <w:sz w:val="28"/>
          <w:szCs w:val="28"/>
        </w:rPr>
        <w:t>TỔNG GIÁM ĐỐC CÔNG TY CỔ PHẦN ÂU LẠC</w:t>
      </w:r>
      <w:r w:rsidR="001E6678">
        <w:rPr>
          <w:rFonts w:ascii="Times New Roman" w:hAnsi="Times New Roman"/>
          <w:sz w:val="28"/>
          <w:szCs w:val="28"/>
        </w:rPr>
        <w:t xml:space="preserve"> 1</w:t>
      </w:r>
      <w:bookmarkStart w:id="0" w:name="_GoBack"/>
      <w:bookmarkEnd w:id="0"/>
    </w:p>
    <w:p w:rsidR="00647E08" w:rsidRPr="005D4304" w:rsidRDefault="00647E08" w:rsidP="00647E08">
      <w:pPr>
        <w:jc w:val="center"/>
        <w:rPr>
          <w:rFonts w:ascii="Times New Roman" w:hAnsi="Times New Roman"/>
        </w:rPr>
      </w:pPr>
    </w:p>
    <w:p w:rsidR="00647E08" w:rsidRPr="005D4304" w:rsidRDefault="00647E08" w:rsidP="00647E08">
      <w:pPr>
        <w:ind w:left="360"/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Căn cứ: </w:t>
      </w:r>
    </w:p>
    <w:p w:rsidR="00647E08" w:rsidRPr="005D4304" w:rsidRDefault="00647E08" w:rsidP="00647E08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Điều lệ Công ty </w:t>
      </w:r>
      <w:r>
        <w:rPr>
          <w:rFonts w:ascii="Times New Roman" w:hAnsi="Times New Roman"/>
          <w:i/>
          <w:iCs/>
        </w:rPr>
        <w:t xml:space="preserve">Cổ phần Âu Lạc </w:t>
      </w:r>
      <w:r w:rsidRPr="005D4304">
        <w:rPr>
          <w:rFonts w:ascii="Times New Roman" w:hAnsi="Times New Roman"/>
          <w:i/>
          <w:iCs/>
        </w:rPr>
        <w:t xml:space="preserve">quy định </w:t>
      </w:r>
      <w:r>
        <w:rPr>
          <w:rFonts w:ascii="Times New Roman" w:hAnsi="Times New Roman"/>
          <w:i/>
          <w:iCs/>
        </w:rPr>
        <w:t xml:space="preserve">nhiệm vụ, </w:t>
      </w:r>
      <w:r w:rsidRPr="005D4304">
        <w:rPr>
          <w:rFonts w:ascii="Times New Roman" w:hAnsi="Times New Roman"/>
          <w:i/>
          <w:iCs/>
        </w:rPr>
        <w:t xml:space="preserve">quyền hạn </w:t>
      </w:r>
      <w:r>
        <w:rPr>
          <w:rFonts w:ascii="Times New Roman" w:hAnsi="Times New Roman"/>
          <w:i/>
          <w:iCs/>
        </w:rPr>
        <w:t>của Tổng Giám đốc;</w:t>
      </w:r>
    </w:p>
    <w:p w:rsidR="00647E08" w:rsidRPr="00B8572B" w:rsidRDefault="00647E08" w:rsidP="00A46453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Yêu cầu về nhân lự</w:t>
      </w:r>
      <w:r w:rsidR="007C470C">
        <w:rPr>
          <w:rFonts w:ascii="Times New Roman" w:hAnsi="Times New Roman"/>
          <w:i/>
          <w:iCs/>
        </w:rPr>
        <w:t>c</w:t>
      </w:r>
      <w:r>
        <w:rPr>
          <w:rFonts w:ascii="Times New Roman" w:hAnsi="Times New Roman"/>
          <w:i/>
          <w:iCs/>
        </w:rPr>
        <w:t xml:space="preserve"> cho hoạt động của tàu </w:t>
      </w:r>
      <w:r w:rsidR="00A46453" w:rsidRPr="00A46453">
        <w:rPr>
          <w:rFonts w:ascii="Times New Roman" w:hAnsi="Times New Roman"/>
          <w:i/>
          <w:iCs/>
        </w:rPr>
        <w:t>%TenTau%</w:t>
      </w:r>
      <w:r>
        <w:rPr>
          <w:rFonts w:ascii="Times New Roman" w:hAnsi="Times New Roman"/>
          <w:i/>
          <w:iCs/>
        </w:rPr>
        <w:t>;</w:t>
      </w:r>
    </w:p>
    <w:p w:rsidR="00647E08" w:rsidRPr="005D4304" w:rsidRDefault="00647E08" w:rsidP="00647E08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Xét trình độ, năng lực</w:t>
      </w:r>
      <w:r>
        <w:rPr>
          <w:rFonts w:ascii="Times New Roman" w:hAnsi="Times New Roman"/>
          <w:i/>
          <w:iCs/>
        </w:rPr>
        <w:t xml:space="preserve"> chuyên môn</w:t>
      </w:r>
      <w:r w:rsidRPr="005D4304">
        <w:rPr>
          <w:rFonts w:ascii="Times New Roman" w:hAnsi="Times New Roman"/>
          <w:i/>
          <w:iCs/>
        </w:rPr>
        <w:t xml:space="preserve"> và </w:t>
      </w:r>
      <w:r>
        <w:rPr>
          <w:rFonts w:ascii="Times New Roman" w:hAnsi="Times New Roman"/>
          <w:i/>
          <w:iCs/>
        </w:rPr>
        <w:t xml:space="preserve">phẩm chất </w:t>
      </w:r>
      <w:r w:rsidRPr="005D4304">
        <w:rPr>
          <w:rFonts w:ascii="Times New Roman" w:hAnsi="Times New Roman"/>
          <w:i/>
          <w:iCs/>
        </w:rPr>
        <w:t xml:space="preserve">đạo đức </w:t>
      </w:r>
      <w:r>
        <w:rPr>
          <w:rFonts w:ascii="Times New Roman" w:hAnsi="Times New Roman"/>
          <w:i/>
          <w:iCs/>
        </w:rPr>
        <w:t>Thuyền viên;</w:t>
      </w:r>
      <w:r w:rsidRPr="005D4304">
        <w:rPr>
          <w:rFonts w:ascii="Times New Roman" w:hAnsi="Times New Roman"/>
          <w:i/>
          <w:iCs/>
        </w:rPr>
        <w:t xml:space="preserve"> </w:t>
      </w:r>
    </w:p>
    <w:p w:rsidR="00647E08" w:rsidRPr="005D4304" w:rsidRDefault="00647E08" w:rsidP="00647E08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Theo đề </w:t>
      </w:r>
      <w:r w:rsidR="00FD1C50">
        <w:rPr>
          <w:rFonts w:ascii="Times New Roman" w:hAnsi="Times New Roman"/>
          <w:i/>
          <w:iCs/>
        </w:rPr>
        <w:t>xuất</w:t>
      </w:r>
      <w:r>
        <w:rPr>
          <w:rFonts w:ascii="Times New Roman" w:hAnsi="Times New Roman"/>
          <w:i/>
          <w:iCs/>
        </w:rPr>
        <w:t xml:space="preserve"> của Ông </w:t>
      </w:r>
      <w:bookmarkStart w:id="1" w:name="OLE_LINK18"/>
      <w:bookmarkStart w:id="2" w:name="OLE_LINK23"/>
      <w:bookmarkStart w:id="3" w:name="OLE_LINK27"/>
      <w:bookmarkStart w:id="4" w:name="OLE_LINK30"/>
      <w:r>
        <w:rPr>
          <w:rFonts w:ascii="Times New Roman" w:hAnsi="Times New Roman"/>
          <w:i/>
          <w:iCs/>
        </w:rPr>
        <w:t>Giám đốc Trung tâm Thuyền viên</w:t>
      </w:r>
      <w:bookmarkEnd w:id="1"/>
      <w:bookmarkEnd w:id="2"/>
      <w:bookmarkEnd w:id="3"/>
      <w:bookmarkEnd w:id="4"/>
      <w:r w:rsidRPr="005D4304">
        <w:rPr>
          <w:rFonts w:ascii="Times New Roman" w:hAnsi="Times New Roman"/>
          <w:i/>
          <w:iCs/>
        </w:rPr>
        <w:t>.</w:t>
      </w:r>
    </w:p>
    <w:p w:rsidR="00647E08" w:rsidRPr="005D4304" w:rsidRDefault="00647E08" w:rsidP="00647E08">
      <w:pPr>
        <w:pStyle w:val="Heading1"/>
        <w:rPr>
          <w:rFonts w:ascii="Times New Roman" w:hAnsi="Times New Roman"/>
          <w:sz w:val="24"/>
        </w:rPr>
      </w:pPr>
    </w:p>
    <w:p w:rsidR="00647E08" w:rsidRDefault="00647E08" w:rsidP="00647E08">
      <w:pPr>
        <w:pStyle w:val="Heading1"/>
        <w:rPr>
          <w:rFonts w:ascii="Times New Roman" w:hAnsi="Times New Roman"/>
          <w:sz w:val="24"/>
        </w:rPr>
      </w:pPr>
    </w:p>
    <w:p w:rsidR="00647E08" w:rsidRPr="000209EF" w:rsidRDefault="00647E08" w:rsidP="00647E08">
      <w:pPr>
        <w:pStyle w:val="Heading1"/>
        <w:rPr>
          <w:rFonts w:ascii="Times New Roman" w:hAnsi="Times New Roman"/>
          <w:sz w:val="32"/>
          <w:szCs w:val="32"/>
          <w:u w:val="none"/>
        </w:rPr>
      </w:pPr>
      <w:r w:rsidRPr="000209EF">
        <w:rPr>
          <w:rFonts w:ascii="Times New Roman" w:hAnsi="Times New Roman"/>
          <w:sz w:val="32"/>
          <w:szCs w:val="32"/>
          <w:u w:val="none"/>
        </w:rPr>
        <w:t>QUYẾT ĐỊNH</w:t>
      </w:r>
    </w:p>
    <w:p w:rsidR="00647E08" w:rsidRPr="003F03D0" w:rsidRDefault="00647E08" w:rsidP="00647E08"/>
    <w:p w:rsidR="00647E08" w:rsidRPr="005D4304" w:rsidRDefault="00647E08" w:rsidP="00647E08">
      <w:pPr>
        <w:pStyle w:val="BodyText"/>
        <w:jc w:val="left"/>
        <w:rPr>
          <w:rFonts w:ascii="Times New Roman" w:hAnsi="Times New Roman"/>
          <w:u w:val="single"/>
        </w:rPr>
      </w:pPr>
    </w:p>
    <w:p w:rsidR="00647E08" w:rsidRPr="003F03D0" w:rsidRDefault="00647E08" w:rsidP="00647E08">
      <w:pPr>
        <w:pStyle w:val="BodyText"/>
        <w:tabs>
          <w:tab w:val="left" w:pos="1260"/>
          <w:tab w:val="left" w:pos="5954"/>
        </w:tabs>
        <w:spacing w:line="312" w:lineRule="auto"/>
        <w:jc w:val="left"/>
        <w:rPr>
          <w:rFonts w:ascii="Times New Roman" w:hAnsi="Times New Roman"/>
        </w:rPr>
      </w:pPr>
      <w:r w:rsidRPr="00CF5F6E">
        <w:rPr>
          <w:rFonts w:ascii="Times New Roman" w:hAnsi="Times New Roman"/>
          <w:b/>
          <w:bCs/>
          <w:iCs/>
        </w:rPr>
        <w:t>Điều 1.</w:t>
      </w:r>
      <w:r w:rsidRPr="00CF5F6E">
        <w:rPr>
          <w:rFonts w:ascii="Times New Roman" w:hAnsi="Times New Roman"/>
        </w:rPr>
        <w:t xml:space="preserve">  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 xml:space="preserve">Điều động Ông:    </w:t>
      </w:r>
      <w:r w:rsidR="00A46453" w:rsidRPr="00A46453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  <w:t>Sinh ngày</w:t>
      </w:r>
      <w:r w:rsidRPr="005D4304">
        <w:rPr>
          <w:rFonts w:ascii="Times New Roman" w:hAnsi="Times New Roman"/>
        </w:rPr>
        <w:t xml:space="preserve">: </w:t>
      </w:r>
      <w:r w:rsidR="00A46453" w:rsidRPr="00A46453">
        <w:rPr>
          <w:rFonts w:ascii="Times New Roman" w:hAnsi="Times New Roman"/>
          <w:noProof/>
        </w:rPr>
        <w:t>%NamSinh%</w:t>
      </w:r>
    </w:p>
    <w:p w:rsidR="00647E08" w:rsidRPr="005D4304" w:rsidRDefault="00647E08" w:rsidP="00647E08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A46453" w:rsidRPr="00A46453">
        <w:rPr>
          <w:rFonts w:ascii="Times New Roman" w:hAnsi="Times New Roman"/>
        </w:rPr>
        <w:t>%DonVi%</w:t>
      </w:r>
    </w:p>
    <w:p w:rsidR="00647E08" w:rsidRPr="005D4304" w:rsidRDefault="00647E08" w:rsidP="00647E08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A46453" w:rsidRPr="00A46453">
        <w:rPr>
          <w:rFonts w:ascii="Times New Roman" w:hAnsi="Times New Roman"/>
          <w:noProof/>
        </w:rPr>
        <w:t>%ChucVu%</w:t>
      </w:r>
      <w:r w:rsidRPr="005D4304">
        <w:rPr>
          <w:rFonts w:ascii="Times New Roman" w:hAnsi="Times New Roman"/>
        </w:rPr>
        <w:t xml:space="preserve">     </w:t>
      </w:r>
    </w:p>
    <w:p w:rsidR="00647E08" w:rsidRPr="005D4304" w:rsidRDefault="00647E08" w:rsidP="00647E08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A46453" w:rsidRPr="00A46453">
        <w:rPr>
          <w:rFonts w:ascii="Times New Roman" w:hAnsi="Times New Roman"/>
        </w:rPr>
        <w:t>%DonViMoi%</w:t>
      </w:r>
      <w:r>
        <w:rPr>
          <w:rFonts w:ascii="Times New Roman" w:hAnsi="Times New Roman"/>
          <w:noProof/>
        </w:rPr>
        <w:t xml:space="preserve"> </w:t>
      </w:r>
    </w:p>
    <w:p w:rsidR="00647E08" w:rsidRPr="005D4304" w:rsidRDefault="00647E08" w:rsidP="00647E08">
      <w:pPr>
        <w:pStyle w:val="BodyText"/>
        <w:tabs>
          <w:tab w:val="left" w:pos="1260"/>
          <w:tab w:val="left" w:pos="198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A46453" w:rsidRPr="00A46453">
        <w:rPr>
          <w:rFonts w:ascii="Times New Roman" w:hAnsi="Times New Roman"/>
          <w:noProof/>
        </w:rPr>
        <w:t>%ChucVuMoi%</w:t>
      </w:r>
      <w:r>
        <w:rPr>
          <w:rFonts w:ascii="Times New Roman" w:hAnsi="Times New Roman"/>
          <w:noProof/>
        </w:rPr>
        <w:t>.</w:t>
      </w:r>
    </w:p>
    <w:p w:rsidR="00647E08" w:rsidRDefault="00647E08" w:rsidP="00647E08">
      <w:pPr>
        <w:spacing w:line="312" w:lineRule="auto"/>
        <w:jc w:val="both"/>
        <w:rPr>
          <w:rFonts w:ascii="Times New Roman" w:hAnsi="Times New Roman"/>
        </w:rPr>
      </w:pPr>
    </w:p>
    <w:p w:rsidR="00647E08" w:rsidRPr="005D4304" w:rsidRDefault="00647E08" w:rsidP="00647E08">
      <w:pPr>
        <w:spacing w:line="312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2</w:t>
      </w:r>
      <w:r w:rsidRPr="00CF5F6E">
        <w:rPr>
          <w:rFonts w:ascii="Times New Roman" w:hAnsi="Times New Roman"/>
          <w:b/>
          <w:bCs/>
          <w:iCs/>
        </w:rPr>
        <w:t>.</w:t>
      </w:r>
      <w:r>
        <w:rPr>
          <w:rFonts w:ascii="Times New Roman" w:hAnsi="Times New Roman"/>
          <w:bCs/>
          <w:iCs/>
        </w:rPr>
        <w:tab/>
      </w:r>
      <w:r w:rsidRPr="005D4304">
        <w:rPr>
          <w:rFonts w:ascii="Times New Roman" w:hAnsi="Times New Roman"/>
        </w:rPr>
        <w:t>Ông</w:t>
      </w:r>
      <w:r>
        <w:rPr>
          <w:rFonts w:ascii="Times New Roman" w:hAnsi="Times New Roman"/>
        </w:rPr>
        <w:t xml:space="preserve"> </w:t>
      </w:r>
      <w:r w:rsidR="00A46453" w:rsidRPr="00A46453">
        <w:rPr>
          <w:rFonts w:ascii="Times New Roman" w:hAnsi="Times New Roman"/>
          <w:noProof/>
        </w:rPr>
        <w:t>%Name%</w:t>
      </w:r>
      <w:r w:rsidRPr="005D4304">
        <w:rPr>
          <w:rFonts w:ascii="Times New Roman" w:hAnsi="Times New Roman"/>
        </w:rPr>
        <w:t xml:space="preserve"> sẽ hưởng mức lương </w:t>
      </w:r>
      <w:r>
        <w:rPr>
          <w:rFonts w:ascii="Times New Roman" w:hAnsi="Times New Roman"/>
          <w:bCs/>
          <w:iCs/>
        </w:rPr>
        <w:t>CHỨC DANH</w:t>
      </w:r>
      <w:r w:rsidRPr="005D4304">
        <w:rPr>
          <w:rFonts w:ascii="Times New Roman" w:hAnsi="Times New Roman"/>
        </w:rPr>
        <w:t xml:space="preserve"> kể từ ngày</w:t>
      </w:r>
      <w:r>
        <w:rPr>
          <w:rFonts w:ascii="Times New Roman" w:hAnsi="Times New Roman"/>
        </w:rPr>
        <w:t xml:space="preserve"> </w:t>
      </w:r>
      <w:r w:rsidR="007C470C">
        <w:rPr>
          <w:rFonts w:ascii="Times New Roman" w:hAnsi="Times New Roman"/>
        </w:rPr>
        <w:t>xuống tàu nhận nhiệm vụ.</w:t>
      </w:r>
    </w:p>
    <w:p w:rsidR="00647E08" w:rsidRPr="005D4304" w:rsidRDefault="00647E08" w:rsidP="00647E08">
      <w:pPr>
        <w:pStyle w:val="BodyText"/>
        <w:spacing w:line="312" w:lineRule="auto"/>
        <w:jc w:val="left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647E08" w:rsidRPr="005D4304" w:rsidRDefault="00647E08" w:rsidP="00647E08">
      <w:pPr>
        <w:pStyle w:val="BodyTextIndent"/>
        <w:spacing w:line="312" w:lineRule="auto"/>
        <w:ind w:left="126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Pr="00CF5F6E">
        <w:rPr>
          <w:rFonts w:ascii="Times New Roman" w:hAnsi="Times New Roman"/>
          <w:b/>
          <w:bCs/>
          <w:iCs/>
        </w:rPr>
        <w:t>Điều 3.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Ban Tổng Giám đốc, các Phòng liên quan, </w:t>
      </w:r>
      <w:r w:rsidRPr="005D4304">
        <w:rPr>
          <w:rFonts w:ascii="Times New Roman" w:hAnsi="Times New Roman"/>
        </w:rPr>
        <w:t xml:space="preserve">Thuyền trưởng tàu </w:t>
      </w:r>
      <w:r w:rsidR="00A46453" w:rsidRPr="00A46453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 xml:space="preserve"> và ông</w:t>
      </w:r>
      <w:r>
        <w:rPr>
          <w:rFonts w:ascii="Times New Roman" w:hAnsi="Times New Roman"/>
          <w:noProof/>
        </w:rPr>
        <w:t xml:space="preserve"> </w:t>
      </w:r>
      <w:r w:rsidR="00A46453" w:rsidRPr="00A46453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</w:t>
      </w:r>
      <w:r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>trách nhiệm thi hành.</w:t>
      </w:r>
    </w:p>
    <w:p w:rsidR="00647E08" w:rsidRPr="005D4304" w:rsidRDefault="00647E08" w:rsidP="00647E08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647E08" w:rsidRPr="005D4304" w:rsidRDefault="00647E08" w:rsidP="00647E08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647E08" w:rsidRPr="005D4304" w:rsidRDefault="00647E08" w:rsidP="00647E08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647E08" w:rsidRPr="001224BB" w:rsidRDefault="00647E08" w:rsidP="00647E08">
      <w:pPr>
        <w:rPr>
          <w:rFonts w:ascii="Times New Roman" w:hAnsi="Times New Roman"/>
          <w:i/>
          <w:iCs/>
          <w:sz w:val="22"/>
          <w:szCs w:val="22"/>
          <w:u w:val="single"/>
        </w:rPr>
      </w:pPr>
      <w:r w:rsidRPr="001224BB">
        <w:rPr>
          <w:rFonts w:ascii="Times New Roman" w:hAnsi="Times New Roman"/>
          <w:i/>
          <w:iCs/>
          <w:sz w:val="22"/>
          <w:szCs w:val="22"/>
          <w:u w:val="single"/>
        </w:rPr>
        <w:t>* Nơi nhận:</w:t>
      </w:r>
    </w:p>
    <w:p w:rsidR="00647E08" w:rsidRPr="001224BB" w:rsidRDefault="00647E08" w:rsidP="00647E08">
      <w:pPr>
        <w:tabs>
          <w:tab w:val="left" w:pos="1260"/>
        </w:tabs>
        <w:rPr>
          <w:rFonts w:ascii="Times New Roman" w:hAnsi="Times New Roman"/>
          <w:sz w:val="22"/>
          <w:szCs w:val="22"/>
        </w:rPr>
      </w:pPr>
      <w:r w:rsidRPr="001224BB">
        <w:rPr>
          <w:rFonts w:ascii="Times New Roman" w:hAnsi="Times New Roman"/>
          <w:sz w:val="22"/>
          <w:szCs w:val="22"/>
        </w:rPr>
        <w:t>- Như điều 3;</w:t>
      </w:r>
    </w:p>
    <w:p w:rsidR="000B0FF0" w:rsidRPr="001224BB" w:rsidRDefault="00647E08" w:rsidP="00647E08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  <w:sz w:val="22"/>
          <w:szCs w:val="22"/>
        </w:rPr>
      </w:pPr>
      <w:r w:rsidRPr="001224BB">
        <w:rPr>
          <w:rFonts w:ascii="Times New Roman" w:hAnsi="Times New Roman"/>
          <w:sz w:val="22"/>
          <w:szCs w:val="22"/>
        </w:rPr>
        <w:t>- Lưu.</w:t>
      </w: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Default="000B0FF0" w:rsidP="0047052C">
      <w:pPr>
        <w:ind w:left="720" w:hanging="720"/>
        <w:sectPr w:rsidR="000B0FF0" w:rsidSect="004E1507">
          <w:footerReference w:type="even" r:id="rId10"/>
          <w:footerReference w:type="default" r:id="rId11"/>
          <w:footerReference w:type="first" r:id="rId12"/>
          <w:pgSz w:w="11909" w:h="16834" w:code="9"/>
          <w:pgMar w:top="990" w:right="1152" w:bottom="1440" w:left="1728" w:header="720" w:footer="144" w:gutter="0"/>
          <w:pgNumType w:start="1"/>
          <w:cols w:space="720"/>
          <w:docGrid w:linePitch="326"/>
        </w:sectPr>
      </w:pP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68602A" w:rsidTr="003106A9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3106A9">
            <w:pPr>
              <w:pStyle w:val="Header"/>
              <w:jc w:val="center"/>
            </w:pPr>
            <w:r>
              <w:lastRenderedPageBreak/>
              <w:br w:type="page"/>
            </w:r>
            <w:bookmarkStart w:id="5" w:name="OLE_LINK38"/>
            <w:bookmarkStart w:id="6" w:name="OLE_LINK39"/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3106A9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68602A" w:rsidRDefault="0068602A" w:rsidP="003106A9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68602A" w:rsidRDefault="00686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Revision: </w:t>
            </w:r>
            <w:r w:rsidR="00345248" w:rsidRPr="00345248">
              <w:rPr>
                <w:rFonts w:ascii="Times New Roman" w:hAnsi="Times New Roman"/>
                <w:b/>
                <w:sz w:val="20"/>
                <w:lang w:val="fr-FR"/>
              </w:rPr>
              <w:t>01</w:t>
            </w:r>
          </w:p>
          <w:p w:rsidR="0068602A" w:rsidRDefault="00686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Date: </w:t>
            </w:r>
            <w:r w:rsidR="00321154">
              <w:rPr>
                <w:rFonts w:ascii="Times New Roman" w:hAnsi="Times New Roman"/>
                <w:sz w:val="20"/>
                <w:lang w:val="fr-FR"/>
              </w:rPr>
              <w:t>28</w:t>
            </w:r>
            <w:r>
              <w:rPr>
                <w:rFonts w:ascii="Times New Roman" w:hAnsi="Times New Roman"/>
                <w:sz w:val="20"/>
                <w:lang w:val="fr-FR"/>
              </w:rPr>
              <w:t>/0</w:t>
            </w:r>
            <w:r w:rsidR="00321154">
              <w:rPr>
                <w:rFonts w:ascii="Times New Roman" w:hAnsi="Times New Roman"/>
                <w:sz w:val="20"/>
                <w:lang w:val="fr-FR"/>
              </w:rPr>
              <w:t>4</w:t>
            </w:r>
            <w:r>
              <w:rPr>
                <w:rFonts w:ascii="Times New Roman" w:hAnsi="Times New Roman"/>
                <w:sz w:val="20"/>
                <w:lang w:val="fr-FR"/>
              </w:rPr>
              <w:t>/20</w:t>
            </w:r>
            <w:r w:rsidR="00321154">
              <w:rPr>
                <w:rFonts w:ascii="Times New Roman" w:hAnsi="Times New Roman"/>
                <w:sz w:val="20"/>
                <w:lang w:val="fr-FR"/>
              </w:rPr>
              <w:t>20</w:t>
            </w:r>
          </w:p>
          <w:p w:rsidR="0068602A" w:rsidRDefault="0068602A" w:rsidP="00C2462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 w:rsidR="00C24627">
              <w:rPr>
                <w:rFonts w:ascii="Times New Roman" w:hAnsi="Times New Roman"/>
                <w:sz w:val="20"/>
                <w:lang w:val="fr-FR"/>
              </w:rPr>
              <w:t>1/1</w:t>
            </w:r>
          </w:p>
        </w:tc>
      </w:tr>
    </w:tbl>
    <w:p w:rsidR="00407142" w:rsidRPr="00C32A09" w:rsidRDefault="00407142" w:rsidP="00407142">
      <w:pPr>
        <w:spacing w:before="120"/>
        <w:ind w:left="425" w:hanging="425"/>
        <w:jc w:val="both"/>
        <w:rPr>
          <w:rFonts w:ascii="Times New Roman" w:hAnsi="Times New Roman"/>
          <w:b/>
          <w:color w:val="000000"/>
        </w:rPr>
      </w:pPr>
      <w:bookmarkStart w:id="7" w:name="OLE_LINK33"/>
      <w:bookmarkStart w:id="8" w:name="OLE_LINK34"/>
      <w:r w:rsidRPr="00C32A09">
        <w:rPr>
          <w:rFonts w:ascii="Times New Roman" w:hAnsi="Times New Roman"/>
          <w:b/>
          <w:i/>
          <w:color w:val="000000"/>
        </w:rPr>
        <w:t xml:space="preserve">*** </w:t>
      </w:r>
      <w:r w:rsidRPr="00C32A09">
        <w:rPr>
          <w:rFonts w:ascii="Times New Roman" w:hAnsi="Times New Roman"/>
          <w:b/>
          <w:color w:val="000000"/>
          <w:lang w:val="vi-VN"/>
        </w:rPr>
        <w:t>Trung t</w:t>
      </w:r>
      <w:r>
        <w:rPr>
          <w:rFonts w:ascii="Times New Roman" w:hAnsi="Times New Roman"/>
          <w:b/>
          <w:color w:val="000000"/>
        </w:rPr>
        <w:t>â</w:t>
      </w:r>
      <w:r w:rsidRPr="00C32A09">
        <w:rPr>
          <w:rFonts w:ascii="Times New Roman" w:hAnsi="Times New Roman"/>
          <w:b/>
          <w:color w:val="000000"/>
          <w:lang w:val="vi-VN"/>
        </w:rPr>
        <w:t>m Thuyền vi</w:t>
      </w:r>
      <w:r>
        <w:rPr>
          <w:rFonts w:ascii="Times New Roman" w:hAnsi="Times New Roman"/>
          <w:b/>
          <w:color w:val="000000"/>
        </w:rPr>
        <w:t>ê</w:t>
      </w:r>
      <w:r w:rsidRPr="00C32A09">
        <w:rPr>
          <w:rFonts w:ascii="Times New Roman" w:hAnsi="Times New Roman"/>
          <w:b/>
          <w:color w:val="000000"/>
          <w:lang w:val="vi-VN"/>
        </w:rPr>
        <w:t>n</w:t>
      </w:r>
      <w:r w:rsidRPr="00C32A09">
        <w:rPr>
          <w:rFonts w:ascii="Times New Roman" w:hAnsi="Times New Roman"/>
          <w:b/>
          <w:color w:val="000000"/>
        </w:rPr>
        <w:t xml:space="preserve"> chịu trách nhiệm lập đề xuất mỗi khi có nhu cầu. Lưu hồ sơ tại phòng.</w:t>
      </w:r>
    </w:p>
    <w:p w:rsidR="00407142" w:rsidRPr="00C32A09" w:rsidRDefault="00407142" w:rsidP="00407142">
      <w:pPr>
        <w:pStyle w:val="Title"/>
        <w:ind w:left="426" w:firstLine="0"/>
        <w:jc w:val="both"/>
        <w:rPr>
          <w:i/>
          <w:sz w:val="24"/>
          <w:szCs w:val="24"/>
        </w:rPr>
      </w:pPr>
      <w:r w:rsidRPr="00C32A09">
        <w:rPr>
          <w:rFonts w:ascii="Times New Roman" w:hAnsi="Times New Roman"/>
          <w:i/>
          <w:color w:val="auto"/>
          <w:sz w:val="24"/>
          <w:szCs w:val="24"/>
        </w:rPr>
        <w:t>Crew Center is responsible for making proposals when there is a need. Keep the record in the office.</w:t>
      </w:r>
      <w:r w:rsidRPr="00C32A09">
        <w:rPr>
          <w:i/>
          <w:sz w:val="24"/>
          <w:szCs w:val="24"/>
        </w:rPr>
        <w:t xml:space="preserve"> </w:t>
      </w:r>
    </w:p>
    <w:p w:rsidR="00407142" w:rsidRDefault="00407142" w:rsidP="00407142">
      <w:r>
        <w:t xml:space="preserve">                                                                                                                      </w:t>
      </w:r>
    </w:p>
    <w:p w:rsidR="00407142" w:rsidRDefault="00407142" w:rsidP="00407142">
      <w:pPr>
        <w:jc w:val="right"/>
        <w:rPr>
          <w:u w:val="single"/>
        </w:rPr>
      </w:pPr>
      <w:r w:rsidRPr="00974D4A">
        <w:rPr>
          <w:rFonts w:ascii="Times New Roman" w:hAnsi="Times New Roman"/>
        </w:rPr>
        <w:t>Ng</w:t>
      </w:r>
      <w:r>
        <w:rPr>
          <w:rFonts w:ascii="Times New Roman" w:hAnsi="Times New Roman"/>
        </w:rPr>
        <w:t>ày/</w:t>
      </w:r>
      <w:r w:rsidRPr="00282A17">
        <w:rPr>
          <w:rFonts w:ascii="Times New Roman" w:hAnsi="Times New Roman"/>
          <w:i/>
        </w:rPr>
        <w:t>date</w:t>
      </w:r>
      <w:r>
        <w:t xml:space="preserve"> </w:t>
      </w:r>
      <w:r w:rsidR="00DC68C4" w:rsidRPr="005478A1">
        <w:rPr>
          <w:rFonts w:ascii="Times New Roman" w:hAnsi="Times New Roman"/>
          <w:iCs/>
        </w:rPr>
        <w:t>%Ngay%</w:t>
      </w:r>
      <w:r w:rsidR="002C0A8A" w:rsidRPr="002C0A8A">
        <w:rPr>
          <w:rFonts w:ascii="Times New Roman" w:hAnsi="Times New Roman"/>
          <w:iCs/>
        </w:rPr>
        <w:t xml:space="preserve"> tháng/month </w:t>
      </w:r>
      <w:r w:rsidR="00DC68C4" w:rsidRPr="005478A1">
        <w:rPr>
          <w:rFonts w:ascii="Times New Roman" w:hAnsi="Times New Roman"/>
          <w:iCs/>
        </w:rPr>
        <w:t>%Thang%</w:t>
      </w:r>
      <w:r w:rsidR="002C0A8A" w:rsidRPr="002C0A8A">
        <w:rPr>
          <w:rFonts w:ascii="Times New Roman" w:hAnsi="Times New Roman"/>
          <w:iCs/>
        </w:rPr>
        <w:t xml:space="preserve"> năm/year </w:t>
      </w:r>
      <w:r w:rsidR="00DC68C4" w:rsidRPr="005478A1">
        <w:rPr>
          <w:rFonts w:ascii="Times New Roman" w:hAnsi="Times New Roman"/>
          <w:iCs/>
        </w:rPr>
        <w:t>%Nam%</w:t>
      </w:r>
      <w:r w:rsidRPr="00CA5048">
        <w:rPr>
          <w:u w:val="single"/>
        </w:rPr>
        <w:t xml:space="preserve"> </w:t>
      </w:r>
      <w:r>
        <w:rPr>
          <w:u w:val="single"/>
        </w:rPr>
        <w:t xml:space="preserve"> </w:t>
      </w:r>
    </w:p>
    <w:p w:rsidR="00407142" w:rsidRDefault="00407142" w:rsidP="00407142"/>
    <w:p w:rsidR="00407142" w:rsidRDefault="00407142" w:rsidP="00407142">
      <w:pPr>
        <w:rPr>
          <w:u w:val="single"/>
        </w:rPr>
      </w:pPr>
      <w:r w:rsidRPr="00974D4A">
        <w:rPr>
          <w:rFonts w:ascii="Times New Roman" w:hAnsi="Times New Roman"/>
        </w:rPr>
        <w:t>1. C</w:t>
      </w:r>
      <w:r>
        <w:rPr>
          <w:rFonts w:ascii="Times New Roman" w:hAnsi="Times New Roman"/>
        </w:rPr>
        <w:t>ăn cứ nhu cầu tại tàu/</w:t>
      </w:r>
      <w:r w:rsidRPr="000007AA">
        <w:t xml:space="preserve"> </w:t>
      </w:r>
      <w:r w:rsidRPr="000007AA">
        <w:rPr>
          <w:rFonts w:ascii="Times New Roman" w:hAnsi="Times New Roman"/>
          <w:i/>
        </w:rPr>
        <w:t>based on need at the ship</w:t>
      </w:r>
      <w:r>
        <w:t xml:space="preserve">: </w:t>
      </w:r>
      <w:r w:rsidR="00DC68C4"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</w:rPr>
        <w:t>.</w:t>
      </w:r>
    </w:p>
    <w:p w:rsidR="00407142" w:rsidRDefault="00407142" w:rsidP="00407142">
      <w:pPr>
        <w:spacing w:before="240"/>
        <w:rPr>
          <w:u w:val="single"/>
        </w:rPr>
      </w:pPr>
      <w:r>
        <w:rPr>
          <w:rFonts w:ascii="Times New Roman" w:hAnsi="Times New Roman"/>
        </w:rPr>
        <w:t xml:space="preserve">Vì lý do/ </w:t>
      </w:r>
      <w:r w:rsidRPr="000007AA">
        <w:rPr>
          <w:rFonts w:ascii="Times New Roman" w:hAnsi="Times New Roman"/>
          <w:i/>
        </w:rPr>
        <w:t>due to</w:t>
      </w:r>
      <w:r>
        <w:t xml:space="preserve">: </w:t>
      </w:r>
      <w:r>
        <w:rPr>
          <w:u w:val="single"/>
        </w:rPr>
        <w:tab/>
      </w:r>
      <w:r w:rsidRPr="009656C5">
        <w:rPr>
          <w:rFonts w:ascii="Times New Roman" w:hAnsi="Times New Roman"/>
          <w:u w:val="single"/>
        </w:rPr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07142" w:rsidRDefault="00407142" w:rsidP="00407142">
      <w:pPr>
        <w:spacing w:before="240"/>
        <w:rPr>
          <w:rFonts w:ascii="Times New Roman" w:hAnsi="Times New Roman"/>
          <w:i/>
        </w:rPr>
      </w:pPr>
      <w:r w:rsidRPr="00974D4A">
        <w:rPr>
          <w:rFonts w:ascii="Times New Roman" w:hAnsi="Times New Roman"/>
        </w:rPr>
        <w:t xml:space="preserve">2. Nay </w:t>
      </w:r>
      <w:r>
        <w:rPr>
          <w:rFonts w:ascii="Times New Roman" w:hAnsi="Times New Roman"/>
        </w:rPr>
        <w:t>đề xuất điều động thuyền viên/</w:t>
      </w:r>
      <w:r>
        <w:rPr>
          <w:rFonts w:ascii="Times New Roman" w:hAnsi="Times New Roman"/>
        </w:rPr>
        <w:tab/>
      </w:r>
      <w:r w:rsidR="00A46453" w:rsidRPr="00A46453"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</w:rPr>
        <w:t>.</w:t>
      </w:r>
      <w:r w:rsidRPr="00791CEC">
        <w:rPr>
          <w:rFonts w:ascii="Times New Roman" w:hAnsi="Times New Roman"/>
          <w:i/>
        </w:rPr>
        <w:t xml:space="preserve"> </w:t>
      </w:r>
    </w:p>
    <w:p w:rsidR="00407142" w:rsidRPr="00791CEC" w:rsidRDefault="00407142" w:rsidP="00407142">
      <w:r>
        <w:rPr>
          <w:rFonts w:ascii="Times New Roman" w:hAnsi="Times New Roman"/>
          <w:i/>
        </w:rPr>
        <w:t xml:space="preserve">   </w:t>
      </w:r>
      <w:r w:rsidRPr="000007AA">
        <w:rPr>
          <w:rFonts w:ascii="Times New Roman" w:hAnsi="Times New Roman"/>
          <w:i/>
        </w:rPr>
        <w:t>Now propose maning crew</w:t>
      </w:r>
      <w:r>
        <w:t xml:space="preserve">:  </w:t>
      </w:r>
    </w:p>
    <w:p w:rsidR="00407142" w:rsidRPr="00791CEC" w:rsidRDefault="00407142" w:rsidP="00407142">
      <w:pPr>
        <w:rPr>
          <w:i/>
          <w:u w:val="single"/>
        </w:rPr>
      </w:pPr>
      <w:r>
        <w:rPr>
          <w:i/>
        </w:rPr>
        <w:t>(</w:t>
      </w:r>
      <w:r w:rsidRPr="000007AA">
        <w:rPr>
          <w:rFonts w:ascii="Times New Roman" w:hAnsi="Times New Roman"/>
        </w:rPr>
        <w:t>Nếu cả thuyền bộ mới,</w:t>
      </w:r>
      <w:r>
        <w:rPr>
          <w:rFonts w:ascii="Times New Roman" w:hAnsi="Times New Roman"/>
        </w:rPr>
        <w:t xml:space="preserve"> đ</w:t>
      </w:r>
      <w:r w:rsidRPr="000007AA">
        <w:rPr>
          <w:rFonts w:ascii="Times New Roman" w:hAnsi="Times New Roman"/>
        </w:rPr>
        <w:t>ính kèm theo danh sách</w:t>
      </w:r>
      <w:r>
        <w:rPr>
          <w:i/>
        </w:rPr>
        <w:t>/ If all new crews, attach the crew list)</w:t>
      </w:r>
      <w:r>
        <w:rPr>
          <w:i/>
        </w:rPr>
        <w:tab/>
      </w:r>
      <w:r>
        <w:rPr>
          <w:i/>
        </w:rPr>
        <w:tab/>
      </w:r>
    </w:p>
    <w:p w:rsidR="00407142" w:rsidRPr="00CA5048" w:rsidRDefault="00407142" w:rsidP="00407142">
      <w:pPr>
        <w:rPr>
          <w:i/>
        </w:rPr>
      </w:pPr>
      <w:r>
        <w:rPr>
          <w:rFonts w:ascii="Times New Roman" w:hAnsi="Times New Roman"/>
        </w:rPr>
        <w:t xml:space="preserve">Để/ </w:t>
      </w:r>
      <w:r w:rsidRPr="00791CEC">
        <w:rPr>
          <w:rFonts w:ascii="Times New Roman" w:hAnsi="Times New Roman"/>
          <w:i/>
        </w:rPr>
        <w:t>to</w:t>
      </w:r>
      <w:r>
        <w:rPr>
          <w:rFonts w:ascii="Times New Roman" w:hAnsi="Times New Roman"/>
        </w:rPr>
        <w:t xml:space="preserve">: </w:t>
      </w:r>
      <w:r>
        <w:rPr>
          <w:i/>
        </w:rPr>
        <w:t>(</w:t>
      </w:r>
      <w:r w:rsidRPr="00791CEC">
        <w:rPr>
          <w:rFonts w:ascii="Times New Roman" w:hAnsi="Times New Roman"/>
        </w:rPr>
        <w:t>Đánh dấu vào ô tương ứng</w:t>
      </w:r>
      <w:r>
        <w:rPr>
          <w:rFonts w:ascii="Times New Roman" w:hAnsi="Times New Roman"/>
          <w:i/>
        </w:rPr>
        <w:t>/</w:t>
      </w:r>
      <w:r w:rsidRPr="00791CEC">
        <w:t xml:space="preserve"> </w:t>
      </w:r>
      <w:r w:rsidRPr="00791CEC">
        <w:rPr>
          <w:rFonts w:ascii="Times New Roman" w:hAnsi="Times New Roman"/>
          <w:i/>
        </w:rPr>
        <w:t>Tick the appropriate box</w:t>
      </w:r>
      <w:r>
        <w:rPr>
          <w:i/>
        </w:rPr>
        <w:t>)</w:t>
      </w:r>
    </w:p>
    <w:p w:rsidR="00407142" w:rsidRDefault="00407142" w:rsidP="00407142">
      <w:pPr>
        <w:ind w:firstLine="720"/>
        <w:contextualSpacing/>
      </w:pPr>
      <w:r>
        <w:t xml:space="preserve">* </w:t>
      </w:r>
      <w:r>
        <w:rPr>
          <w:rFonts w:ascii="Times New Roman" w:hAnsi="Times New Roman"/>
        </w:rPr>
        <w:t>Thành lập thuyền bộ</w:t>
      </w:r>
      <w:r>
        <w:tab/>
        <w:t xml:space="preserve">[   ]  </w:t>
      </w:r>
    </w:p>
    <w:p w:rsidR="00407142" w:rsidRPr="00791CEC" w:rsidRDefault="00407142" w:rsidP="00407142">
      <w:pPr>
        <w:ind w:firstLine="720"/>
        <w:contextualSpacing/>
        <w:rPr>
          <w:i/>
        </w:rPr>
      </w:pPr>
      <w:r>
        <w:t xml:space="preserve">   </w:t>
      </w:r>
      <w:r w:rsidRPr="00791CEC">
        <w:rPr>
          <w:i/>
        </w:rPr>
        <w:t>Setup crew team</w:t>
      </w:r>
    </w:p>
    <w:p w:rsidR="00407142" w:rsidRDefault="00407142" w:rsidP="00407142">
      <w:r>
        <w:t xml:space="preserve">         </w:t>
      </w:r>
      <w:r>
        <w:tab/>
        <w:t xml:space="preserve">* </w:t>
      </w:r>
      <w:r>
        <w:rPr>
          <w:rFonts w:ascii="Times New Roman" w:hAnsi="Times New Roman"/>
        </w:rPr>
        <w:t xml:space="preserve">Bổ nhiệm/ </w:t>
      </w:r>
      <w:r w:rsidRPr="00791CEC">
        <w:rPr>
          <w:rFonts w:ascii="Times New Roman" w:hAnsi="Times New Roman"/>
          <w:i/>
        </w:rPr>
        <w:t>to appoint</w:t>
      </w:r>
      <w:r>
        <w:t xml:space="preserve">           [   ]    </w:t>
      </w:r>
      <w:r>
        <w:rPr>
          <w:rFonts w:ascii="Times New Roman" w:hAnsi="Times New Roman"/>
        </w:rPr>
        <w:t>Chức danh/</w:t>
      </w:r>
      <w:r w:rsidRPr="00791CEC">
        <w:rPr>
          <w:rFonts w:ascii="Times New Roman" w:hAnsi="Times New Roman"/>
          <w:i/>
        </w:rPr>
        <w:t>rank</w:t>
      </w:r>
      <w:r>
        <w:t xml:space="preserve">: </w:t>
      </w:r>
    </w:p>
    <w:p w:rsidR="00407142" w:rsidRDefault="00407142" w:rsidP="00407142">
      <w:pPr>
        <w:ind w:firstLine="720"/>
      </w:pPr>
      <w:r>
        <w:t xml:space="preserve">* </w:t>
      </w:r>
      <w:r>
        <w:rPr>
          <w:rFonts w:ascii="Times New Roman" w:hAnsi="Times New Roman"/>
        </w:rPr>
        <w:t xml:space="preserve">Thay thế/ </w:t>
      </w:r>
      <w:r w:rsidRPr="00791CEC">
        <w:rPr>
          <w:rFonts w:ascii="Times New Roman" w:hAnsi="Times New Roman"/>
          <w:i/>
        </w:rPr>
        <w:t>change</w:t>
      </w:r>
      <w:r>
        <w:t xml:space="preserve">                </w:t>
      </w:r>
      <w:r>
        <w:tab/>
        <w:t>[</w:t>
      </w:r>
      <w:r>
        <w:rPr>
          <w:rFonts w:ascii="Times New Roman" w:hAnsi="Times New Roman"/>
        </w:rPr>
        <w:sym w:font="Wingdings" w:char="F0FC"/>
      </w:r>
      <w:r>
        <w:t xml:space="preserve">]    </w:t>
      </w:r>
      <w:r>
        <w:rPr>
          <w:rFonts w:ascii="Times New Roman" w:hAnsi="Times New Roman"/>
        </w:rPr>
        <w:t>Chức danh/</w:t>
      </w:r>
      <w:r w:rsidRPr="000D323A">
        <w:rPr>
          <w:rFonts w:ascii="Times New Roman" w:hAnsi="Times New Roman"/>
          <w:i/>
        </w:rPr>
        <w:t>rank</w:t>
      </w:r>
      <w:r>
        <w:t xml:space="preserve">: </w:t>
      </w:r>
      <w:r w:rsidR="00DC68C4">
        <w:rPr>
          <w:rFonts w:ascii="Times New Roman" w:hAnsi="Times New Roman"/>
          <w:noProof/>
        </w:rPr>
        <w:t>%ChucVuMoi%</w:t>
      </w:r>
      <w:r>
        <w:t xml:space="preserve">. </w:t>
      </w:r>
    </w:p>
    <w:p w:rsidR="00407142" w:rsidRDefault="00407142" w:rsidP="00407142">
      <w:pPr>
        <w:pStyle w:val="BodyTextIndent"/>
        <w:ind w:left="0" w:firstLine="720"/>
      </w:pPr>
      <w:r>
        <w:t xml:space="preserve">* </w:t>
      </w:r>
      <w:r>
        <w:rPr>
          <w:rFonts w:ascii="Times New Roman" w:hAnsi="Times New Roman"/>
        </w:rPr>
        <w:t xml:space="preserve">Điều khỏi tàu/ </w:t>
      </w:r>
      <w:r w:rsidRPr="000D323A">
        <w:rPr>
          <w:rFonts w:ascii="Times New Roman" w:hAnsi="Times New Roman"/>
          <w:i/>
        </w:rPr>
        <w:t>Sign off</w:t>
      </w:r>
      <w:r>
        <w:t xml:space="preserve">         [   ]    </w:t>
      </w:r>
      <w:r>
        <w:rPr>
          <w:rFonts w:ascii="Times New Roman" w:hAnsi="Times New Roman"/>
        </w:rPr>
        <w:t>Chức danh/</w:t>
      </w:r>
      <w:r w:rsidRPr="000D323A">
        <w:rPr>
          <w:rFonts w:ascii="Times New Roman" w:hAnsi="Times New Roman"/>
          <w:i/>
        </w:rPr>
        <w:t>rank</w:t>
      </w:r>
      <w:r>
        <w:t xml:space="preserve">: </w:t>
      </w:r>
    </w:p>
    <w:p w:rsidR="00407142" w:rsidRDefault="00407142" w:rsidP="00407142">
      <w:pPr>
        <w:pStyle w:val="BodyTextIndent"/>
        <w:ind w:left="0" w:firstLine="0"/>
        <w:rPr>
          <w:i/>
        </w:rPr>
      </w:pPr>
      <w:r w:rsidRPr="00DC4E3B">
        <w:rPr>
          <w:rFonts w:ascii="Times New Roman" w:hAnsi="Times New Roman"/>
        </w:rPr>
        <w:t>3. K</w:t>
      </w:r>
      <w:r>
        <w:rPr>
          <w:rFonts w:ascii="Times New Roman" w:hAnsi="Times New Roman"/>
        </w:rPr>
        <w:t xml:space="preserve">èm theo đây/ </w:t>
      </w:r>
      <w:r w:rsidRPr="00414C42">
        <w:rPr>
          <w:rFonts w:ascii="Times New Roman" w:hAnsi="Times New Roman"/>
          <w:i/>
        </w:rPr>
        <w:t>Attach with</w:t>
      </w:r>
      <w:r>
        <w:rPr>
          <w:rFonts w:ascii="Times New Roman" w:hAnsi="Times New Roman"/>
          <w:i/>
        </w:rPr>
        <w:t xml:space="preserve"> following</w:t>
      </w:r>
      <w:r>
        <w:t xml:space="preserve">: </w:t>
      </w:r>
      <w:r>
        <w:rPr>
          <w:i/>
        </w:rPr>
        <w:t>(</w:t>
      </w:r>
      <w:r w:rsidRPr="00414C42">
        <w:rPr>
          <w:rFonts w:ascii="Times New Roman" w:hAnsi="Times New Roman"/>
        </w:rPr>
        <w:t>Đánh dấu vào ô tương ứng</w:t>
      </w:r>
      <w:r>
        <w:rPr>
          <w:rFonts w:ascii="Times New Roman" w:hAnsi="Times New Roman"/>
          <w:i/>
        </w:rPr>
        <w:t>/</w:t>
      </w:r>
      <w:r w:rsidRPr="00414C42">
        <w:rPr>
          <w:rFonts w:ascii="Times New Roman" w:hAnsi="Times New Roman"/>
          <w:i/>
        </w:rPr>
        <w:t xml:space="preserve"> </w:t>
      </w:r>
      <w:r w:rsidRPr="00791CEC">
        <w:rPr>
          <w:rFonts w:ascii="Times New Roman" w:hAnsi="Times New Roman"/>
          <w:i/>
        </w:rPr>
        <w:t>Tick the appropriate box</w:t>
      </w:r>
      <w:r>
        <w:rPr>
          <w:i/>
        </w:rPr>
        <w:t>)</w:t>
      </w:r>
    </w:p>
    <w:p w:rsidR="00407142" w:rsidRDefault="00407142" w:rsidP="00407142">
      <w:pPr>
        <w:pStyle w:val="BodyTextIndent"/>
        <w:numPr>
          <w:ilvl w:val="0"/>
          <w:numId w:val="2"/>
        </w:numPr>
      </w:pPr>
      <w:r>
        <w:rPr>
          <w:rFonts w:ascii="Times New Roman" w:hAnsi="Times New Roman"/>
        </w:rPr>
        <w:t>Danh sách thuyền bộ mới</w:t>
      </w:r>
      <w:r>
        <w:t xml:space="preserve"> </w:t>
      </w:r>
      <w:r>
        <w:rPr>
          <w:i/>
        </w:rPr>
        <w:t>(</w:t>
      </w:r>
      <w:r w:rsidRPr="00414C42">
        <w:rPr>
          <w:rFonts w:ascii="Times New Roman" w:hAnsi="Times New Roman"/>
        </w:rPr>
        <w:t>nếu thành lập thuyền bộ mới</w:t>
      </w:r>
      <w:r>
        <w:rPr>
          <w:i/>
        </w:rPr>
        <w:t>)</w:t>
      </w:r>
      <w:r>
        <w:t xml:space="preserve">                       </w:t>
      </w:r>
      <w:r>
        <w:tab/>
        <w:t xml:space="preserve"> </w:t>
      </w:r>
    </w:p>
    <w:p w:rsidR="00407142" w:rsidRPr="00414C42" w:rsidRDefault="00407142" w:rsidP="00407142">
      <w:pPr>
        <w:pStyle w:val="BodyTextIndent"/>
        <w:ind w:left="720" w:firstLine="0"/>
        <w:rPr>
          <w:i/>
        </w:rPr>
      </w:pPr>
      <w:r w:rsidRPr="00414C42">
        <w:rPr>
          <w:i/>
        </w:rPr>
        <w:t>New crew list (if Setup the new crew team)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[   ]  </w:t>
      </w:r>
    </w:p>
    <w:p w:rsidR="00407142" w:rsidRPr="00DC4E3B" w:rsidRDefault="00407142" w:rsidP="00407142">
      <w:pPr>
        <w:pStyle w:val="BodyTextIndent"/>
        <w:numPr>
          <w:ilvl w:val="0"/>
          <w:numId w:val="2"/>
        </w:numPr>
      </w:pPr>
      <w:r>
        <w:rPr>
          <w:rFonts w:ascii="Times New Roman" w:hAnsi="Times New Roman"/>
        </w:rPr>
        <w:t xml:space="preserve">Biên bản đánh giá thuyền viên/ </w:t>
      </w:r>
      <w:r w:rsidRPr="00414C42">
        <w:rPr>
          <w:rFonts w:ascii="Times New Roman" w:hAnsi="Times New Roman"/>
          <w:i/>
        </w:rPr>
        <w:t>Crew appraisal record</w:t>
      </w:r>
    </w:p>
    <w:p w:rsidR="00407142" w:rsidRDefault="00407142" w:rsidP="00407142">
      <w:pPr>
        <w:pStyle w:val="BodyTextIndent"/>
        <w:ind w:left="720" w:firstLine="0"/>
        <w:rPr>
          <w:rFonts w:ascii="Times New Roman" w:hAnsi="Times New Roman"/>
          <w:i/>
        </w:rPr>
      </w:pPr>
      <w:r w:rsidRPr="00DC4E3B">
        <w:rPr>
          <w:rFonts w:ascii="Times New Roman" w:hAnsi="Times New Roman"/>
          <w:i/>
        </w:rPr>
        <w:t>(</w:t>
      </w:r>
      <w:r w:rsidRPr="00414C42">
        <w:rPr>
          <w:rFonts w:ascii="Times New Roman" w:hAnsi="Times New Roman"/>
        </w:rPr>
        <w:t>nếu điều lên vì khả năng chuyên môn không đáp ứng</w:t>
      </w:r>
      <w:r>
        <w:rPr>
          <w:rFonts w:ascii="Times New Roman" w:hAnsi="Times New Roman"/>
          <w:i/>
        </w:rPr>
        <w:t>/</w:t>
      </w:r>
    </w:p>
    <w:p w:rsidR="00407142" w:rsidRPr="00DC4E3B" w:rsidRDefault="00407142" w:rsidP="00407142">
      <w:pPr>
        <w:pStyle w:val="BodyTextIndent"/>
        <w:ind w:left="720" w:firstLine="0"/>
      </w:pPr>
      <w:r>
        <w:rPr>
          <w:rFonts w:ascii="Times New Roman" w:hAnsi="Times New Roman"/>
          <w:i/>
        </w:rPr>
        <w:t xml:space="preserve"> if sign off because the competency </w:t>
      </w:r>
      <w:r w:rsidRPr="00414C42">
        <w:rPr>
          <w:rFonts w:ascii="Times New Roman" w:hAnsi="Times New Roman"/>
          <w:i/>
        </w:rPr>
        <w:t>doesn't meet</w:t>
      </w:r>
      <w:r w:rsidRPr="00DC4E3B">
        <w:rPr>
          <w:rFonts w:ascii="Times New Roman" w:hAnsi="Times New Roman"/>
          <w:i/>
        </w:rPr>
        <w:t>)</w:t>
      </w:r>
      <w:r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>[   ]</w:t>
      </w:r>
      <w:r>
        <w:rPr>
          <w:i/>
        </w:rPr>
        <w:t xml:space="preserve">   </w:t>
      </w:r>
    </w:p>
    <w:p w:rsidR="00407142" w:rsidRPr="00814014" w:rsidRDefault="00407142" w:rsidP="00407142">
      <w:pPr>
        <w:pStyle w:val="BodyTextIndent"/>
        <w:numPr>
          <w:ilvl w:val="0"/>
          <w:numId w:val="2"/>
        </w:numPr>
      </w:pPr>
      <w:r>
        <w:rPr>
          <w:rFonts w:ascii="Times New Roman" w:hAnsi="Times New Roman"/>
        </w:rPr>
        <w:t>Bản kiểm điểm cá nhân</w:t>
      </w:r>
      <w:r>
        <w:t xml:space="preserve"> </w:t>
      </w:r>
      <w:r>
        <w:rPr>
          <w:i/>
        </w:rPr>
        <w:t>(</w:t>
      </w:r>
      <w:r w:rsidRPr="00414C42">
        <w:rPr>
          <w:rFonts w:ascii="Times New Roman" w:hAnsi="Times New Roman"/>
        </w:rPr>
        <w:t>nếu vì bị k</w:t>
      </w:r>
      <w:r>
        <w:rPr>
          <w:rFonts w:ascii="Times New Roman" w:hAnsi="Times New Roman"/>
        </w:rPr>
        <w:t>ỷ</w:t>
      </w:r>
      <w:r w:rsidRPr="00414C42">
        <w:rPr>
          <w:rFonts w:ascii="Times New Roman" w:hAnsi="Times New Roman"/>
        </w:rPr>
        <w:t xml:space="preserve"> luật rút khỏi tàu</w:t>
      </w:r>
      <w:r>
        <w:rPr>
          <w:i/>
        </w:rPr>
        <w:t>)/</w:t>
      </w:r>
      <w:r w:rsidRPr="00814014">
        <w:t xml:space="preserve"> </w:t>
      </w:r>
    </w:p>
    <w:p w:rsidR="00407142" w:rsidRDefault="00407142" w:rsidP="00407142">
      <w:pPr>
        <w:pStyle w:val="BodyTextIndent"/>
        <w:ind w:left="720" w:firstLine="0"/>
      </w:pPr>
      <w:r w:rsidRPr="00814014">
        <w:rPr>
          <w:i/>
        </w:rPr>
        <w:t>self-criticism</w:t>
      </w:r>
      <w:r>
        <w:rPr>
          <w:i/>
        </w:rPr>
        <w:t xml:space="preserve"> record </w:t>
      </w:r>
      <w:r w:rsidRPr="00814014">
        <w:rPr>
          <w:i/>
        </w:rPr>
        <w:t>( if sign off due to discipline</w:t>
      </w:r>
      <w:r>
        <w:t xml:space="preserve">                          </w:t>
      </w:r>
      <w:r>
        <w:tab/>
        <w:t xml:space="preserve">  </w:t>
      </w:r>
      <w:r>
        <w:tab/>
        <w:t xml:space="preserve">  </w:t>
      </w:r>
      <w:r>
        <w:tab/>
        <w:t>[   ]</w:t>
      </w:r>
    </w:p>
    <w:p w:rsidR="00407142" w:rsidRDefault="00407142" w:rsidP="00407142">
      <w:pPr>
        <w:pStyle w:val="BodyTextIndent"/>
        <w:numPr>
          <w:ilvl w:val="0"/>
          <w:numId w:val="2"/>
        </w:numPr>
      </w:pPr>
      <w:r>
        <w:rPr>
          <w:rFonts w:ascii="Times New Roman" w:hAnsi="Times New Roman"/>
        </w:rPr>
        <w:t>Biên bản kiểm điểm tại tàu có chữ ký của Thuyền trưởng</w:t>
      </w:r>
      <w:r>
        <w:t xml:space="preserve"> </w:t>
      </w:r>
      <w:r w:rsidRPr="00814014">
        <w:t>(</w:t>
      </w:r>
      <w:r w:rsidRPr="00814014">
        <w:rPr>
          <w:rFonts w:ascii="Times New Roman" w:hAnsi="Times New Roman"/>
        </w:rPr>
        <w:t>nếu kỷ luật</w:t>
      </w:r>
      <w:r>
        <w:rPr>
          <w:i/>
        </w:rPr>
        <w:t>)</w:t>
      </w:r>
      <w:r>
        <w:t xml:space="preserve">     </w:t>
      </w:r>
      <w:r>
        <w:tab/>
        <w:t xml:space="preserve">   </w:t>
      </w:r>
    </w:p>
    <w:p w:rsidR="00407142" w:rsidRDefault="00407142" w:rsidP="00407142">
      <w:pPr>
        <w:pStyle w:val="BodyTextIndent"/>
        <w:ind w:left="720" w:firstLine="0"/>
      </w:pPr>
      <w:r w:rsidRPr="00814014">
        <w:rPr>
          <w:i/>
        </w:rPr>
        <w:t>Record of criticism at the ship signed by the Master (if be disciplined)</w:t>
      </w:r>
      <w:r>
        <w:t xml:space="preserve">         </w:t>
      </w:r>
      <w:r>
        <w:tab/>
        <w:t xml:space="preserve">[   ]   </w:t>
      </w:r>
    </w:p>
    <w:p w:rsidR="00407142" w:rsidRDefault="00407142" w:rsidP="00407142">
      <w:r w:rsidRPr="00DC4E3B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Những lưu ý cần giải quyết trước khi lên tàu/rời tàu</w:t>
      </w:r>
      <w:r>
        <w:t>:</w:t>
      </w:r>
    </w:p>
    <w:p w:rsidR="00407142" w:rsidRPr="006216B3" w:rsidRDefault="00407142" w:rsidP="00407142">
      <w:pPr>
        <w:pStyle w:val="BodyTextIndent"/>
        <w:ind w:left="284" w:firstLine="0"/>
        <w:rPr>
          <w:i/>
        </w:rPr>
      </w:pPr>
      <w:r w:rsidRPr="006216B3">
        <w:rPr>
          <w:i/>
        </w:rPr>
        <w:t>The notes should be resolved before sign-on/sign-off the ship.</w:t>
      </w:r>
    </w:p>
    <w:p w:rsidR="00407142" w:rsidRDefault="00407142" w:rsidP="00407142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.</w:t>
      </w:r>
    </w:p>
    <w:p w:rsidR="00506BF2" w:rsidRDefault="00506BF2" w:rsidP="00407142">
      <w:pPr>
        <w:pStyle w:val="BodyTextIndent"/>
        <w:ind w:left="0" w:firstLine="0"/>
        <w:jc w:val="both"/>
        <w:rPr>
          <w:rFonts w:ascii="Times New Roman" w:hAnsi="Times New Roman"/>
          <w:b/>
        </w:rPr>
      </w:pPr>
    </w:p>
    <w:p w:rsidR="00407142" w:rsidRDefault="00407142" w:rsidP="00407142">
      <w:pPr>
        <w:pStyle w:val="BodyTextIndent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Pr="00DC4E3B">
        <w:rPr>
          <w:rFonts w:ascii="Times New Roman" w:hAnsi="Times New Roman"/>
          <w:b/>
        </w:rPr>
        <w:t>T</w:t>
      </w:r>
      <w:r>
        <w:rPr>
          <w:rFonts w:ascii="Times New Roman" w:hAnsi="Times New Roman"/>
          <w:b/>
        </w:rPr>
        <w:t>ỔNG GIÁM ĐỐC</w:t>
      </w:r>
      <w:r w:rsidRPr="00DC4E3B">
        <w:rPr>
          <w:rFonts w:ascii="Times New Roman" w:hAnsi="Times New Roman"/>
          <w:b/>
        </w:rPr>
        <w:t xml:space="preserve">                                                            </w:t>
      </w:r>
      <w:r>
        <w:rPr>
          <w:rFonts w:ascii="Times New Roman" w:hAnsi="Times New Roman"/>
          <w:b/>
        </w:rPr>
        <w:t xml:space="preserve"> </w:t>
      </w:r>
      <w:r w:rsidRPr="00B07806">
        <w:rPr>
          <w:rFonts w:ascii="Times New Roman" w:hAnsi="Times New Roman"/>
          <w:b/>
          <w:lang w:val="vi-VN"/>
        </w:rPr>
        <w:t>Trung tâm Thuyền viên</w:t>
      </w:r>
    </w:p>
    <w:p w:rsidR="000C05BA" w:rsidRDefault="00407142" w:rsidP="00407142">
      <w:pPr>
        <w:pStyle w:val="BodyTextIndent"/>
        <w:ind w:left="0" w:firstLine="0"/>
        <w:jc w:val="both"/>
        <w:rPr>
          <w:rFonts w:ascii="Times New Roman" w:hAnsi="Times New Roman"/>
          <w:b/>
          <w:i/>
          <w:iCs/>
          <w:color w:val="000000"/>
        </w:rPr>
      </w:pPr>
      <w:r w:rsidRPr="006216B3">
        <w:rPr>
          <w:rFonts w:ascii="Times New Roman" w:hAnsi="Times New Roman"/>
          <w:b/>
          <w:i/>
        </w:rPr>
        <w:t>GENERAL DIRECTOR</w:t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B07806">
        <w:rPr>
          <w:rFonts w:ascii="Times New Roman" w:hAnsi="Times New Roman"/>
          <w:b/>
          <w:i/>
        </w:rPr>
        <w:t>Crew Center</w:t>
      </w:r>
      <w:r w:rsidR="000C05BA" w:rsidRPr="006216B3">
        <w:rPr>
          <w:rFonts w:ascii="Times New Roman" w:hAnsi="Times New Roman"/>
          <w:b/>
          <w:i/>
        </w:rPr>
        <w:tab/>
      </w:r>
    </w:p>
    <w:p w:rsidR="00321154" w:rsidRDefault="00321154">
      <w:pPr>
        <w:rPr>
          <w:rFonts w:ascii="Times New Roman" w:hAnsi="Times New Roman"/>
          <w:b/>
          <w:i/>
          <w:iCs/>
          <w:color w:val="000000"/>
        </w:rPr>
      </w:pPr>
      <w:r>
        <w:rPr>
          <w:rFonts w:ascii="Times New Roman" w:hAnsi="Times New Roman"/>
          <w:i/>
          <w:iCs/>
        </w:rPr>
        <w:br w:type="page"/>
      </w:r>
    </w:p>
    <w:tbl>
      <w:tblPr>
        <w:tblW w:w="9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12402A" w:rsidRPr="00437D10" w:rsidTr="00C22433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bookmarkEnd w:id="5"/>
          <w:bookmarkEnd w:id="6"/>
          <w:bookmarkEnd w:id="7"/>
          <w:bookmarkEnd w:id="8"/>
          <w:p w:rsidR="0012402A" w:rsidRPr="00DB484A" w:rsidRDefault="0012402A" w:rsidP="003106A9">
            <w:pPr>
              <w:pStyle w:val="Head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>
                  <wp:extent cx="769620" cy="388620"/>
                  <wp:effectExtent l="0" t="0" r="0" b="0"/>
                  <wp:docPr id="3" name="Picture 3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12402A" w:rsidRPr="004F0859" w:rsidRDefault="0012402A" w:rsidP="003106A9">
            <w:pPr>
              <w:spacing w:before="60"/>
              <w:jc w:val="center"/>
              <w:rPr>
                <w:rFonts w:ascii="Times New Roman" w:hAnsi="Times New Roman"/>
                <w:b/>
                <w:bCs/>
                <w:color w:val="0000FF"/>
              </w:rPr>
            </w:pPr>
            <w:r>
              <w:rPr>
                <w:rFonts w:ascii="Times New Roman" w:hAnsi="Times New Roman"/>
                <w:b/>
                <w:bCs/>
                <w:color w:val="0000FF"/>
              </w:rPr>
              <w:t xml:space="preserve">HUẤN LUYỆN </w:t>
            </w:r>
            <w:r w:rsidRPr="004F0859">
              <w:rPr>
                <w:rFonts w:ascii="Times New Roman" w:hAnsi="Times New Roman"/>
                <w:b/>
                <w:bCs/>
                <w:color w:val="0000FF"/>
                <w:lang w:val="vi-VN"/>
              </w:rPr>
              <w:t>TRƯỚC KHI NHẬP TÀU</w:t>
            </w:r>
          </w:p>
          <w:p w:rsidR="0012402A" w:rsidRPr="00C45256" w:rsidRDefault="0012402A" w:rsidP="003106A9">
            <w:pPr>
              <w:spacing w:before="120" w:after="120"/>
              <w:jc w:val="center"/>
              <w:rPr>
                <w:rFonts w:ascii="Times New Roman" w:eastAsia="SimSun" w:hAnsi="Times New Roman"/>
                <w:b/>
                <w:bCs/>
                <w:i/>
                <w:iCs/>
                <w:color w:val="0000FF"/>
              </w:rPr>
            </w:pPr>
            <w:r>
              <w:rPr>
                <w:rFonts w:ascii="Times New Roman" w:hAnsi="Times New Roman"/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12402A" w:rsidRPr="00C42C34" w:rsidRDefault="00124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ASC-04E-01</w:t>
            </w:r>
          </w:p>
          <w:p w:rsidR="0012402A" w:rsidRPr="00C42C34" w:rsidRDefault="00124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Revision: </w:t>
            </w:r>
            <w:r w:rsidRPr="000E1FAA">
              <w:rPr>
                <w:rFonts w:ascii="Times New Roman" w:hAnsi="Times New Roman"/>
                <w:b/>
                <w:sz w:val="20"/>
                <w:lang w:val="fr-FR"/>
              </w:rPr>
              <w:t>0</w:t>
            </w:r>
            <w:r w:rsidR="000E1FAA">
              <w:rPr>
                <w:rFonts w:ascii="Times New Roman" w:hAnsi="Times New Roman"/>
                <w:b/>
                <w:sz w:val="20"/>
                <w:lang w:val="fr-FR"/>
              </w:rPr>
              <w:t>2</w:t>
            </w:r>
          </w:p>
          <w:p w:rsidR="0012402A" w:rsidRPr="00C42C34" w:rsidRDefault="00124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Date: </w:t>
            </w:r>
            <w:r w:rsidR="00744348">
              <w:rPr>
                <w:rFonts w:ascii="Times New Roman" w:hAnsi="Times New Roman"/>
                <w:sz w:val="20"/>
                <w:lang w:val="fr-FR"/>
              </w:rPr>
              <w:t>2</w:t>
            </w:r>
            <w:r w:rsidR="000E1FAA">
              <w:rPr>
                <w:rFonts w:ascii="Times New Roman" w:hAnsi="Times New Roman"/>
                <w:sz w:val="20"/>
                <w:lang w:val="fr-FR"/>
              </w:rPr>
              <w:t>8</w:t>
            </w:r>
            <w:r>
              <w:rPr>
                <w:rFonts w:ascii="Times New Roman" w:hAnsi="Times New Roman"/>
                <w:sz w:val="20"/>
                <w:lang w:val="fr-FR"/>
              </w:rPr>
              <w:t>/0</w:t>
            </w:r>
            <w:r w:rsidR="000E1FAA">
              <w:rPr>
                <w:rFonts w:ascii="Times New Roman" w:hAnsi="Times New Roman"/>
                <w:sz w:val="20"/>
                <w:lang w:val="fr-FR"/>
              </w:rPr>
              <w:t>4</w:t>
            </w:r>
            <w:r>
              <w:rPr>
                <w:rFonts w:ascii="Times New Roman" w:hAnsi="Times New Roman"/>
                <w:sz w:val="20"/>
                <w:lang w:val="fr-FR"/>
              </w:rPr>
              <w:t>/20</w:t>
            </w:r>
            <w:r w:rsidR="000E1FAA">
              <w:rPr>
                <w:rFonts w:ascii="Times New Roman" w:hAnsi="Times New Roman"/>
                <w:sz w:val="20"/>
                <w:lang w:val="fr-FR"/>
              </w:rPr>
              <w:t>20</w:t>
            </w:r>
          </w:p>
          <w:p w:rsidR="0012402A" w:rsidRPr="000B3BF6" w:rsidRDefault="0012402A" w:rsidP="0012402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 w:rsidRPr="00C42C34"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>
              <w:rPr>
                <w:rStyle w:val="PageNumber"/>
                <w:rFonts w:ascii="Times New Roman" w:hAnsi="Times New Roman"/>
                <w:sz w:val="20"/>
              </w:rPr>
              <w:t>1</w:t>
            </w:r>
            <w:r w:rsidRPr="00C42C34">
              <w:rPr>
                <w:rFonts w:ascii="Times New Roman" w:hAnsi="Times New Roman"/>
                <w:sz w:val="20"/>
              </w:rPr>
              <w:t>/</w:t>
            </w:r>
            <w:r w:rsidRPr="00C42C34">
              <w:rPr>
                <w:rStyle w:val="PageNumber"/>
                <w:rFonts w:ascii="Times New Roman" w:hAnsi="Times New Roman"/>
                <w:sz w:val="20"/>
              </w:rPr>
              <w:t>1</w:t>
            </w:r>
          </w:p>
        </w:tc>
      </w:tr>
    </w:tbl>
    <w:p w:rsidR="00407142" w:rsidRPr="004C6057" w:rsidRDefault="00407142" w:rsidP="00407142">
      <w:pPr>
        <w:spacing w:line="276" w:lineRule="auto"/>
        <w:ind w:left="426" w:hanging="426"/>
        <w:jc w:val="both"/>
        <w:rPr>
          <w:rFonts w:ascii="Times New Roman" w:hAnsi="Times New Roman"/>
          <w:b/>
          <w:bCs/>
          <w:i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iCs/>
          <w:color w:val="000000"/>
        </w:rPr>
        <w:t xml:space="preserve">*** </w:t>
      </w: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>Trung tâm Thuyền viên</w:t>
      </w:r>
      <w:r w:rsidRPr="004C6057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407142" w:rsidRPr="004C6057" w:rsidRDefault="00407142" w:rsidP="00407142">
      <w:pPr>
        <w:spacing w:line="276" w:lineRule="auto"/>
        <w:ind w:left="426" w:hanging="426"/>
        <w:jc w:val="both"/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</w:pP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407142" w:rsidRPr="00176C85" w:rsidRDefault="00407142" w:rsidP="00407142">
      <w:pPr>
        <w:spacing w:before="240" w:line="276" w:lineRule="auto"/>
        <w:jc w:val="both"/>
        <w:rPr>
          <w:rFonts w:ascii="Times New Roman" w:hAnsi="Times New Roman"/>
          <w:bCs/>
        </w:rPr>
      </w:pPr>
      <w:r w:rsidRPr="00176C85">
        <w:rPr>
          <w:rFonts w:ascii="Times New Roman" w:hAnsi="Times New Roman"/>
          <w:bCs/>
        </w:rPr>
        <w:t>Ngày/</w:t>
      </w:r>
      <w:r w:rsidRPr="00176C85">
        <w:rPr>
          <w:rFonts w:ascii="Times New Roman" w:hAnsi="Times New Roman"/>
          <w:bCs/>
          <w:i/>
        </w:rPr>
        <w:t>Date</w:t>
      </w:r>
      <w:r w:rsidRPr="00176C85">
        <w:rPr>
          <w:rFonts w:ascii="Times New Roman" w:hAnsi="Times New Roman"/>
          <w:bCs/>
          <w:i/>
        </w:rPr>
        <w:tab/>
      </w:r>
      <w:r w:rsidRPr="00176C85">
        <w:rPr>
          <w:rFonts w:ascii="Times New Roman" w:hAnsi="Times New Roman"/>
          <w:bCs/>
        </w:rPr>
        <w:tab/>
      </w:r>
      <w:r w:rsidRPr="00176C85">
        <w:rPr>
          <w:rFonts w:ascii="Times New Roman" w:hAnsi="Times New Roman"/>
          <w:bCs/>
        </w:rPr>
        <w:tab/>
        <w:t xml:space="preserve">      </w:t>
      </w:r>
      <w:r w:rsidRPr="00176C85">
        <w:rPr>
          <w:rFonts w:ascii="Times New Roman" w:hAnsi="Times New Roman"/>
          <w:bCs/>
        </w:rPr>
        <w:tab/>
      </w:r>
      <w:r w:rsidRPr="00176C85">
        <w:rPr>
          <w:rFonts w:ascii="Times New Roman" w:hAnsi="Times New Roman"/>
        </w:rPr>
        <w:t xml:space="preserve">: </w:t>
      </w:r>
      <w:r w:rsidR="00DC68C4">
        <w:rPr>
          <w:rFonts w:ascii="Times New Roman" w:hAnsi="Times New Roman"/>
        </w:rPr>
        <w:t>%NgayQD%</w:t>
      </w:r>
    </w:p>
    <w:p w:rsidR="00407142" w:rsidRPr="00176C85" w:rsidRDefault="00407142" w:rsidP="00407142">
      <w:pPr>
        <w:spacing w:before="40" w:line="276" w:lineRule="auto"/>
        <w:jc w:val="both"/>
        <w:rPr>
          <w:rFonts w:ascii="Times New Roman" w:hAnsi="Times New Roman"/>
        </w:rPr>
      </w:pPr>
      <w:r w:rsidRPr="00176C85">
        <w:rPr>
          <w:rFonts w:ascii="Times New Roman" w:hAnsi="Times New Roman"/>
          <w:bCs/>
        </w:rPr>
        <w:t>Tên thuyền viên/</w:t>
      </w:r>
      <w:r w:rsidRPr="00176C85">
        <w:rPr>
          <w:rFonts w:ascii="Times New Roman" w:hAnsi="Times New Roman"/>
          <w:bCs/>
          <w:i/>
        </w:rPr>
        <w:t>Name of crew</w:t>
      </w:r>
      <w:r w:rsidRPr="00176C85">
        <w:rPr>
          <w:rFonts w:ascii="Times New Roman" w:hAnsi="Times New Roman"/>
          <w:bCs/>
        </w:rPr>
        <w:tab/>
      </w:r>
      <w:r w:rsidRPr="00176C85">
        <w:rPr>
          <w:rFonts w:ascii="Times New Roman" w:hAnsi="Times New Roman"/>
        </w:rPr>
        <w:t xml:space="preserve">: </w:t>
      </w:r>
      <w:r w:rsidR="00A46453" w:rsidRPr="00A46453">
        <w:rPr>
          <w:rFonts w:ascii="Times New Roman" w:hAnsi="Times New Roman"/>
          <w:noProof/>
        </w:rPr>
        <w:t>%Name%</w:t>
      </w:r>
    </w:p>
    <w:p w:rsidR="00407142" w:rsidRPr="00176C85" w:rsidRDefault="00407142" w:rsidP="00407142">
      <w:pPr>
        <w:spacing w:before="40" w:line="276" w:lineRule="auto"/>
        <w:jc w:val="both"/>
        <w:rPr>
          <w:rFonts w:ascii="Times New Roman" w:hAnsi="Times New Roman"/>
          <w:bCs/>
        </w:rPr>
      </w:pPr>
      <w:r w:rsidRPr="00176C85">
        <w:rPr>
          <w:rFonts w:ascii="Times New Roman" w:hAnsi="Times New Roman"/>
          <w:bCs/>
        </w:rPr>
        <w:t>Chức danh/</w:t>
      </w:r>
      <w:r w:rsidRPr="00176C85">
        <w:rPr>
          <w:rFonts w:ascii="Times New Roman" w:hAnsi="Times New Roman"/>
          <w:bCs/>
          <w:i/>
        </w:rPr>
        <w:t xml:space="preserve">Rank  </w:t>
      </w:r>
      <w:r w:rsidRPr="00176C85">
        <w:rPr>
          <w:rFonts w:ascii="Times New Roman" w:hAnsi="Times New Roman"/>
          <w:bCs/>
        </w:rPr>
        <w:t xml:space="preserve">   </w:t>
      </w:r>
      <w:r w:rsidRPr="00176C85">
        <w:rPr>
          <w:rFonts w:ascii="Times New Roman" w:hAnsi="Times New Roman"/>
          <w:bCs/>
        </w:rPr>
        <w:tab/>
      </w:r>
      <w:r w:rsidRPr="00176C85">
        <w:rPr>
          <w:rFonts w:ascii="Times New Roman" w:hAnsi="Times New Roman"/>
          <w:bCs/>
        </w:rPr>
        <w:tab/>
      </w:r>
      <w:r w:rsidRPr="00176C85">
        <w:rPr>
          <w:rFonts w:ascii="Times New Roman" w:hAnsi="Times New Roman"/>
          <w:bCs/>
        </w:rPr>
        <w:tab/>
      </w:r>
      <w:r w:rsidRPr="00176C85">
        <w:rPr>
          <w:rFonts w:ascii="Times New Roman" w:hAnsi="Times New Roman"/>
        </w:rPr>
        <w:t xml:space="preserve">: </w:t>
      </w:r>
      <w:r w:rsidR="00DC68C4">
        <w:rPr>
          <w:rFonts w:ascii="Times New Roman" w:hAnsi="Times New Roman"/>
          <w:noProof/>
        </w:rPr>
        <w:t>%ChucVuMoi%</w:t>
      </w:r>
    </w:p>
    <w:p w:rsidR="00407142" w:rsidRPr="00076628" w:rsidRDefault="00407142" w:rsidP="00407142">
      <w:pPr>
        <w:spacing w:before="40" w:after="120" w:line="276" w:lineRule="auto"/>
        <w:jc w:val="both"/>
        <w:rPr>
          <w:rFonts w:ascii="Times New Roman" w:hAnsi="Times New Roman"/>
        </w:rPr>
      </w:pPr>
      <w:r w:rsidRPr="00176C85">
        <w:rPr>
          <w:rFonts w:ascii="Times New Roman" w:hAnsi="Times New Roman"/>
          <w:bCs/>
        </w:rPr>
        <w:t>Tên tàu</w:t>
      </w:r>
      <w:r>
        <w:rPr>
          <w:rFonts w:ascii="Times New Roman" w:hAnsi="Times New Roman"/>
          <w:bCs/>
          <w:i/>
        </w:rPr>
        <w:t>/</w:t>
      </w:r>
      <w:r w:rsidRPr="00176C85">
        <w:rPr>
          <w:rFonts w:ascii="Times New Roman" w:hAnsi="Times New Roman"/>
          <w:bCs/>
          <w:i/>
        </w:rPr>
        <w:t>Ship</w:t>
      </w:r>
      <w:r w:rsidRPr="00176C85">
        <w:rPr>
          <w:rFonts w:ascii="Times New Roman" w:hAnsi="Times New Roman"/>
          <w:bCs/>
          <w:sz w:val="22"/>
          <w:szCs w:val="22"/>
        </w:rPr>
        <w:tab/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sz w:val="22"/>
          <w:szCs w:val="22"/>
        </w:rPr>
        <w:t xml:space="preserve">: </w:t>
      </w:r>
      <w:r w:rsidR="00DC68C4">
        <w:rPr>
          <w:rFonts w:ascii="Times New Roman" w:hAnsi="Times New Roman"/>
        </w:rPr>
        <w:t>%DonViMoi%</w:t>
      </w:r>
    </w:p>
    <w:p w:rsidR="00407142" w:rsidRPr="009F5AA6" w:rsidRDefault="00407142" w:rsidP="00407142">
      <w:pPr>
        <w:spacing w:line="312" w:lineRule="auto"/>
        <w:jc w:val="both"/>
        <w:rPr>
          <w:rFonts w:ascii="Times New Roman" w:hAnsi="Times New Roman"/>
          <w:sz w:val="10"/>
          <w:szCs w:val="10"/>
        </w:rPr>
      </w:pPr>
    </w:p>
    <w:tbl>
      <w:tblPr>
        <w:tblW w:w="9750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670"/>
        <w:gridCol w:w="810"/>
        <w:gridCol w:w="810"/>
        <w:gridCol w:w="1830"/>
      </w:tblGrid>
      <w:tr w:rsidR="00407142" w:rsidRPr="004C6057" w:rsidTr="00301DAC">
        <w:trPr>
          <w:cantSplit/>
          <w:trHeight w:val="516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07142" w:rsidRPr="00442152" w:rsidRDefault="00407142" w:rsidP="00301DAC">
            <w:pPr>
              <w:spacing w:before="4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42152">
              <w:rPr>
                <w:rFonts w:ascii="Times New Roman" w:hAnsi="Times New Roman"/>
                <w:b/>
                <w:bCs/>
                <w:sz w:val="18"/>
                <w:szCs w:val="18"/>
              </w:rPr>
              <w:t>STT</w:t>
            </w:r>
          </w:p>
          <w:p w:rsidR="00407142" w:rsidRPr="00442152" w:rsidRDefault="00407142" w:rsidP="00301DAC">
            <w:pPr>
              <w:spacing w:before="40"/>
              <w:jc w:val="center"/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 w:rsidRPr="00442152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t>No.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07142" w:rsidRPr="00442152" w:rsidRDefault="00407142" w:rsidP="00301DAC">
            <w:pPr>
              <w:spacing w:before="4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42152">
              <w:rPr>
                <w:rFonts w:ascii="Times New Roman" w:hAnsi="Times New Roman"/>
                <w:b/>
                <w:bCs/>
                <w:sz w:val="18"/>
                <w:szCs w:val="18"/>
              </w:rPr>
              <w:t>NỘI DUNG</w:t>
            </w:r>
          </w:p>
          <w:p w:rsidR="00407142" w:rsidRPr="00442152" w:rsidRDefault="00407142" w:rsidP="00301DAC">
            <w:pPr>
              <w:spacing w:before="40"/>
              <w:jc w:val="center"/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 w:rsidRPr="00442152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t>CONTENTS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407142" w:rsidRPr="00442152" w:rsidRDefault="00407142" w:rsidP="00301DAC">
            <w:pPr>
              <w:spacing w:before="40"/>
              <w:ind w:left="-108" w:right="-111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CÓ</w:t>
            </w:r>
          </w:p>
          <w:p w:rsidR="00407142" w:rsidRPr="00442152" w:rsidRDefault="00407142" w:rsidP="00301DAC">
            <w:pPr>
              <w:spacing w:before="40"/>
              <w:ind w:left="-108" w:right="-111"/>
              <w:jc w:val="center"/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 w:rsidRPr="00442152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407142" w:rsidRPr="00442152" w:rsidRDefault="00407142" w:rsidP="00301DAC">
            <w:pPr>
              <w:spacing w:before="40"/>
              <w:ind w:right="-108" w:hanging="108"/>
              <w:jc w:val="center"/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KHÔ</w:t>
            </w:r>
            <w:r w:rsidRPr="00442152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NG</w:t>
            </w:r>
          </w:p>
          <w:p w:rsidR="00407142" w:rsidRPr="00442152" w:rsidRDefault="00407142" w:rsidP="00301DAC">
            <w:pPr>
              <w:spacing w:before="40"/>
              <w:ind w:right="-108" w:hanging="108"/>
              <w:jc w:val="center"/>
              <w:rPr>
                <w:rFonts w:ascii="Times New Roman" w:hAnsi="Times New Roman"/>
                <w:b/>
                <w:bCs/>
                <w:i/>
                <w:spacing w:val="-4"/>
                <w:sz w:val="18"/>
                <w:szCs w:val="18"/>
              </w:rPr>
            </w:pPr>
            <w:r w:rsidRPr="00442152">
              <w:rPr>
                <w:rFonts w:ascii="Times New Roman" w:hAnsi="Times New Roman"/>
                <w:b/>
                <w:bCs/>
                <w:i/>
                <w:spacing w:val="-4"/>
                <w:sz w:val="18"/>
                <w:szCs w:val="18"/>
              </w:rPr>
              <w:t>NO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407142" w:rsidRPr="00442152" w:rsidRDefault="00407142" w:rsidP="00301DAC">
            <w:pPr>
              <w:spacing w:before="40"/>
              <w:ind w:right="-108" w:hanging="105"/>
              <w:jc w:val="center"/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</w:pPr>
            <w:r w:rsidRPr="00442152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Ghi chú</w:t>
            </w:r>
          </w:p>
          <w:p w:rsidR="00407142" w:rsidRPr="00442152" w:rsidRDefault="00407142" w:rsidP="00301DAC">
            <w:pPr>
              <w:spacing w:before="40"/>
              <w:ind w:right="-108" w:hanging="105"/>
              <w:jc w:val="center"/>
              <w:rPr>
                <w:rFonts w:ascii="Times New Roman" w:hAnsi="Times New Roman"/>
                <w:b/>
                <w:bCs/>
                <w:i/>
                <w:spacing w:val="-4"/>
                <w:sz w:val="18"/>
                <w:szCs w:val="18"/>
              </w:rPr>
            </w:pPr>
            <w:r w:rsidRPr="00442152">
              <w:rPr>
                <w:rFonts w:ascii="Times New Roman" w:hAnsi="Times New Roman"/>
                <w:b/>
                <w:bCs/>
                <w:i/>
                <w:spacing w:val="-4"/>
                <w:sz w:val="18"/>
                <w:szCs w:val="18"/>
              </w:rPr>
              <w:t xml:space="preserve"> Remarks </w:t>
            </w:r>
          </w:p>
        </w:tc>
      </w:tr>
      <w:tr w:rsidR="00407142" w:rsidRPr="004C6057" w:rsidTr="00301DAC">
        <w:trPr>
          <w:cantSplit/>
          <w:trHeight w:val="201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07142" w:rsidRPr="004C6057" w:rsidRDefault="00407142" w:rsidP="00301DAC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</w:tcPr>
          <w:p w:rsidR="00407142" w:rsidRPr="00442152" w:rsidRDefault="00407142" w:rsidP="00301DAC">
            <w:pPr>
              <w:spacing w:before="40"/>
              <w:ind w:right="7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42152">
              <w:rPr>
                <w:rFonts w:ascii="Times New Roman" w:hAnsi="Times New Roman"/>
                <w:sz w:val="22"/>
                <w:szCs w:val="22"/>
              </w:rPr>
              <w:t>Đã từng được bố trí làm việc trên tàu này trước đây?</w:t>
            </w:r>
          </w:p>
          <w:p w:rsidR="00407142" w:rsidRPr="00442152" w:rsidRDefault="00407142" w:rsidP="00301DAC">
            <w:pPr>
              <w:spacing w:before="40"/>
              <w:ind w:right="72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442152">
              <w:rPr>
                <w:rFonts w:ascii="Times New Roman" w:hAnsi="Times New Roman"/>
                <w:i/>
                <w:sz w:val="22"/>
                <w:szCs w:val="22"/>
              </w:rPr>
              <w:t>Has been assigned to work on this ship?</w:t>
            </w:r>
          </w:p>
          <w:p w:rsidR="00407142" w:rsidRPr="00442152" w:rsidRDefault="00407142" w:rsidP="00301DAC">
            <w:pPr>
              <w:spacing w:before="40"/>
              <w:ind w:right="7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42152">
              <w:rPr>
                <w:rFonts w:ascii="Times New Roman" w:hAnsi="Times New Roman"/>
                <w:sz w:val="22"/>
                <w:szCs w:val="22"/>
              </w:rPr>
              <w:t>Chức danh được bố trí:___________</w:t>
            </w:r>
          </w:p>
          <w:p w:rsidR="00407142" w:rsidRPr="004C6057" w:rsidRDefault="00407142" w:rsidP="00301DAC">
            <w:pPr>
              <w:spacing w:before="40" w:after="40"/>
              <w:ind w:right="72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442152">
              <w:rPr>
                <w:rFonts w:ascii="Times New Roman" w:hAnsi="Times New Roman"/>
                <w:i/>
                <w:sz w:val="22"/>
                <w:szCs w:val="22"/>
              </w:rPr>
              <w:t>Rank assigned: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7142" w:rsidRPr="004C6057" w:rsidTr="00301DAC">
        <w:trPr>
          <w:cantSplit/>
          <w:trHeight w:val="606"/>
        </w:trPr>
        <w:tc>
          <w:tcPr>
            <w:tcW w:w="63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07142" w:rsidRPr="004C6057" w:rsidRDefault="00407142" w:rsidP="00301DAC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67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</w:tcPr>
          <w:p w:rsidR="00407142" w:rsidRPr="004C6057" w:rsidRDefault="00407142" w:rsidP="00301DAC">
            <w:pPr>
              <w:spacing w:before="40"/>
              <w:ind w:right="7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407142" w:rsidRPr="004C6057" w:rsidRDefault="00407142" w:rsidP="00301DAC">
            <w:pPr>
              <w:spacing w:before="40" w:after="40"/>
              <w:ind w:right="72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7142" w:rsidRPr="004C6057" w:rsidTr="00301DAC">
        <w:trPr>
          <w:cantSplit/>
          <w:trHeight w:val="780"/>
        </w:trPr>
        <w:tc>
          <w:tcPr>
            <w:tcW w:w="63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07142" w:rsidRPr="004C6057" w:rsidRDefault="00407142" w:rsidP="00301DAC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67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</w:tcPr>
          <w:p w:rsidR="00407142" w:rsidRPr="004C6057" w:rsidRDefault="00407142" w:rsidP="00301DAC">
            <w:pPr>
              <w:spacing w:before="40"/>
              <w:ind w:right="7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407142" w:rsidRPr="004C6057" w:rsidRDefault="00407142" w:rsidP="00301DAC">
            <w:pPr>
              <w:spacing w:before="40" w:after="40"/>
              <w:ind w:right="72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7142" w:rsidRPr="004C6057" w:rsidTr="00301DAC">
        <w:trPr>
          <w:cantSplit/>
          <w:trHeight w:val="1128"/>
        </w:trPr>
        <w:tc>
          <w:tcPr>
            <w:tcW w:w="63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07142" w:rsidRPr="00CE79AF" w:rsidRDefault="00407142" w:rsidP="00301DAC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79AF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67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</w:tcPr>
          <w:p w:rsidR="00407142" w:rsidRPr="00CE79AF" w:rsidRDefault="00407142" w:rsidP="00301DAC">
            <w:pPr>
              <w:spacing w:before="40"/>
              <w:ind w:right="7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E79AF">
              <w:rPr>
                <w:rFonts w:ascii="Times New Roman" w:hAnsi="Times New Roman"/>
                <w:sz w:val="22"/>
                <w:szCs w:val="22"/>
              </w:rPr>
              <w:t>Hiểu biết chính sách Công ty về việc sử dụng các thiết bị công nghệ cá nhân.</w:t>
            </w:r>
          </w:p>
          <w:p w:rsidR="00407142" w:rsidRPr="00CE79AF" w:rsidRDefault="00407142" w:rsidP="00301DAC">
            <w:pPr>
              <w:spacing w:before="40" w:after="40"/>
              <w:ind w:right="72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CE79AF">
              <w:rPr>
                <w:rFonts w:ascii="Times New Roman" w:hAnsi="Times New Roman"/>
                <w:i/>
                <w:sz w:val="22"/>
                <w:szCs w:val="22"/>
              </w:rPr>
              <w:t>Understanding Company’s policy on the use of personnel information technology devices.</w:t>
            </w: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7142" w:rsidRPr="004C6057" w:rsidTr="00301DAC">
        <w:trPr>
          <w:cantSplit/>
          <w:trHeight w:val="804"/>
        </w:trPr>
        <w:tc>
          <w:tcPr>
            <w:tcW w:w="63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07142" w:rsidRPr="004C6057" w:rsidRDefault="00407142" w:rsidP="00301DAC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67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</w:tcPr>
          <w:p w:rsidR="00407142" w:rsidRPr="004C6057" w:rsidRDefault="00407142" w:rsidP="00301DAC">
            <w:pPr>
              <w:spacing w:before="40"/>
              <w:ind w:right="7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được giới thiệu sơ lược về các tr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ang thiết bị mà mình phụ trách </w:t>
            </w:r>
            <w:r w:rsidRPr="004C6057">
              <w:rPr>
                <w:rFonts w:ascii="Times New Roman" w:hAnsi="Times New Roman"/>
                <w:sz w:val="22"/>
                <w:szCs w:val="22"/>
              </w:rPr>
              <w:t>của tàu?</w:t>
            </w:r>
          </w:p>
          <w:p w:rsidR="00407142" w:rsidRPr="004C6057" w:rsidRDefault="00407142" w:rsidP="00301DAC">
            <w:pPr>
              <w:spacing w:before="40" w:after="40"/>
              <w:ind w:right="72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7142" w:rsidRPr="004C6057" w:rsidTr="00301DAC">
        <w:trPr>
          <w:cantSplit/>
          <w:trHeight w:val="1119"/>
        </w:trPr>
        <w:tc>
          <w:tcPr>
            <w:tcW w:w="63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07142" w:rsidRPr="004C6057" w:rsidRDefault="00407142" w:rsidP="00301DAC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67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</w:tcPr>
          <w:p w:rsidR="00407142" w:rsidRPr="004C6057" w:rsidRDefault="00407142" w:rsidP="00301DAC">
            <w:pPr>
              <w:spacing w:before="40"/>
              <w:ind w:right="7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Có đủ bằng cấp / chứng chỉ chuyên môn và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giấy chứng nhận</w:t>
            </w:r>
            <w:r w:rsidRPr="004C6057">
              <w:rPr>
                <w:rFonts w:ascii="Times New Roman" w:hAnsi="Times New Roman"/>
                <w:sz w:val="22"/>
                <w:szCs w:val="22"/>
              </w:rPr>
              <w:t xml:space="preserve"> sức khỏe theo yêu cầu chức danh đảm nhận?</w:t>
            </w:r>
          </w:p>
          <w:p w:rsidR="00407142" w:rsidRPr="004C6057" w:rsidRDefault="00407142" w:rsidP="00301DAC">
            <w:pPr>
              <w:spacing w:before="40" w:after="40"/>
              <w:ind w:right="72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07142" w:rsidRPr="004C6057" w:rsidRDefault="00407142" w:rsidP="00301DAC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7142" w:rsidRPr="004C6057" w:rsidTr="00301DAC">
        <w:trPr>
          <w:cantSplit/>
          <w:trHeight w:val="831"/>
        </w:trPr>
        <w:tc>
          <w:tcPr>
            <w:tcW w:w="9750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407142" w:rsidRPr="004C6057" w:rsidRDefault="00407142" w:rsidP="00301DAC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Others (if any):</w:t>
            </w:r>
          </w:p>
        </w:tc>
      </w:tr>
      <w:tr w:rsidR="00407142" w:rsidRPr="004C6057" w:rsidTr="00301DAC">
        <w:trPr>
          <w:cantSplit/>
          <w:trHeight w:val="894"/>
        </w:trPr>
        <w:tc>
          <w:tcPr>
            <w:tcW w:w="9750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407142" w:rsidRPr="004C6057" w:rsidRDefault="00407142" w:rsidP="00301DAC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Crew’s expectation (if any):</w:t>
            </w:r>
          </w:p>
        </w:tc>
      </w:tr>
    </w:tbl>
    <w:p w:rsidR="00407142" w:rsidRPr="009F5AA6" w:rsidRDefault="00407142" w:rsidP="00407142">
      <w:pPr>
        <w:jc w:val="both"/>
        <w:rPr>
          <w:rFonts w:ascii="Times New Roman" w:hAnsi="Times New Roman"/>
          <w:sz w:val="6"/>
          <w:szCs w:val="6"/>
          <w:u w:val="single"/>
        </w:rPr>
      </w:pPr>
    </w:p>
    <w:p w:rsidR="000E1FAA" w:rsidRPr="00176C85" w:rsidRDefault="00407142" w:rsidP="00407142">
      <w:pPr>
        <w:tabs>
          <w:tab w:val="center" w:pos="1985"/>
          <w:tab w:val="center" w:pos="7655"/>
        </w:tabs>
        <w:spacing w:before="40"/>
        <w:jc w:val="both"/>
        <w:rPr>
          <w:rFonts w:ascii="Times New Roman" w:hAnsi="Times New Roman"/>
          <w:bCs/>
          <w:i/>
          <w:lang w:val="vi-VN"/>
        </w:rPr>
      </w:pPr>
      <w:r>
        <w:rPr>
          <w:rFonts w:ascii="Times New Roman" w:hAnsi="Times New Roman"/>
          <w:bCs/>
        </w:rPr>
        <w:tab/>
      </w:r>
      <w:r w:rsidRPr="00176C85">
        <w:rPr>
          <w:rFonts w:ascii="Times New Roman" w:hAnsi="Times New Roman"/>
          <w:bCs/>
        </w:rPr>
        <w:t>T.T THUYỀN VIÊN/CREW CENTER</w:t>
      </w:r>
      <w:r>
        <w:rPr>
          <w:rFonts w:ascii="Times New Roman" w:hAnsi="Times New Roman"/>
          <w:bCs/>
        </w:rPr>
        <w:tab/>
      </w:r>
      <w:r w:rsidRPr="00176C85">
        <w:rPr>
          <w:rFonts w:ascii="Times New Roman" w:hAnsi="Times New Roman"/>
          <w:bCs/>
        </w:rPr>
        <w:t>THUYỀN VIÊN/</w:t>
      </w:r>
      <w:r w:rsidRPr="00176C85">
        <w:rPr>
          <w:rFonts w:ascii="Times New Roman" w:hAnsi="Times New Roman"/>
          <w:bCs/>
          <w:i/>
        </w:rPr>
        <w:t>CREW</w:t>
      </w:r>
    </w:p>
    <w:p w:rsidR="000E1FAA" w:rsidRDefault="000E1FAA" w:rsidP="00610BB7">
      <w:pPr>
        <w:spacing w:line="276" w:lineRule="auto"/>
        <w:ind w:left="426" w:hanging="426"/>
        <w:jc w:val="both"/>
        <w:rPr>
          <w:rFonts w:ascii="Times New Roman" w:hAnsi="Times New Roman"/>
          <w:b/>
          <w:bCs/>
          <w:iCs/>
          <w:color w:val="000000"/>
        </w:rPr>
      </w:pPr>
    </w:p>
    <w:p w:rsidR="000E1FAA" w:rsidRDefault="000E1FAA" w:rsidP="00610BB7">
      <w:pPr>
        <w:spacing w:line="276" w:lineRule="auto"/>
        <w:ind w:left="426" w:hanging="426"/>
        <w:jc w:val="both"/>
        <w:rPr>
          <w:rFonts w:ascii="Times New Roman" w:hAnsi="Times New Roman"/>
          <w:b/>
          <w:bCs/>
          <w:iCs/>
          <w:color w:val="000000"/>
        </w:rPr>
      </w:pPr>
    </w:p>
    <w:p w:rsidR="000E1FAA" w:rsidRDefault="000E1FAA" w:rsidP="00610BB7">
      <w:pPr>
        <w:spacing w:line="276" w:lineRule="auto"/>
        <w:ind w:left="426" w:hanging="426"/>
        <w:jc w:val="both"/>
        <w:rPr>
          <w:rFonts w:ascii="Times New Roman" w:hAnsi="Times New Roman"/>
          <w:b/>
          <w:bCs/>
          <w:iCs/>
          <w:color w:val="000000"/>
        </w:rPr>
      </w:pPr>
    </w:p>
    <w:p w:rsidR="000A12AA" w:rsidRDefault="000E1FAA" w:rsidP="00BA5C18">
      <w:pPr>
        <w:tabs>
          <w:tab w:val="center" w:pos="1985"/>
          <w:tab w:val="center" w:pos="7655"/>
        </w:tabs>
        <w:spacing w:before="4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ab/>
      </w:r>
    </w:p>
    <w:sectPr w:rsidR="000A12AA" w:rsidSect="00B41C29">
      <w:footerReference w:type="default" r:id="rId15"/>
      <w:pgSz w:w="11909" w:h="16834" w:code="9"/>
      <w:pgMar w:top="544" w:right="1151" w:bottom="851" w:left="1729" w:header="720" w:footer="142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977" w:rsidRDefault="00257977" w:rsidP="00766427">
      <w:r>
        <w:separator/>
      </w:r>
    </w:p>
  </w:endnote>
  <w:endnote w:type="continuationSeparator" w:id="0">
    <w:p w:rsidR="00257977" w:rsidRDefault="00257977" w:rsidP="0076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6A9" w:rsidRDefault="003106A9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-516467</wp:posOffset>
          </wp:positionV>
          <wp:extent cx="6105525" cy="320040"/>
          <wp:effectExtent l="0" t="0" r="9525" b="381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F0" w:rsidRDefault="000B0FF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B0FF0" w:rsidRDefault="000B0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E06" w:rsidRDefault="00A36E06" w:rsidP="00DA02BA">
    <w:pPr>
      <w:pStyle w:val="Footer"/>
      <w:tabs>
        <w:tab w:val="clear" w:pos="4680"/>
        <w:tab w:val="clear" w:pos="9360"/>
        <w:tab w:val="left" w:pos="3400"/>
      </w:tabs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-338243</wp:posOffset>
          </wp:positionV>
          <wp:extent cx="6105525" cy="320040"/>
          <wp:effectExtent l="0" t="0" r="9525" b="3810"/>
          <wp:wrapNone/>
          <wp:docPr id="12" name="Pictur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02BA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D0" w:rsidRDefault="00B41C29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-66886</wp:posOffset>
          </wp:positionV>
          <wp:extent cx="6105525" cy="320040"/>
          <wp:effectExtent l="0" t="0" r="9525" b="381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68D0" w:rsidRDefault="00E468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977" w:rsidRDefault="00257977" w:rsidP="00766427">
      <w:r>
        <w:separator/>
      </w:r>
    </w:p>
  </w:footnote>
  <w:footnote w:type="continuationSeparator" w:id="0">
    <w:p w:rsidR="00257977" w:rsidRDefault="00257977" w:rsidP="0076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6"/>
    <w:rsid w:val="00002A68"/>
    <w:rsid w:val="0001275C"/>
    <w:rsid w:val="000134FF"/>
    <w:rsid w:val="00014730"/>
    <w:rsid w:val="000159BB"/>
    <w:rsid w:val="00015FF6"/>
    <w:rsid w:val="000168BE"/>
    <w:rsid w:val="000209EF"/>
    <w:rsid w:val="00022713"/>
    <w:rsid w:val="000245AC"/>
    <w:rsid w:val="00024FE2"/>
    <w:rsid w:val="00027DA1"/>
    <w:rsid w:val="00027FF6"/>
    <w:rsid w:val="00030806"/>
    <w:rsid w:val="000320BF"/>
    <w:rsid w:val="00032C0C"/>
    <w:rsid w:val="000334B9"/>
    <w:rsid w:val="0003415A"/>
    <w:rsid w:val="000361CE"/>
    <w:rsid w:val="00043310"/>
    <w:rsid w:val="00045CFF"/>
    <w:rsid w:val="00047AC0"/>
    <w:rsid w:val="0005070C"/>
    <w:rsid w:val="000513D6"/>
    <w:rsid w:val="000518EE"/>
    <w:rsid w:val="0005211D"/>
    <w:rsid w:val="00052582"/>
    <w:rsid w:val="00052E0F"/>
    <w:rsid w:val="00052EE8"/>
    <w:rsid w:val="00056E09"/>
    <w:rsid w:val="00061AAD"/>
    <w:rsid w:val="00062858"/>
    <w:rsid w:val="00064016"/>
    <w:rsid w:val="0006719C"/>
    <w:rsid w:val="00072256"/>
    <w:rsid w:val="00072873"/>
    <w:rsid w:val="00072D08"/>
    <w:rsid w:val="0007471C"/>
    <w:rsid w:val="00083058"/>
    <w:rsid w:val="00084BE2"/>
    <w:rsid w:val="000868E0"/>
    <w:rsid w:val="00092A43"/>
    <w:rsid w:val="0009665A"/>
    <w:rsid w:val="000A12AA"/>
    <w:rsid w:val="000A6B14"/>
    <w:rsid w:val="000A6CFC"/>
    <w:rsid w:val="000A7028"/>
    <w:rsid w:val="000A7D50"/>
    <w:rsid w:val="000B0FF0"/>
    <w:rsid w:val="000B2277"/>
    <w:rsid w:val="000B2BAB"/>
    <w:rsid w:val="000B44E4"/>
    <w:rsid w:val="000B5647"/>
    <w:rsid w:val="000C012E"/>
    <w:rsid w:val="000C05BA"/>
    <w:rsid w:val="000C0968"/>
    <w:rsid w:val="000C1791"/>
    <w:rsid w:val="000C2693"/>
    <w:rsid w:val="000C593C"/>
    <w:rsid w:val="000D0755"/>
    <w:rsid w:val="000D2436"/>
    <w:rsid w:val="000E0520"/>
    <w:rsid w:val="000E1FAA"/>
    <w:rsid w:val="000E65BF"/>
    <w:rsid w:val="000F0A5C"/>
    <w:rsid w:val="000F3386"/>
    <w:rsid w:val="000F3567"/>
    <w:rsid w:val="000F475A"/>
    <w:rsid w:val="001007D5"/>
    <w:rsid w:val="00107E0B"/>
    <w:rsid w:val="00110667"/>
    <w:rsid w:val="00114BB3"/>
    <w:rsid w:val="00115F31"/>
    <w:rsid w:val="001224BB"/>
    <w:rsid w:val="0012402A"/>
    <w:rsid w:val="00124A7B"/>
    <w:rsid w:val="001268D3"/>
    <w:rsid w:val="001275C0"/>
    <w:rsid w:val="00131490"/>
    <w:rsid w:val="001318EF"/>
    <w:rsid w:val="00132DE0"/>
    <w:rsid w:val="0013368A"/>
    <w:rsid w:val="00133FCE"/>
    <w:rsid w:val="00140100"/>
    <w:rsid w:val="00140424"/>
    <w:rsid w:val="0014302B"/>
    <w:rsid w:val="00144955"/>
    <w:rsid w:val="00144A11"/>
    <w:rsid w:val="001470B2"/>
    <w:rsid w:val="00152B9B"/>
    <w:rsid w:val="00160E41"/>
    <w:rsid w:val="001673E5"/>
    <w:rsid w:val="0016758A"/>
    <w:rsid w:val="001707C0"/>
    <w:rsid w:val="00170D55"/>
    <w:rsid w:val="0017310E"/>
    <w:rsid w:val="00173847"/>
    <w:rsid w:val="001747E9"/>
    <w:rsid w:val="0018260E"/>
    <w:rsid w:val="00184F5E"/>
    <w:rsid w:val="001876AE"/>
    <w:rsid w:val="001913F5"/>
    <w:rsid w:val="00191CCD"/>
    <w:rsid w:val="001941F5"/>
    <w:rsid w:val="001A210F"/>
    <w:rsid w:val="001A3035"/>
    <w:rsid w:val="001A72DA"/>
    <w:rsid w:val="001B2E64"/>
    <w:rsid w:val="001B359F"/>
    <w:rsid w:val="001B3853"/>
    <w:rsid w:val="001B6910"/>
    <w:rsid w:val="001C04B6"/>
    <w:rsid w:val="001C1D76"/>
    <w:rsid w:val="001C2955"/>
    <w:rsid w:val="001C7D0A"/>
    <w:rsid w:val="001D0920"/>
    <w:rsid w:val="001D5E00"/>
    <w:rsid w:val="001D6505"/>
    <w:rsid w:val="001D6927"/>
    <w:rsid w:val="001E6678"/>
    <w:rsid w:val="001E7188"/>
    <w:rsid w:val="001E79DF"/>
    <w:rsid w:val="001F0263"/>
    <w:rsid w:val="001F4E23"/>
    <w:rsid w:val="001F6397"/>
    <w:rsid w:val="001F7DB5"/>
    <w:rsid w:val="002012B4"/>
    <w:rsid w:val="00202FC7"/>
    <w:rsid w:val="00203DC0"/>
    <w:rsid w:val="00204417"/>
    <w:rsid w:val="00207E20"/>
    <w:rsid w:val="00212EC3"/>
    <w:rsid w:val="00220E2B"/>
    <w:rsid w:val="002259D6"/>
    <w:rsid w:val="002278E5"/>
    <w:rsid w:val="002313FC"/>
    <w:rsid w:val="00231BAF"/>
    <w:rsid w:val="002341F6"/>
    <w:rsid w:val="002425F6"/>
    <w:rsid w:val="00242AD3"/>
    <w:rsid w:val="0024442A"/>
    <w:rsid w:val="00246407"/>
    <w:rsid w:val="00246D12"/>
    <w:rsid w:val="0025130B"/>
    <w:rsid w:val="00256581"/>
    <w:rsid w:val="00256D1B"/>
    <w:rsid w:val="00257977"/>
    <w:rsid w:val="00260BC8"/>
    <w:rsid w:val="00261449"/>
    <w:rsid w:val="00261523"/>
    <w:rsid w:val="00262624"/>
    <w:rsid w:val="002647F9"/>
    <w:rsid w:val="00265890"/>
    <w:rsid w:val="00267C86"/>
    <w:rsid w:val="002703B6"/>
    <w:rsid w:val="00275EA5"/>
    <w:rsid w:val="00276D87"/>
    <w:rsid w:val="00282700"/>
    <w:rsid w:val="00282C3A"/>
    <w:rsid w:val="0028527F"/>
    <w:rsid w:val="00285584"/>
    <w:rsid w:val="00285943"/>
    <w:rsid w:val="00286C88"/>
    <w:rsid w:val="002901DB"/>
    <w:rsid w:val="00290F99"/>
    <w:rsid w:val="00293906"/>
    <w:rsid w:val="00295380"/>
    <w:rsid w:val="00295E3B"/>
    <w:rsid w:val="00297A55"/>
    <w:rsid w:val="00297E55"/>
    <w:rsid w:val="002A2F73"/>
    <w:rsid w:val="002A4172"/>
    <w:rsid w:val="002A5007"/>
    <w:rsid w:val="002A5AD6"/>
    <w:rsid w:val="002B0138"/>
    <w:rsid w:val="002B05A0"/>
    <w:rsid w:val="002B0F59"/>
    <w:rsid w:val="002B5B40"/>
    <w:rsid w:val="002B6CA6"/>
    <w:rsid w:val="002C037D"/>
    <w:rsid w:val="002C0A8A"/>
    <w:rsid w:val="002C3651"/>
    <w:rsid w:val="002C50D3"/>
    <w:rsid w:val="002D057F"/>
    <w:rsid w:val="002D0A6E"/>
    <w:rsid w:val="002D2088"/>
    <w:rsid w:val="002E292C"/>
    <w:rsid w:val="002E4ABB"/>
    <w:rsid w:val="002E4FCC"/>
    <w:rsid w:val="002E758D"/>
    <w:rsid w:val="002E7F58"/>
    <w:rsid w:val="002F79E7"/>
    <w:rsid w:val="003002EE"/>
    <w:rsid w:val="003017FC"/>
    <w:rsid w:val="00303704"/>
    <w:rsid w:val="00305B84"/>
    <w:rsid w:val="003106A9"/>
    <w:rsid w:val="00311961"/>
    <w:rsid w:val="003122BC"/>
    <w:rsid w:val="0031323B"/>
    <w:rsid w:val="00317025"/>
    <w:rsid w:val="00321154"/>
    <w:rsid w:val="00325B39"/>
    <w:rsid w:val="00325F88"/>
    <w:rsid w:val="003279A4"/>
    <w:rsid w:val="00327F20"/>
    <w:rsid w:val="0033362F"/>
    <w:rsid w:val="00337124"/>
    <w:rsid w:val="00340B41"/>
    <w:rsid w:val="00343B31"/>
    <w:rsid w:val="00344C92"/>
    <w:rsid w:val="00345248"/>
    <w:rsid w:val="00346D7C"/>
    <w:rsid w:val="00347E5C"/>
    <w:rsid w:val="003510C6"/>
    <w:rsid w:val="003522D6"/>
    <w:rsid w:val="00353277"/>
    <w:rsid w:val="00354D8D"/>
    <w:rsid w:val="0035602B"/>
    <w:rsid w:val="00357171"/>
    <w:rsid w:val="003578E8"/>
    <w:rsid w:val="003617E4"/>
    <w:rsid w:val="00362A88"/>
    <w:rsid w:val="00364572"/>
    <w:rsid w:val="003659DD"/>
    <w:rsid w:val="00366DF3"/>
    <w:rsid w:val="00367E0C"/>
    <w:rsid w:val="0037362E"/>
    <w:rsid w:val="003751AA"/>
    <w:rsid w:val="00376F59"/>
    <w:rsid w:val="003810C5"/>
    <w:rsid w:val="00381740"/>
    <w:rsid w:val="00381741"/>
    <w:rsid w:val="003845B5"/>
    <w:rsid w:val="003908D4"/>
    <w:rsid w:val="003914CB"/>
    <w:rsid w:val="00392505"/>
    <w:rsid w:val="00392C8D"/>
    <w:rsid w:val="003935CE"/>
    <w:rsid w:val="00393EA1"/>
    <w:rsid w:val="00393F6F"/>
    <w:rsid w:val="003A0AF6"/>
    <w:rsid w:val="003A2B45"/>
    <w:rsid w:val="003A46FB"/>
    <w:rsid w:val="003B167B"/>
    <w:rsid w:val="003B3BD8"/>
    <w:rsid w:val="003B4BE7"/>
    <w:rsid w:val="003B6E7B"/>
    <w:rsid w:val="003B7E70"/>
    <w:rsid w:val="003C4A25"/>
    <w:rsid w:val="003C7A84"/>
    <w:rsid w:val="003D1702"/>
    <w:rsid w:val="003D5D76"/>
    <w:rsid w:val="003E2F6B"/>
    <w:rsid w:val="003E489D"/>
    <w:rsid w:val="003E744C"/>
    <w:rsid w:val="003E7F65"/>
    <w:rsid w:val="003F03D0"/>
    <w:rsid w:val="003F19DF"/>
    <w:rsid w:val="003F201B"/>
    <w:rsid w:val="003F3D93"/>
    <w:rsid w:val="003F45DC"/>
    <w:rsid w:val="00403DA8"/>
    <w:rsid w:val="004043E8"/>
    <w:rsid w:val="0040450E"/>
    <w:rsid w:val="0040556B"/>
    <w:rsid w:val="00405ABB"/>
    <w:rsid w:val="00407142"/>
    <w:rsid w:val="00412D19"/>
    <w:rsid w:val="00412FE6"/>
    <w:rsid w:val="00414110"/>
    <w:rsid w:val="00414F64"/>
    <w:rsid w:val="00417D10"/>
    <w:rsid w:val="004237F1"/>
    <w:rsid w:val="00424ACE"/>
    <w:rsid w:val="00430F34"/>
    <w:rsid w:val="00433BEE"/>
    <w:rsid w:val="004345E6"/>
    <w:rsid w:val="00435D26"/>
    <w:rsid w:val="00436159"/>
    <w:rsid w:val="00440B33"/>
    <w:rsid w:val="0044716A"/>
    <w:rsid w:val="00457D19"/>
    <w:rsid w:val="00461C85"/>
    <w:rsid w:val="00463D55"/>
    <w:rsid w:val="004670DF"/>
    <w:rsid w:val="0047052C"/>
    <w:rsid w:val="00472ED7"/>
    <w:rsid w:val="004765C8"/>
    <w:rsid w:val="00477D3D"/>
    <w:rsid w:val="004820AE"/>
    <w:rsid w:val="00486C67"/>
    <w:rsid w:val="004875F0"/>
    <w:rsid w:val="004878EA"/>
    <w:rsid w:val="00487DF4"/>
    <w:rsid w:val="00487F4A"/>
    <w:rsid w:val="004910DC"/>
    <w:rsid w:val="004949B7"/>
    <w:rsid w:val="004A34D9"/>
    <w:rsid w:val="004A3AF1"/>
    <w:rsid w:val="004A4F9E"/>
    <w:rsid w:val="004A7DA8"/>
    <w:rsid w:val="004A7EE2"/>
    <w:rsid w:val="004B19C8"/>
    <w:rsid w:val="004B3207"/>
    <w:rsid w:val="004B486A"/>
    <w:rsid w:val="004B6EC0"/>
    <w:rsid w:val="004B7F9F"/>
    <w:rsid w:val="004D03E1"/>
    <w:rsid w:val="004D1276"/>
    <w:rsid w:val="004D2653"/>
    <w:rsid w:val="004D3C2A"/>
    <w:rsid w:val="004D652C"/>
    <w:rsid w:val="004D6EEB"/>
    <w:rsid w:val="004E130B"/>
    <w:rsid w:val="004E1507"/>
    <w:rsid w:val="004E1942"/>
    <w:rsid w:val="004E30C0"/>
    <w:rsid w:val="004E4E66"/>
    <w:rsid w:val="004F16B0"/>
    <w:rsid w:val="004F38E6"/>
    <w:rsid w:val="00500514"/>
    <w:rsid w:val="00501DAD"/>
    <w:rsid w:val="00502AE1"/>
    <w:rsid w:val="00506BF2"/>
    <w:rsid w:val="00507771"/>
    <w:rsid w:val="00513DAF"/>
    <w:rsid w:val="00516F3C"/>
    <w:rsid w:val="00517756"/>
    <w:rsid w:val="00517A2E"/>
    <w:rsid w:val="00517BD7"/>
    <w:rsid w:val="00517DC3"/>
    <w:rsid w:val="00517E8D"/>
    <w:rsid w:val="0052084B"/>
    <w:rsid w:val="00521A04"/>
    <w:rsid w:val="00522A1E"/>
    <w:rsid w:val="00524B7D"/>
    <w:rsid w:val="00527747"/>
    <w:rsid w:val="00527A1B"/>
    <w:rsid w:val="00527AFA"/>
    <w:rsid w:val="00532103"/>
    <w:rsid w:val="005331A3"/>
    <w:rsid w:val="0053334B"/>
    <w:rsid w:val="0054084D"/>
    <w:rsid w:val="00540B88"/>
    <w:rsid w:val="005411B2"/>
    <w:rsid w:val="0054265B"/>
    <w:rsid w:val="00543864"/>
    <w:rsid w:val="00544E37"/>
    <w:rsid w:val="005474C3"/>
    <w:rsid w:val="00553E0D"/>
    <w:rsid w:val="00555ACB"/>
    <w:rsid w:val="00556B82"/>
    <w:rsid w:val="00557DC3"/>
    <w:rsid w:val="00564E6D"/>
    <w:rsid w:val="00565AE1"/>
    <w:rsid w:val="005671DB"/>
    <w:rsid w:val="0057423A"/>
    <w:rsid w:val="00575C57"/>
    <w:rsid w:val="00580DE9"/>
    <w:rsid w:val="00590EDE"/>
    <w:rsid w:val="0059151C"/>
    <w:rsid w:val="005949EA"/>
    <w:rsid w:val="00594A1F"/>
    <w:rsid w:val="00594FB8"/>
    <w:rsid w:val="005966CC"/>
    <w:rsid w:val="005A058C"/>
    <w:rsid w:val="005A6B71"/>
    <w:rsid w:val="005B244B"/>
    <w:rsid w:val="005B361D"/>
    <w:rsid w:val="005B3D0E"/>
    <w:rsid w:val="005C04DE"/>
    <w:rsid w:val="005C0B64"/>
    <w:rsid w:val="005C1927"/>
    <w:rsid w:val="005C2053"/>
    <w:rsid w:val="005C2D4B"/>
    <w:rsid w:val="005C2D75"/>
    <w:rsid w:val="005C4B15"/>
    <w:rsid w:val="005C5390"/>
    <w:rsid w:val="005C621C"/>
    <w:rsid w:val="005C7A01"/>
    <w:rsid w:val="005D01F2"/>
    <w:rsid w:val="005D023F"/>
    <w:rsid w:val="005D078A"/>
    <w:rsid w:val="005D4304"/>
    <w:rsid w:val="005D49CC"/>
    <w:rsid w:val="005D4E99"/>
    <w:rsid w:val="005D5058"/>
    <w:rsid w:val="005E02C7"/>
    <w:rsid w:val="005E1A12"/>
    <w:rsid w:val="005E1B21"/>
    <w:rsid w:val="005E538E"/>
    <w:rsid w:val="005E695A"/>
    <w:rsid w:val="005E6F41"/>
    <w:rsid w:val="005F4F38"/>
    <w:rsid w:val="005F75C1"/>
    <w:rsid w:val="005F79E1"/>
    <w:rsid w:val="006021A6"/>
    <w:rsid w:val="00603427"/>
    <w:rsid w:val="006038CB"/>
    <w:rsid w:val="00605308"/>
    <w:rsid w:val="00610BB7"/>
    <w:rsid w:val="00610FDD"/>
    <w:rsid w:val="006130B2"/>
    <w:rsid w:val="0062250C"/>
    <w:rsid w:val="00625874"/>
    <w:rsid w:val="00625E2D"/>
    <w:rsid w:val="00626B70"/>
    <w:rsid w:val="00631FF1"/>
    <w:rsid w:val="006324CE"/>
    <w:rsid w:val="00634F82"/>
    <w:rsid w:val="00636517"/>
    <w:rsid w:val="0063740F"/>
    <w:rsid w:val="00641BAD"/>
    <w:rsid w:val="00647E08"/>
    <w:rsid w:val="00651FD8"/>
    <w:rsid w:val="00653342"/>
    <w:rsid w:val="00655572"/>
    <w:rsid w:val="00655F15"/>
    <w:rsid w:val="006733CB"/>
    <w:rsid w:val="00673A1C"/>
    <w:rsid w:val="00683678"/>
    <w:rsid w:val="00683CBE"/>
    <w:rsid w:val="00685D4E"/>
    <w:rsid w:val="0068602A"/>
    <w:rsid w:val="00687A58"/>
    <w:rsid w:val="006A37D5"/>
    <w:rsid w:val="006A4293"/>
    <w:rsid w:val="006B1944"/>
    <w:rsid w:val="006B2CDF"/>
    <w:rsid w:val="006B4FBC"/>
    <w:rsid w:val="006B7F49"/>
    <w:rsid w:val="006C03C1"/>
    <w:rsid w:val="006C0C62"/>
    <w:rsid w:val="006C1986"/>
    <w:rsid w:val="006C5287"/>
    <w:rsid w:val="006D0228"/>
    <w:rsid w:val="006D2B33"/>
    <w:rsid w:val="006D3443"/>
    <w:rsid w:val="006D65E2"/>
    <w:rsid w:val="006D6A1B"/>
    <w:rsid w:val="006E1F23"/>
    <w:rsid w:val="006E2857"/>
    <w:rsid w:val="006E3C4E"/>
    <w:rsid w:val="006E3D82"/>
    <w:rsid w:val="006E6FBA"/>
    <w:rsid w:val="006E7315"/>
    <w:rsid w:val="006F09D2"/>
    <w:rsid w:val="006F267B"/>
    <w:rsid w:val="00700325"/>
    <w:rsid w:val="00703AF1"/>
    <w:rsid w:val="00705410"/>
    <w:rsid w:val="0070772F"/>
    <w:rsid w:val="0071130C"/>
    <w:rsid w:val="00711322"/>
    <w:rsid w:val="007119CA"/>
    <w:rsid w:val="00716722"/>
    <w:rsid w:val="007173DC"/>
    <w:rsid w:val="00717DD5"/>
    <w:rsid w:val="0072102C"/>
    <w:rsid w:val="007307D5"/>
    <w:rsid w:val="0073381C"/>
    <w:rsid w:val="00735ED6"/>
    <w:rsid w:val="00737DEA"/>
    <w:rsid w:val="007400E3"/>
    <w:rsid w:val="007424E9"/>
    <w:rsid w:val="0074309B"/>
    <w:rsid w:val="00744348"/>
    <w:rsid w:val="00753008"/>
    <w:rsid w:val="007534CB"/>
    <w:rsid w:val="00754536"/>
    <w:rsid w:val="00754A67"/>
    <w:rsid w:val="00755210"/>
    <w:rsid w:val="00756F33"/>
    <w:rsid w:val="00761977"/>
    <w:rsid w:val="00761EA9"/>
    <w:rsid w:val="00762060"/>
    <w:rsid w:val="007661D1"/>
    <w:rsid w:val="007662F0"/>
    <w:rsid w:val="00766427"/>
    <w:rsid w:val="00767F43"/>
    <w:rsid w:val="00770662"/>
    <w:rsid w:val="007821D7"/>
    <w:rsid w:val="00785133"/>
    <w:rsid w:val="00785313"/>
    <w:rsid w:val="0079186E"/>
    <w:rsid w:val="007A4B58"/>
    <w:rsid w:val="007A592D"/>
    <w:rsid w:val="007B56D2"/>
    <w:rsid w:val="007B5A2D"/>
    <w:rsid w:val="007B606C"/>
    <w:rsid w:val="007B6875"/>
    <w:rsid w:val="007C41EA"/>
    <w:rsid w:val="007C470C"/>
    <w:rsid w:val="007C5498"/>
    <w:rsid w:val="007C725A"/>
    <w:rsid w:val="007D0489"/>
    <w:rsid w:val="007D0B1A"/>
    <w:rsid w:val="007D50EB"/>
    <w:rsid w:val="007D51F6"/>
    <w:rsid w:val="007E07F7"/>
    <w:rsid w:val="007E1CFA"/>
    <w:rsid w:val="007E3B07"/>
    <w:rsid w:val="007E4E4E"/>
    <w:rsid w:val="007E5FF7"/>
    <w:rsid w:val="007E776E"/>
    <w:rsid w:val="007F0D24"/>
    <w:rsid w:val="007F39BE"/>
    <w:rsid w:val="007F6B94"/>
    <w:rsid w:val="00800664"/>
    <w:rsid w:val="00804079"/>
    <w:rsid w:val="00813749"/>
    <w:rsid w:val="00813FBF"/>
    <w:rsid w:val="0081629D"/>
    <w:rsid w:val="00816378"/>
    <w:rsid w:val="008215D4"/>
    <w:rsid w:val="008235D1"/>
    <w:rsid w:val="00825FD1"/>
    <w:rsid w:val="00826B32"/>
    <w:rsid w:val="0082769C"/>
    <w:rsid w:val="008313C9"/>
    <w:rsid w:val="008321CC"/>
    <w:rsid w:val="008368C9"/>
    <w:rsid w:val="00837FAE"/>
    <w:rsid w:val="008408AD"/>
    <w:rsid w:val="00840EAB"/>
    <w:rsid w:val="00843214"/>
    <w:rsid w:val="008469FA"/>
    <w:rsid w:val="00852172"/>
    <w:rsid w:val="00853738"/>
    <w:rsid w:val="00854E7A"/>
    <w:rsid w:val="008558E8"/>
    <w:rsid w:val="008561A5"/>
    <w:rsid w:val="008571EF"/>
    <w:rsid w:val="00857C02"/>
    <w:rsid w:val="008608ED"/>
    <w:rsid w:val="008615BE"/>
    <w:rsid w:val="00866304"/>
    <w:rsid w:val="0087147C"/>
    <w:rsid w:val="00876657"/>
    <w:rsid w:val="00880CD1"/>
    <w:rsid w:val="008812BD"/>
    <w:rsid w:val="008813DB"/>
    <w:rsid w:val="00883CBF"/>
    <w:rsid w:val="00891419"/>
    <w:rsid w:val="00896E9A"/>
    <w:rsid w:val="00897B4F"/>
    <w:rsid w:val="00897CCD"/>
    <w:rsid w:val="008B0824"/>
    <w:rsid w:val="008B579C"/>
    <w:rsid w:val="008C0263"/>
    <w:rsid w:val="008C112C"/>
    <w:rsid w:val="008C2118"/>
    <w:rsid w:val="008C24CC"/>
    <w:rsid w:val="008C3E22"/>
    <w:rsid w:val="008C6314"/>
    <w:rsid w:val="008C6C73"/>
    <w:rsid w:val="008C6F0B"/>
    <w:rsid w:val="008C7C7C"/>
    <w:rsid w:val="008D0242"/>
    <w:rsid w:val="008D299F"/>
    <w:rsid w:val="008D338F"/>
    <w:rsid w:val="008D448C"/>
    <w:rsid w:val="008D51B3"/>
    <w:rsid w:val="008E792B"/>
    <w:rsid w:val="008F0D3E"/>
    <w:rsid w:val="008F119F"/>
    <w:rsid w:val="008F198C"/>
    <w:rsid w:val="008F6048"/>
    <w:rsid w:val="00904187"/>
    <w:rsid w:val="00913976"/>
    <w:rsid w:val="00913F6D"/>
    <w:rsid w:val="00914146"/>
    <w:rsid w:val="00917CB5"/>
    <w:rsid w:val="00917DEA"/>
    <w:rsid w:val="00921D37"/>
    <w:rsid w:val="00931CF8"/>
    <w:rsid w:val="009332C7"/>
    <w:rsid w:val="00934E3D"/>
    <w:rsid w:val="009377FA"/>
    <w:rsid w:val="009416A8"/>
    <w:rsid w:val="00943982"/>
    <w:rsid w:val="00943EC5"/>
    <w:rsid w:val="0095002C"/>
    <w:rsid w:val="00950A09"/>
    <w:rsid w:val="00961A55"/>
    <w:rsid w:val="00963228"/>
    <w:rsid w:val="00964BD5"/>
    <w:rsid w:val="0096538E"/>
    <w:rsid w:val="0096665B"/>
    <w:rsid w:val="00967F5E"/>
    <w:rsid w:val="00982607"/>
    <w:rsid w:val="00984B70"/>
    <w:rsid w:val="00991ACA"/>
    <w:rsid w:val="0099258A"/>
    <w:rsid w:val="00993F92"/>
    <w:rsid w:val="00994BFF"/>
    <w:rsid w:val="009951DC"/>
    <w:rsid w:val="009964DF"/>
    <w:rsid w:val="00996E9C"/>
    <w:rsid w:val="009A2109"/>
    <w:rsid w:val="009B0705"/>
    <w:rsid w:val="009B0D70"/>
    <w:rsid w:val="009B2A23"/>
    <w:rsid w:val="009B3355"/>
    <w:rsid w:val="009B4FC9"/>
    <w:rsid w:val="009B6A83"/>
    <w:rsid w:val="009B6FB8"/>
    <w:rsid w:val="009B7C24"/>
    <w:rsid w:val="009C04D0"/>
    <w:rsid w:val="009C058D"/>
    <w:rsid w:val="009C19CE"/>
    <w:rsid w:val="009C36BD"/>
    <w:rsid w:val="009C5F62"/>
    <w:rsid w:val="009D64A8"/>
    <w:rsid w:val="009D6AD4"/>
    <w:rsid w:val="009E2327"/>
    <w:rsid w:val="009E2B74"/>
    <w:rsid w:val="009E7AC2"/>
    <w:rsid w:val="009F205C"/>
    <w:rsid w:val="009F26DE"/>
    <w:rsid w:val="009F2A4F"/>
    <w:rsid w:val="009F2AC2"/>
    <w:rsid w:val="009F46DE"/>
    <w:rsid w:val="009F7736"/>
    <w:rsid w:val="009F7948"/>
    <w:rsid w:val="00A01D47"/>
    <w:rsid w:val="00A04DB8"/>
    <w:rsid w:val="00A04DFC"/>
    <w:rsid w:val="00A06C0C"/>
    <w:rsid w:val="00A1215B"/>
    <w:rsid w:val="00A135DA"/>
    <w:rsid w:val="00A14C69"/>
    <w:rsid w:val="00A158B1"/>
    <w:rsid w:val="00A15959"/>
    <w:rsid w:val="00A17D5F"/>
    <w:rsid w:val="00A20848"/>
    <w:rsid w:val="00A22218"/>
    <w:rsid w:val="00A2248D"/>
    <w:rsid w:val="00A23844"/>
    <w:rsid w:val="00A25176"/>
    <w:rsid w:val="00A25EFE"/>
    <w:rsid w:val="00A26FE7"/>
    <w:rsid w:val="00A27880"/>
    <w:rsid w:val="00A27897"/>
    <w:rsid w:val="00A32D16"/>
    <w:rsid w:val="00A33E57"/>
    <w:rsid w:val="00A34A93"/>
    <w:rsid w:val="00A35DCE"/>
    <w:rsid w:val="00A36E06"/>
    <w:rsid w:val="00A36E85"/>
    <w:rsid w:val="00A375CF"/>
    <w:rsid w:val="00A40315"/>
    <w:rsid w:val="00A46453"/>
    <w:rsid w:val="00A47A0D"/>
    <w:rsid w:val="00A47D54"/>
    <w:rsid w:val="00A51526"/>
    <w:rsid w:val="00A520B4"/>
    <w:rsid w:val="00A5259A"/>
    <w:rsid w:val="00A54208"/>
    <w:rsid w:val="00A5719C"/>
    <w:rsid w:val="00A63585"/>
    <w:rsid w:val="00A65BB5"/>
    <w:rsid w:val="00A704C5"/>
    <w:rsid w:val="00A712C6"/>
    <w:rsid w:val="00A714EE"/>
    <w:rsid w:val="00A72F31"/>
    <w:rsid w:val="00A74D1D"/>
    <w:rsid w:val="00A803F5"/>
    <w:rsid w:val="00A82B40"/>
    <w:rsid w:val="00A845C7"/>
    <w:rsid w:val="00A85779"/>
    <w:rsid w:val="00A872BF"/>
    <w:rsid w:val="00A915D4"/>
    <w:rsid w:val="00A92061"/>
    <w:rsid w:val="00A93E45"/>
    <w:rsid w:val="00A962A4"/>
    <w:rsid w:val="00A9632C"/>
    <w:rsid w:val="00A97268"/>
    <w:rsid w:val="00A9737F"/>
    <w:rsid w:val="00AA3CB9"/>
    <w:rsid w:val="00AA52ED"/>
    <w:rsid w:val="00AA54EA"/>
    <w:rsid w:val="00AB245D"/>
    <w:rsid w:val="00AB3125"/>
    <w:rsid w:val="00AB357B"/>
    <w:rsid w:val="00AB3F54"/>
    <w:rsid w:val="00AB6CF1"/>
    <w:rsid w:val="00AC616F"/>
    <w:rsid w:val="00AD475A"/>
    <w:rsid w:val="00AD6237"/>
    <w:rsid w:val="00AD6854"/>
    <w:rsid w:val="00AD6B57"/>
    <w:rsid w:val="00AE0152"/>
    <w:rsid w:val="00AF1DD8"/>
    <w:rsid w:val="00AF343C"/>
    <w:rsid w:val="00AF4832"/>
    <w:rsid w:val="00AF4F93"/>
    <w:rsid w:val="00AF5BE6"/>
    <w:rsid w:val="00B016D9"/>
    <w:rsid w:val="00B02C82"/>
    <w:rsid w:val="00B03969"/>
    <w:rsid w:val="00B0695E"/>
    <w:rsid w:val="00B13A21"/>
    <w:rsid w:val="00B13EF0"/>
    <w:rsid w:val="00B14FD0"/>
    <w:rsid w:val="00B1747B"/>
    <w:rsid w:val="00B252EE"/>
    <w:rsid w:val="00B25F4B"/>
    <w:rsid w:val="00B30489"/>
    <w:rsid w:val="00B31D45"/>
    <w:rsid w:val="00B3206D"/>
    <w:rsid w:val="00B3749C"/>
    <w:rsid w:val="00B37DE4"/>
    <w:rsid w:val="00B41C29"/>
    <w:rsid w:val="00B435A2"/>
    <w:rsid w:val="00B4423F"/>
    <w:rsid w:val="00B45118"/>
    <w:rsid w:val="00B45939"/>
    <w:rsid w:val="00B45E47"/>
    <w:rsid w:val="00B5102C"/>
    <w:rsid w:val="00B536B2"/>
    <w:rsid w:val="00B55590"/>
    <w:rsid w:val="00B578F1"/>
    <w:rsid w:val="00B57B28"/>
    <w:rsid w:val="00B67694"/>
    <w:rsid w:val="00B705A4"/>
    <w:rsid w:val="00B71F28"/>
    <w:rsid w:val="00B72DE2"/>
    <w:rsid w:val="00B82373"/>
    <w:rsid w:val="00B824A3"/>
    <w:rsid w:val="00B828BD"/>
    <w:rsid w:val="00B83A76"/>
    <w:rsid w:val="00B8406C"/>
    <w:rsid w:val="00B85DAE"/>
    <w:rsid w:val="00B868C6"/>
    <w:rsid w:val="00B86E6E"/>
    <w:rsid w:val="00B87FA3"/>
    <w:rsid w:val="00B9397D"/>
    <w:rsid w:val="00B94130"/>
    <w:rsid w:val="00BA20D5"/>
    <w:rsid w:val="00BA409D"/>
    <w:rsid w:val="00BA457A"/>
    <w:rsid w:val="00BA527F"/>
    <w:rsid w:val="00BA57F7"/>
    <w:rsid w:val="00BA5C18"/>
    <w:rsid w:val="00BA721B"/>
    <w:rsid w:val="00BB3568"/>
    <w:rsid w:val="00BB4A25"/>
    <w:rsid w:val="00BB53EB"/>
    <w:rsid w:val="00BC6374"/>
    <w:rsid w:val="00BC727C"/>
    <w:rsid w:val="00BD499F"/>
    <w:rsid w:val="00BD4C3A"/>
    <w:rsid w:val="00BD5203"/>
    <w:rsid w:val="00BD5EC5"/>
    <w:rsid w:val="00BD612C"/>
    <w:rsid w:val="00BD743D"/>
    <w:rsid w:val="00BE1BEB"/>
    <w:rsid w:val="00BE2809"/>
    <w:rsid w:val="00BE5ACC"/>
    <w:rsid w:val="00BE6627"/>
    <w:rsid w:val="00BF109E"/>
    <w:rsid w:val="00BF1F75"/>
    <w:rsid w:val="00BF28A3"/>
    <w:rsid w:val="00BF2BC5"/>
    <w:rsid w:val="00BF4009"/>
    <w:rsid w:val="00BF4762"/>
    <w:rsid w:val="00C0093C"/>
    <w:rsid w:val="00C0181C"/>
    <w:rsid w:val="00C06F8A"/>
    <w:rsid w:val="00C07010"/>
    <w:rsid w:val="00C10763"/>
    <w:rsid w:val="00C124AC"/>
    <w:rsid w:val="00C22433"/>
    <w:rsid w:val="00C24627"/>
    <w:rsid w:val="00C251B4"/>
    <w:rsid w:val="00C26F73"/>
    <w:rsid w:val="00C32A09"/>
    <w:rsid w:val="00C35A1E"/>
    <w:rsid w:val="00C4138C"/>
    <w:rsid w:val="00C4463C"/>
    <w:rsid w:val="00C450C4"/>
    <w:rsid w:val="00C451D8"/>
    <w:rsid w:val="00C45772"/>
    <w:rsid w:val="00C4661C"/>
    <w:rsid w:val="00C47947"/>
    <w:rsid w:val="00C5018F"/>
    <w:rsid w:val="00C50BCB"/>
    <w:rsid w:val="00C51E7F"/>
    <w:rsid w:val="00C54A0A"/>
    <w:rsid w:val="00C5666B"/>
    <w:rsid w:val="00C63967"/>
    <w:rsid w:val="00C70223"/>
    <w:rsid w:val="00C70650"/>
    <w:rsid w:val="00C7235A"/>
    <w:rsid w:val="00C8016F"/>
    <w:rsid w:val="00C866BC"/>
    <w:rsid w:val="00C87A25"/>
    <w:rsid w:val="00C87EFC"/>
    <w:rsid w:val="00C90848"/>
    <w:rsid w:val="00C90C89"/>
    <w:rsid w:val="00C91127"/>
    <w:rsid w:val="00C93699"/>
    <w:rsid w:val="00C93BBC"/>
    <w:rsid w:val="00C94D61"/>
    <w:rsid w:val="00CA0767"/>
    <w:rsid w:val="00CA0D94"/>
    <w:rsid w:val="00CA5223"/>
    <w:rsid w:val="00CA5360"/>
    <w:rsid w:val="00CA643A"/>
    <w:rsid w:val="00CA667D"/>
    <w:rsid w:val="00CA7BAA"/>
    <w:rsid w:val="00CB0699"/>
    <w:rsid w:val="00CB1E61"/>
    <w:rsid w:val="00CB2CEC"/>
    <w:rsid w:val="00CB2F82"/>
    <w:rsid w:val="00CB3397"/>
    <w:rsid w:val="00CB41DF"/>
    <w:rsid w:val="00CB5693"/>
    <w:rsid w:val="00CB6680"/>
    <w:rsid w:val="00CC3385"/>
    <w:rsid w:val="00CD044C"/>
    <w:rsid w:val="00CD753A"/>
    <w:rsid w:val="00CE540A"/>
    <w:rsid w:val="00CE54C1"/>
    <w:rsid w:val="00CE5FDD"/>
    <w:rsid w:val="00CE6522"/>
    <w:rsid w:val="00CE7871"/>
    <w:rsid w:val="00CF01C2"/>
    <w:rsid w:val="00CF444E"/>
    <w:rsid w:val="00CF4B94"/>
    <w:rsid w:val="00CF5F6E"/>
    <w:rsid w:val="00D029DF"/>
    <w:rsid w:val="00D07511"/>
    <w:rsid w:val="00D1392E"/>
    <w:rsid w:val="00D17239"/>
    <w:rsid w:val="00D17E12"/>
    <w:rsid w:val="00D20B64"/>
    <w:rsid w:val="00D25557"/>
    <w:rsid w:val="00D26357"/>
    <w:rsid w:val="00D2768B"/>
    <w:rsid w:val="00D27DF5"/>
    <w:rsid w:val="00D3247C"/>
    <w:rsid w:val="00D33EB7"/>
    <w:rsid w:val="00D3422F"/>
    <w:rsid w:val="00D37C22"/>
    <w:rsid w:val="00D41D41"/>
    <w:rsid w:val="00D45CC9"/>
    <w:rsid w:val="00D46A2F"/>
    <w:rsid w:val="00D526D7"/>
    <w:rsid w:val="00D6298D"/>
    <w:rsid w:val="00D6724B"/>
    <w:rsid w:val="00D70A43"/>
    <w:rsid w:val="00D73336"/>
    <w:rsid w:val="00D7751C"/>
    <w:rsid w:val="00D77A79"/>
    <w:rsid w:val="00D82675"/>
    <w:rsid w:val="00D8354C"/>
    <w:rsid w:val="00D90D1B"/>
    <w:rsid w:val="00D9148B"/>
    <w:rsid w:val="00D91822"/>
    <w:rsid w:val="00D9516F"/>
    <w:rsid w:val="00D96ED2"/>
    <w:rsid w:val="00DA02B5"/>
    <w:rsid w:val="00DA02BA"/>
    <w:rsid w:val="00DA02F6"/>
    <w:rsid w:val="00DA0485"/>
    <w:rsid w:val="00DA2038"/>
    <w:rsid w:val="00DA2D77"/>
    <w:rsid w:val="00DA5A73"/>
    <w:rsid w:val="00DB27D3"/>
    <w:rsid w:val="00DB3B3C"/>
    <w:rsid w:val="00DB54FE"/>
    <w:rsid w:val="00DC68C4"/>
    <w:rsid w:val="00DC7721"/>
    <w:rsid w:val="00DC7C58"/>
    <w:rsid w:val="00DD00FB"/>
    <w:rsid w:val="00DD0FCD"/>
    <w:rsid w:val="00DD1DF3"/>
    <w:rsid w:val="00DD6AB2"/>
    <w:rsid w:val="00DD6E04"/>
    <w:rsid w:val="00DE1ADF"/>
    <w:rsid w:val="00DE25D7"/>
    <w:rsid w:val="00DE3457"/>
    <w:rsid w:val="00DE5330"/>
    <w:rsid w:val="00DE5BFB"/>
    <w:rsid w:val="00DF07FD"/>
    <w:rsid w:val="00DF0D9A"/>
    <w:rsid w:val="00DF50DD"/>
    <w:rsid w:val="00DF6DBA"/>
    <w:rsid w:val="00DF781A"/>
    <w:rsid w:val="00DF7D86"/>
    <w:rsid w:val="00DF7E53"/>
    <w:rsid w:val="00E002D2"/>
    <w:rsid w:val="00E00940"/>
    <w:rsid w:val="00E01B84"/>
    <w:rsid w:val="00E02057"/>
    <w:rsid w:val="00E021BB"/>
    <w:rsid w:val="00E07430"/>
    <w:rsid w:val="00E10AF0"/>
    <w:rsid w:val="00E1116B"/>
    <w:rsid w:val="00E16014"/>
    <w:rsid w:val="00E1714A"/>
    <w:rsid w:val="00E17713"/>
    <w:rsid w:val="00E2135E"/>
    <w:rsid w:val="00E219EF"/>
    <w:rsid w:val="00E22B00"/>
    <w:rsid w:val="00E278B9"/>
    <w:rsid w:val="00E27E6A"/>
    <w:rsid w:val="00E32C60"/>
    <w:rsid w:val="00E352B1"/>
    <w:rsid w:val="00E468D0"/>
    <w:rsid w:val="00E517F5"/>
    <w:rsid w:val="00E5514F"/>
    <w:rsid w:val="00E57087"/>
    <w:rsid w:val="00E602FE"/>
    <w:rsid w:val="00E604DE"/>
    <w:rsid w:val="00E605A5"/>
    <w:rsid w:val="00E62D3C"/>
    <w:rsid w:val="00E6431E"/>
    <w:rsid w:val="00E64332"/>
    <w:rsid w:val="00E645F9"/>
    <w:rsid w:val="00E648E5"/>
    <w:rsid w:val="00E66987"/>
    <w:rsid w:val="00E67B8F"/>
    <w:rsid w:val="00E74A85"/>
    <w:rsid w:val="00E75395"/>
    <w:rsid w:val="00E92312"/>
    <w:rsid w:val="00E951FD"/>
    <w:rsid w:val="00E97121"/>
    <w:rsid w:val="00EA5C8C"/>
    <w:rsid w:val="00EA78FE"/>
    <w:rsid w:val="00EB1E80"/>
    <w:rsid w:val="00EB4120"/>
    <w:rsid w:val="00EB47BA"/>
    <w:rsid w:val="00EB4B42"/>
    <w:rsid w:val="00EB4E03"/>
    <w:rsid w:val="00EB7E90"/>
    <w:rsid w:val="00EC0E64"/>
    <w:rsid w:val="00EC4F71"/>
    <w:rsid w:val="00EC6042"/>
    <w:rsid w:val="00ED0672"/>
    <w:rsid w:val="00ED588A"/>
    <w:rsid w:val="00EE04C6"/>
    <w:rsid w:val="00EE0E97"/>
    <w:rsid w:val="00EE4FDC"/>
    <w:rsid w:val="00EE731F"/>
    <w:rsid w:val="00EF03BB"/>
    <w:rsid w:val="00EF24CC"/>
    <w:rsid w:val="00EF5C6C"/>
    <w:rsid w:val="00EF5CCB"/>
    <w:rsid w:val="00F00F45"/>
    <w:rsid w:val="00F03303"/>
    <w:rsid w:val="00F03528"/>
    <w:rsid w:val="00F05952"/>
    <w:rsid w:val="00F10158"/>
    <w:rsid w:val="00F10FE9"/>
    <w:rsid w:val="00F118D4"/>
    <w:rsid w:val="00F1226A"/>
    <w:rsid w:val="00F12426"/>
    <w:rsid w:val="00F13B68"/>
    <w:rsid w:val="00F143DD"/>
    <w:rsid w:val="00F144BE"/>
    <w:rsid w:val="00F15CF1"/>
    <w:rsid w:val="00F202CF"/>
    <w:rsid w:val="00F20467"/>
    <w:rsid w:val="00F23A02"/>
    <w:rsid w:val="00F23F2E"/>
    <w:rsid w:val="00F311C7"/>
    <w:rsid w:val="00F3349A"/>
    <w:rsid w:val="00F37CF5"/>
    <w:rsid w:val="00F4220C"/>
    <w:rsid w:val="00F43390"/>
    <w:rsid w:val="00F444D0"/>
    <w:rsid w:val="00F4579E"/>
    <w:rsid w:val="00F4582B"/>
    <w:rsid w:val="00F46080"/>
    <w:rsid w:val="00F522F8"/>
    <w:rsid w:val="00F5316D"/>
    <w:rsid w:val="00F549FE"/>
    <w:rsid w:val="00F5615E"/>
    <w:rsid w:val="00F5697C"/>
    <w:rsid w:val="00F67E25"/>
    <w:rsid w:val="00F7136E"/>
    <w:rsid w:val="00F8324F"/>
    <w:rsid w:val="00F84030"/>
    <w:rsid w:val="00F860A4"/>
    <w:rsid w:val="00F87354"/>
    <w:rsid w:val="00F87D65"/>
    <w:rsid w:val="00F92525"/>
    <w:rsid w:val="00F95F1C"/>
    <w:rsid w:val="00F963D9"/>
    <w:rsid w:val="00FA1279"/>
    <w:rsid w:val="00FA1ED6"/>
    <w:rsid w:val="00FA6EB9"/>
    <w:rsid w:val="00FB0FA9"/>
    <w:rsid w:val="00FC055A"/>
    <w:rsid w:val="00FC062A"/>
    <w:rsid w:val="00FC3BB6"/>
    <w:rsid w:val="00FC716B"/>
    <w:rsid w:val="00FD03AF"/>
    <w:rsid w:val="00FD0ED6"/>
    <w:rsid w:val="00FD1C50"/>
    <w:rsid w:val="00FD65D4"/>
    <w:rsid w:val="00FD66C6"/>
    <w:rsid w:val="00FE103D"/>
    <w:rsid w:val="00FE202B"/>
    <w:rsid w:val="00FE3E57"/>
    <w:rsid w:val="00FE42B3"/>
    <w:rsid w:val="00FE798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19D7F4C-03F5-45B8-A915-9FC746F4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8D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2E758D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2E758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36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E758D"/>
    <w:pPr>
      <w:ind w:left="840" w:hanging="840"/>
    </w:pPr>
  </w:style>
  <w:style w:type="paragraph" w:styleId="BodyText">
    <w:name w:val="Body Text"/>
    <w:basedOn w:val="Normal"/>
    <w:rsid w:val="002E758D"/>
    <w:pPr>
      <w:jc w:val="both"/>
    </w:pPr>
  </w:style>
  <w:style w:type="paragraph" w:styleId="BalloonText">
    <w:name w:val="Balloon Text"/>
    <w:basedOn w:val="Normal"/>
    <w:semiHidden/>
    <w:rsid w:val="00756F33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76642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766427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64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427"/>
    <w:rPr>
      <w:rFonts w:ascii="VNI-Times" w:eastAsia="Times New Roman" w:hAnsi="VNI-Times"/>
      <w:sz w:val="24"/>
      <w:szCs w:val="24"/>
    </w:rPr>
  </w:style>
  <w:style w:type="character" w:styleId="PageNumber">
    <w:name w:val="page number"/>
    <w:basedOn w:val="DefaultParagraphFont"/>
    <w:rsid w:val="0068602A"/>
  </w:style>
  <w:style w:type="paragraph" w:styleId="Title">
    <w:name w:val="Title"/>
    <w:basedOn w:val="Normal"/>
    <w:link w:val="TitleChar"/>
    <w:qFormat/>
    <w:rsid w:val="0068602A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68602A"/>
    <w:rPr>
      <w:rFonts w:ascii="VNI-Times" w:eastAsia="Times New Roman" w:hAnsi="VNI-Times"/>
      <w:b/>
      <w:color w:val="000000"/>
      <w:sz w:val="40"/>
    </w:rPr>
  </w:style>
  <w:style w:type="table" w:styleId="TableGrid">
    <w:name w:val="Table Grid"/>
    <w:basedOn w:val="TableNormal"/>
    <w:rsid w:val="009C3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9C36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05BA"/>
    <w:rPr>
      <w:rFonts w:ascii="VNI-Times" w:eastAsia="Times New Roman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Code\WebAuLac\App_Data\Mau_QDDD_CaNh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4F748-93EC-46A7-A699-6AFF4800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Mau_QDDD_CaNhan.dotx</Template>
  <TotalTime>15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Windows User</dc:creator>
  <cp:lastModifiedBy>Windows User</cp:lastModifiedBy>
  <cp:revision>6</cp:revision>
  <cp:lastPrinted>2023-09-05T09:39:00Z</cp:lastPrinted>
  <dcterms:created xsi:type="dcterms:W3CDTF">2023-08-31T05:49:00Z</dcterms:created>
  <dcterms:modified xsi:type="dcterms:W3CDTF">2023-09-07T14:07:00Z</dcterms:modified>
</cp:coreProperties>
</file>