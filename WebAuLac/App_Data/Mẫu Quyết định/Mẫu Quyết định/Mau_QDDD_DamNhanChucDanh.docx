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-366395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FF0" w:rsidRDefault="000B0FF0" w:rsidP="00651FD8">
                            <w:r>
                              <w:t xml:space="preserve">         </w:t>
                            </w:r>
                            <w:r w:rsidR="00305B84">
                              <w:rPr>
                                <w:noProof/>
                              </w:rPr>
                              <w:drawing>
                                <wp:inline distT="0" distB="0" distL="0" distR="0" wp14:anchorId="7F6BD17B" wp14:editId="6650695F">
                                  <wp:extent cx="6105525" cy="1047750"/>
                                  <wp:effectExtent l="0" t="0" r="9525" b="0"/>
                                  <wp:docPr id="6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FF0" w:rsidRDefault="000B0FF0" w:rsidP="00651FD8"/>
                          <w:p w:rsidR="000B0FF0" w:rsidRDefault="000B0FF0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8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A48J6k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y0Aw8rTKYhAHZu/T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OPCepOEAAAAMAQAADwAAAAAAAAAAAAAAAACABAAAZHJz&#10;L2Rvd25yZXYueG1sUEsFBgAAAAAEAAQA8wAAAI4FAAAAAA==&#10;" strokecolor="white">
                <v:textbox>
                  <w:txbxContent>
                    <w:p w:rsidR="000B0FF0" w:rsidRDefault="000B0FF0" w:rsidP="00651FD8">
                      <w:r>
                        <w:t xml:space="preserve">         </w:t>
                      </w:r>
                      <w:r w:rsidR="00305B84">
                        <w:rPr>
                          <w:noProof/>
                        </w:rPr>
                        <w:drawing>
                          <wp:inline distT="0" distB="0" distL="0" distR="0" wp14:anchorId="7F6BD17B" wp14:editId="6650695F">
                            <wp:extent cx="6105525" cy="1047750"/>
                            <wp:effectExtent l="0" t="0" r="9525" b="0"/>
                            <wp:docPr id="6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FF0" w:rsidRDefault="000B0FF0" w:rsidP="00651FD8"/>
                    <w:p w:rsidR="000B0FF0" w:rsidRDefault="000B0FF0" w:rsidP="00651FD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Pr="005D4304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Pr="005D4304" w:rsidRDefault="000B0FF0" w:rsidP="00463D55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>Số</w:t>
      </w:r>
      <w:r w:rsidR="0035602B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</w:rPr>
        <w:t>%SoQD%</w:t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           </w:t>
      </w:r>
      <w:r w:rsidRPr="005D4304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5D430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HCM</w:t>
      </w:r>
      <w:r w:rsidRPr="005D4304">
        <w:rPr>
          <w:rFonts w:ascii="Times New Roman" w:hAnsi="Times New Roman"/>
          <w:i/>
          <w:iCs/>
        </w:rPr>
        <w:t xml:space="preserve">, ngày </w:t>
      </w:r>
      <w:r w:rsidR="00E22B00">
        <w:rPr>
          <w:rFonts w:ascii="Times New Roman" w:hAnsi="Times New Roman"/>
          <w:i/>
          <w:iCs/>
        </w:rPr>
        <w:t>%Ngay%</w:t>
      </w:r>
      <w:r w:rsidRPr="005D4304">
        <w:rPr>
          <w:rFonts w:ascii="Times New Roman" w:hAnsi="Times New Roman"/>
          <w:i/>
          <w:iCs/>
        </w:rPr>
        <w:t xml:space="preserve">  tháng</w:t>
      </w:r>
      <w:r>
        <w:rPr>
          <w:rFonts w:ascii="Times New Roman" w:hAnsi="Times New Roman"/>
          <w:i/>
          <w:iCs/>
        </w:rPr>
        <w:t xml:space="preserve"> </w:t>
      </w:r>
      <w:r w:rsidRPr="005D4304">
        <w:rPr>
          <w:rFonts w:ascii="Times New Roman" w:hAnsi="Times New Roman"/>
          <w:i/>
          <w:iCs/>
        </w:rPr>
        <w:t xml:space="preserve"> </w:t>
      </w:r>
      <w:r w:rsidR="00E22B00">
        <w:rPr>
          <w:rFonts w:ascii="Times New Roman" w:hAnsi="Times New Roman"/>
          <w:i/>
          <w:iCs/>
        </w:rPr>
        <w:t>%Thang%</w:t>
      </w:r>
      <w:r w:rsidRPr="005D4304">
        <w:rPr>
          <w:rFonts w:ascii="Times New Roman" w:hAnsi="Times New Roman"/>
          <w:i/>
          <w:iCs/>
        </w:rPr>
        <w:t xml:space="preserve">  năm </w:t>
      </w:r>
      <w:r w:rsidR="00E22B00">
        <w:rPr>
          <w:rFonts w:ascii="Times New Roman" w:hAnsi="Times New Roman"/>
          <w:i/>
          <w:iCs/>
        </w:rPr>
        <w:t>%Nam%</w:t>
      </w:r>
    </w:p>
    <w:p w:rsidR="000B0FF0" w:rsidRPr="005D4304" w:rsidRDefault="000B0FF0" w:rsidP="00463D55">
      <w:p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 (V/v: Điều động Thuyền viên )</w:t>
      </w:r>
    </w:p>
    <w:p w:rsidR="000B0FF0" w:rsidRPr="005D4304" w:rsidRDefault="000B0FF0" w:rsidP="001A3035">
      <w:pPr>
        <w:tabs>
          <w:tab w:val="center" w:pos="4514"/>
          <w:tab w:val="left" w:pos="8184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B0FF0" w:rsidRDefault="000B0FF0" w:rsidP="005D4304">
      <w:pPr>
        <w:jc w:val="center"/>
        <w:rPr>
          <w:rFonts w:ascii="Times New Roman" w:hAnsi="Times New Roman"/>
          <w:b/>
          <w:bCs/>
        </w:rPr>
      </w:pPr>
    </w:p>
    <w:p w:rsidR="000B0FF0" w:rsidRPr="00B31D45" w:rsidRDefault="000B0FF0" w:rsidP="005D4304">
      <w:pPr>
        <w:jc w:val="center"/>
        <w:rPr>
          <w:rFonts w:ascii="Times New Roman" w:hAnsi="Times New Roman"/>
          <w:sz w:val="28"/>
          <w:szCs w:val="28"/>
        </w:rPr>
      </w:pPr>
      <w:r w:rsidRPr="00B31D45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0B0FF0" w:rsidRPr="005D4304" w:rsidRDefault="000B0FF0" w:rsidP="005D4304">
      <w:pPr>
        <w:jc w:val="center"/>
        <w:rPr>
          <w:rFonts w:ascii="Times New Roman" w:hAnsi="Times New Roman"/>
        </w:rPr>
      </w:pPr>
    </w:p>
    <w:p w:rsidR="000B0FF0" w:rsidRPr="005D4304" w:rsidRDefault="000B0FF0" w:rsidP="005D4304">
      <w:pPr>
        <w:ind w:left="360"/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Căn cứ: </w:t>
      </w:r>
    </w:p>
    <w:p w:rsidR="000B0FF0" w:rsidRPr="005D4304" w:rsidRDefault="002A5007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Điều lệ Công ty </w:t>
      </w:r>
      <w:r>
        <w:rPr>
          <w:rFonts w:ascii="Times New Roman" w:hAnsi="Times New Roman"/>
          <w:i/>
          <w:iCs/>
        </w:rPr>
        <w:t xml:space="preserve">Cổ phần Âu Lạc </w:t>
      </w:r>
      <w:r w:rsidRPr="005D4304">
        <w:rPr>
          <w:rFonts w:ascii="Times New Roman" w:hAnsi="Times New Roman"/>
          <w:i/>
          <w:iCs/>
        </w:rPr>
        <w:t xml:space="preserve">quy định </w:t>
      </w:r>
      <w:r>
        <w:rPr>
          <w:rFonts w:ascii="Times New Roman" w:hAnsi="Times New Roman"/>
          <w:i/>
          <w:iCs/>
        </w:rPr>
        <w:t xml:space="preserve">nhiệm vụ, </w:t>
      </w:r>
      <w:r w:rsidRPr="005D4304">
        <w:rPr>
          <w:rFonts w:ascii="Times New Roman" w:hAnsi="Times New Roman"/>
          <w:i/>
          <w:iCs/>
        </w:rPr>
        <w:t xml:space="preserve">quyền hạn </w:t>
      </w:r>
      <w:r>
        <w:rPr>
          <w:rFonts w:ascii="Times New Roman" w:hAnsi="Times New Roman"/>
          <w:i/>
          <w:iCs/>
        </w:rPr>
        <w:t>của Tổng Giám đốc;</w:t>
      </w:r>
    </w:p>
    <w:p w:rsidR="000B0FF0" w:rsidRPr="00B8572B" w:rsidRDefault="000B0FF0" w:rsidP="00813FBF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Yêu cầu về nhân lực cho hoạt động của tàu </w:t>
      </w:r>
      <w:r w:rsidR="00E22B00" w:rsidRPr="00E22B00">
        <w:rPr>
          <w:rFonts w:ascii="Times New Roman" w:hAnsi="Times New Roman"/>
          <w:i/>
          <w:iCs/>
        </w:rPr>
        <w:t>%TenTau%</w:t>
      </w:r>
      <w:r w:rsidR="002A5007">
        <w:rPr>
          <w:rFonts w:ascii="Times New Roman" w:hAnsi="Times New Roman"/>
          <w:i/>
          <w:iCs/>
        </w:rPr>
        <w:t>;</w:t>
      </w:r>
    </w:p>
    <w:p w:rsidR="000B0FF0" w:rsidRPr="005D4304" w:rsidRDefault="002A5007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Xét trình độ, năng lực</w:t>
      </w:r>
      <w:r>
        <w:rPr>
          <w:rFonts w:ascii="Times New Roman" w:hAnsi="Times New Roman"/>
          <w:i/>
          <w:iCs/>
        </w:rPr>
        <w:t xml:space="preserve"> chuyên môn</w:t>
      </w:r>
      <w:r w:rsidRPr="005D4304">
        <w:rPr>
          <w:rFonts w:ascii="Times New Roman" w:hAnsi="Times New Roman"/>
          <w:i/>
          <w:iCs/>
        </w:rPr>
        <w:t xml:space="preserve"> và </w:t>
      </w:r>
      <w:r>
        <w:rPr>
          <w:rFonts w:ascii="Times New Roman" w:hAnsi="Times New Roman"/>
          <w:i/>
          <w:iCs/>
        </w:rPr>
        <w:t xml:space="preserve">phẩm chất </w:t>
      </w:r>
      <w:r w:rsidRPr="005D4304">
        <w:rPr>
          <w:rFonts w:ascii="Times New Roman" w:hAnsi="Times New Roman"/>
          <w:i/>
          <w:iCs/>
        </w:rPr>
        <w:t xml:space="preserve">đạo đức </w:t>
      </w:r>
      <w:r>
        <w:rPr>
          <w:rFonts w:ascii="Times New Roman" w:hAnsi="Times New Roman"/>
          <w:i/>
          <w:iCs/>
        </w:rPr>
        <w:t>Thuyền viên;</w:t>
      </w:r>
      <w:r w:rsidR="000B0FF0" w:rsidRPr="005D4304">
        <w:rPr>
          <w:rFonts w:ascii="Times New Roman" w:hAnsi="Times New Roman"/>
          <w:i/>
          <w:iCs/>
        </w:rPr>
        <w:t xml:space="preserve"> </w:t>
      </w:r>
    </w:p>
    <w:p w:rsidR="000B0FF0" w:rsidRPr="005D4304" w:rsidRDefault="000B0FF0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Theo đề ng</w:t>
      </w:r>
      <w:r>
        <w:rPr>
          <w:rFonts w:ascii="Times New Roman" w:hAnsi="Times New Roman"/>
          <w:i/>
          <w:iCs/>
        </w:rPr>
        <w:t xml:space="preserve">hị của Ông </w:t>
      </w:r>
      <w:bookmarkStart w:id="0" w:name="OLE_LINK18"/>
      <w:bookmarkStart w:id="1" w:name="OLE_LINK23"/>
      <w:bookmarkStart w:id="2" w:name="OLE_LINK27"/>
      <w:bookmarkStart w:id="3" w:name="OLE_LINK30"/>
      <w:r w:rsidR="009C36BD">
        <w:rPr>
          <w:rFonts w:ascii="Times New Roman" w:hAnsi="Times New Roman"/>
          <w:i/>
          <w:iCs/>
        </w:rPr>
        <w:t>Giám đốc</w:t>
      </w:r>
      <w:r>
        <w:rPr>
          <w:rFonts w:ascii="Times New Roman" w:hAnsi="Times New Roman"/>
          <w:i/>
          <w:iCs/>
        </w:rPr>
        <w:t xml:space="preserve"> </w:t>
      </w:r>
      <w:r w:rsidR="009C36BD">
        <w:rPr>
          <w:rFonts w:ascii="Times New Roman" w:hAnsi="Times New Roman"/>
          <w:i/>
          <w:iCs/>
        </w:rPr>
        <w:t>Trung tâm Thuyền viên</w:t>
      </w:r>
      <w:bookmarkEnd w:id="0"/>
      <w:bookmarkEnd w:id="1"/>
      <w:bookmarkEnd w:id="2"/>
      <w:bookmarkEnd w:id="3"/>
      <w:r w:rsidRPr="005D4304">
        <w:rPr>
          <w:rFonts w:ascii="Times New Roman" w:hAnsi="Times New Roman"/>
          <w:i/>
          <w:iCs/>
        </w:rPr>
        <w:t>.</w:t>
      </w:r>
    </w:p>
    <w:p w:rsidR="000B0FF0" w:rsidRPr="005D4304" w:rsidRDefault="000B0FF0" w:rsidP="005D4304">
      <w:pPr>
        <w:pStyle w:val="Heading1"/>
        <w:rPr>
          <w:rFonts w:ascii="Times New Roman" w:hAnsi="Times New Roman"/>
          <w:sz w:val="24"/>
        </w:rPr>
      </w:pPr>
    </w:p>
    <w:p w:rsidR="000B0FF0" w:rsidRDefault="000B0FF0" w:rsidP="005D4304">
      <w:pPr>
        <w:pStyle w:val="Heading1"/>
        <w:rPr>
          <w:rFonts w:ascii="Times New Roman" w:hAnsi="Times New Roman"/>
          <w:sz w:val="24"/>
        </w:rPr>
      </w:pPr>
    </w:p>
    <w:p w:rsidR="000B0FF0" w:rsidRPr="000209EF" w:rsidRDefault="001C2955" w:rsidP="005D4304">
      <w:pPr>
        <w:pStyle w:val="Heading1"/>
        <w:rPr>
          <w:rFonts w:ascii="Times New Roman" w:hAnsi="Times New Roman"/>
          <w:sz w:val="32"/>
          <w:szCs w:val="32"/>
          <w:u w:val="none"/>
        </w:rPr>
      </w:pPr>
      <w:r w:rsidRPr="000209EF">
        <w:rPr>
          <w:rFonts w:ascii="Times New Roman" w:hAnsi="Times New Roman"/>
          <w:sz w:val="32"/>
          <w:szCs w:val="32"/>
          <w:u w:val="none"/>
        </w:rPr>
        <w:t>QUYẾT ĐỊNH</w:t>
      </w:r>
    </w:p>
    <w:p w:rsidR="000B0FF0" w:rsidRPr="003F03D0" w:rsidRDefault="000B0FF0" w:rsidP="003F03D0"/>
    <w:p w:rsidR="000B0FF0" w:rsidRPr="005D4304" w:rsidRDefault="000B0FF0" w:rsidP="001470B2">
      <w:pPr>
        <w:pStyle w:val="BodyText"/>
        <w:jc w:val="left"/>
        <w:rPr>
          <w:rFonts w:ascii="Times New Roman" w:hAnsi="Times New Roman"/>
          <w:u w:val="single"/>
        </w:rPr>
      </w:pPr>
    </w:p>
    <w:p w:rsidR="000B0FF0" w:rsidRPr="003F03D0" w:rsidRDefault="00CF5F6E" w:rsidP="00BA20D5">
      <w:pPr>
        <w:pStyle w:val="BodyText"/>
        <w:tabs>
          <w:tab w:val="left" w:pos="1260"/>
          <w:tab w:val="left" w:pos="5954"/>
        </w:tabs>
        <w:spacing w:line="312" w:lineRule="auto"/>
        <w:jc w:val="left"/>
        <w:rPr>
          <w:rFonts w:ascii="Times New Roman" w:hAnsi="Times New Roman"/>
        </w:rPr>
      </w:pPr>
      <w:r w:rsidRPr="00CF5F6E">
        <w:rPr>
          <w:rFonts w:ascii="Times New Roman" w:hAnsi="Times New Roman"/>
          <w:b/>
          <w:bCs/>
          <w:iCs/>
        </w:rPr>
        <w:t>Điều 1.</w:t>
      </w:r>
      <w:r w:rsidR="000B0FF0" w:rsidRPr="00CF5F6E">
        <w:rPr>
          <w:rFonts w:ascii="Times New Roman" w:hAnsi="Times New Roman"/>
        </w:rPr>
        <w:t xml:space="preserve">  </w:t>
      </w:r>
      <w:r w:rsidR="000B0FF0" w:rsidRPr="005D4304">
        <w:rPr>
          <w:rFonts w:ascii="Times New Roman" w:hAnsi="Times New Roman"/>
        </w:rPr>
        <w:t xml:space="preserve"> </w:t>
      </w:r>
      <w:r w:rsidR="000B0FF0" w:rsidRPr="005D4304">
        <w:rPr>
          <w:rFonts w:ascii="Times New Roman" w:hAnsi="Times New Roman"/>
        </w:rPr>
        <w:tab/>
        <w:t xml:space="preserve">Điều động Ông:     </w:t>
      </w:r>
      <w:r w:rsidR="00E22B00">
        <w:rPr>
          <w:rFonts w:ascii="Times New Roman" w:hAnsi="Times New Roman"/>
          <w:noProof/>
        </w:rPr>
        <w:t>%Name%</w:t>
      </w:r>
      <w:r w:rsidR="00BA20D5">
        <w:rPr>
          <w:rFonts w:ascii="Times New Roman" w:hAnsi="Times New Roman"/>
        </w:rPr>
        <w:t xml:space="preserve">         </w:t>
      </w:r>
      <w:r w:rsidR="00BA20D5">
        <w:rPr>
          <w:rFonts w:ascii="Times New Roman" w:hAnsi="Times New Roman"/>
        </w:rPr>
        <w:tab/>
      </w:r>
      <w:r w:rsidR="00634F82">
        <w:rPr>
          <w:rFonts w:ascii="Times New Roman" w:hAnsi="Times New Roman"/>
        </w:rPr>
        <w:t>Sinh ngày</w:t>
      </w:r>
      <w:r w:rsidR="000B0FF0" w:rsidRPr="005D4304">
        <w:rPr>
          <w:rFonts w:ascii="Times New Roman" w:hAnsi="Times New Roman"/>
        </w:rPr>
        <w:t xml:space="preserve">: </w:t>
      </w:r>
      <w:r w:rsidR="00E22B00">
        <w:rPr>
          <w:rFonts w:ascii="Times New Roman" w:hAnsi="Times New Roman"/>
          <w:noProof/>
        </w:rPr>
        <w:t>%NamSinh%</w:t>
      </w:r>
    </w:p>
    <w:p w:rsidR="000B0FF0" w:rsidRPr="005D4304" w:rsidRDefault="000B0FF0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Đang công tác tại: </w:t>
      </w:r>
      <w:r w:rsidR="00E22B00">
        <w:rPr>
          <w:rFonts w:ascii="Times New Roman" w:hAnsi="Times New Roman"/>
        </w:rPr>
        <w:t>%DonVi%</w:t>
      </w:r>
    </w:p>
    <w:p w:rsidR="000B0FF0" w:rsidRPr="005D4304" w:rsidRDefault="000B0FF0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  <w:noProof/>
        </w:rPr>
        <w:t>%ChucVu%</w:t>
      </w:r>
      <w:r w:rsidRPr="005D4304">
        <w:rPr>
          <w:rFonts w:ascii="Times New Roman" w:hAnsi="Times New Roman"/>
        </w:rPr>
        <w:t xml:space="preserve">     </w:t>
      </w:r>
    </w:p>
    <w:p w:rsidR="000B0FF0" w:rsidRPr="005D4304" w:rsidRDefault="000B0FF0" w:rsidP="008D448C">
      <w:pPr>
        <w:pStyle w:val="BodyText"/>
        <w:tabs>
          <w:tab w:val="left" w:pos="126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 xml:space="preserve">Đến nhận nhiệm vụ tại: </w:t>
      </w:r>
      <w:r w:rsidR="00E22B00">
        <w:rPr>
          <w:rFonts w:ascii="Times New Roman" w:hAnsi="Times New Roman"/>
        </w:rPr>
        <w:t>%DonViMoi%</w:t>
      </w:r>
      <w:r>
        <w:rPr>
          <w:rFonts w:ascii="Times New Roman" w:hAnsi="Times New Roman"/>
          <w:noProof/>
        </w:rPr>
        <w:t xml:space="preserve"> </w:t>
      </w:r>
    </w:p>
    <w:p w:rsidR="000B0FF0" w:rsidRPr="005D4304" w:rsidRDefault="000B0FF0" w:rsidP="008D448C">
      <w:pPr>
        <w:pStyle w:val="BodyText"/>
        <w:tabs>
          <w:tab w:val="left" w:pos="1260"/>
          <w:tab w:val="left" w:pos="198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Pr="005D4304">
        <w:rPr>
          <w:rFonts w:ascii="Times New Roman" w:hAnsi="Times New Roman"/>
        </w:rPr>
        <w:t xml:space="preserve">Chức </w:t>
      </w:r>
      <w:r>
        <w:rPr>
          <w:rFonts w:ascii="Times New Roman" w:hAnsi="Times New Roman"/>
        </w:rPr>
        <w:t>danh</w:t>
      </w:r>
      <w:r w:rsidRPr="005D430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  <w:noProof/>
        </w:rPr>
        <w:t>%ChucVuMoi%</w:t>
      </w:r>
      <w:r w:rsidR="003279A4">
        <w:rPr>
          <w:rFonts w:ascii="Times New Roman" w:hAnsi="Times New Roman"/>
          <w:noProof/>
        </w:rPr>
        <w:t>.</w:t>
      </w:r>
    </w:p>
    <w:p w:rsidR="000B0FF0" w:rsidRDefault="000B0FF0" w:rsidP="008D448C">
      <w:pPr>
        <w:spacing w:line="312" w:lineRule="auto"/>
        <w:jc w:val="both"/>
        <w:rPr>
          <w:rFonts w:ascii="Times New Roman" w:hAnsi="Times New Roman"/>
        </w:rPr>
      </w:pPr>
    </w:p>
    <w:p w:rsidR="000B0FF0" w:rsidRPr="005D4304" w:rsidRDefault="00CF5F6E" w:rsidP="008D448C">
      <w:pPr>
        <w:spacing w:line="312" w:lineRule="auto"/>
        <w:ind w:left="126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</w:t>
      </w:r>
      <w:r w:rsidRPr="00CF5F6E">
        <w:rPr>
          <w:rFonts w:ascii="Times New Roman" w:hAnsi="Times New Roman"/>
          <w:b/>
          <w:bCs/>
          <w:iCs/>
        </w:rPr>
        <w:t>.</w:t>
      </w:r>
      <w:r w:rsidR="000B0FF0">
        <w:rPr>
          <w:rFonts w:ascii="Times New Roman" w:hAnsi="Times New Roman"/>
          <w:bCs/>
          <w:iCs/>
        </w:rPr>
        <w:tab/>
      </w:r>
      <w:r w:rsidR="000B0FF0" w:rsidRPr="005D4304">
        <w:rPr>
          <w:rFonts w:ascii="Times New Roman" w:hAnsi="Times New Roman"/>
        </w:rPr>
        <w:t>Ông</w:t>
      </w:r>
      <w:r w:rsidR="000B0FF0"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  <w:noProof/>
        </w:rPr>
        <w:t>%Name%</w:t>
      </w:r>
      <w:r w:rsidR="004E30C0" w:rsidRPr="005D4304">
        <w:rPr>
          <w:rFonts w:ascii="Times New Roman" w:hAnsi="Times New Roman"/>
        </w:rPr>
        <w:t xml:space="preserve"> </w:t>
      </w:r>
      <w:r w:rsidR="000B0FF0" w:rsidRPr="005D4304">
        <w:rPr>
          <w:rFonts w:ascii="Times New Roman" w:hAnsi="Times New Roman"/>
        </w:rPr>
        <w:t xml:space="preserve">sẽ hưởng mức lương </w:t>
      </w:r>
      <w:r w:rsidR="00CF01C2">
        <w:rPr>
          <w:rFonts w:ascii="Times New Roman" w:hAnsi="Times New Roman"/>
          <w:bCs/>
          <w:iCs/>
        </w:rPr>
        <w:t>CHỨC DANH</w:t>
      </w:r>
      <w:r w:rsidR="000B0FF0" w:rsidRPr="005D4304">
        <w:rPr>
          <w:rFonts w:ascii="Times New Roman" w:hAnsi="Times New Roman"/>
        </w:rPr>
        <w:t xml:space="preserve"> kể từ ngày</w:t>
      </w:r>
      <w:r w:rsidR="000B0FF0">
        <w:rPr>
          <w:rFonts w:ascii="Times New Roman" w:hAnsi="Times New Roman"/>
        </w:rPr>
        <w:t xml:space="preserve"> </w:t>
      </w:r>
      <w:r w:rsidR="00E22B00">
        <w:rPr>
          <w:rFonts w:ascii="Times New Roman" w:hAnsi="Times New Roman"/>
        </w:rPr>
        <w:t>%NgayQD%</w:t>
      </w:r>
      <w:r w:rsidR="000B0FF0">
        <w:rPr>
          <w:rFonts w:ascii="Times New Roman" w:hAnsi="Times New Roman"/>
        </w:rPr>
        <w:t>.</w:t>
      </w:r>
    </w:p>
    <w:p w:rsidR="000B0FF0" w:rsidRPr="005D4304" w:rsidRDefault="000B0FF0" w:rsidP="008D448C">
      <w:pPr>
        <w:pStyle w:val="BodyText"/>
        <w:spacing w:line="312" w:lineRule="auto"/>
        <w:jc w:val="left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0B0FF0" w:rsidRPr="005D4304" w:rsidRDefault="000B0FF0" w:rsidP="008D448C">
      <w:pPr>
        <w:pStyle w:val="BodyTextIndent"/>
        <w:spacing w:line="312" w:lineRule="auto"/>
        <w:ind w:left="1260" w:hanging="14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="00CF5F6E" w:rsidRPr="00CF5F6E">
        <w:rPr>
          <w:rFonts w:ascii="Times New Roman" w:hAnsi="Times New Roman"/>
          <w:b/>
          <w:bCs/>
          <w:iCs/>
        </w:rPr>
        <w:t>Điều 3.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>
        <w:rPr>
          <w:rFonts w:ascii="Times New Roman" w:hAnsi="Times New Roman"/>
        </w:rPr>
        <w:t xml:space="preserve"> trong Ban Tổng Giám đốc, </w:t>
      </w:r>
      <w:r w:rsidRPr="005D4304">
        <w:rPr>
          <w:rFonts w:ascii="Times New Roman" w:hAnsi="Times New Roman"/>
        </w:rPr>
        <w:t xml:space="preserve">Thuyền trưởng tàu </w:t>
      </w:r>
      <w:r w:rsidR="00E22B00">
        <w:rPr>
          <w:rFonts w:ascii="Times New Roman" w:hAnsi="Times New Roman"/>
          <w:noProof/>
        </w:rPr>
        <w:t>%TenTau%</w:t>
      </w:r>
      <w:r>
        <w:rPr>
          <w:rFonts w:ascii="Times New Roman" w:hAnsi="Times New Roman"/>
        </w:rPr>
        <w:t>, các phòng và ông</w:t>
      </w:r>
      <w:r>
        <w:rPr>
          <w:rFonts w:ascii="Times New Roman" w:hAnsi="Times New Roman"/>
          <w:noProof/>
        </w:rPr>
        <w:t xml:space="preserve"> </w:t>
      </w:r>
      <w:r w:rsidR="00E22B00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  <w:noProof/>
        </w:rPr>
        <w:t xml:space="preserve"> </w:t>
      </w:r>
      <w:r w:rsidRPr="005D4304">
        <w:rPr>
          <w:rFonts w:ascii="Times New Roman" w:hAnsi="Times New Roman"/>
        </w:rPr>
        <w:t>chịu</w:t>
      </w:r>
      <w:r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>trách nhiệm thi hành.</w:t>
      </w:r>
      <w:bookmarkStart w:id="4" w:name="_GoBack"/>
      <w:bookmarkEnd w:id="4"/>
    </w:p>
    <w:p w:rsidR="000B0FF0" w:rsidRPr="005D4304" w:rsidRDefault="000B0FF0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0B0FF0" w:rsidRPr="005D4304" w:rsidRDefault="000B0FF0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0B0FF0" w:rsidRPr="005D4304" w:rsidRDefault="000B0FF0" w:rsidP="008D448C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0B0FF0" w:rsidRPr="001224BB" w:rsidRDefault="000B0FF0" w:rsidP="005D4304">
      <w:pPr>
        <w:rPr>
          <w:rFonts w:ascii="Times New Roman" w:hAnsi="Times New Roman"/>
          <w:i/>
          <w:iCs/>
          <w:sz w:val="22"/>
          <w:szCs w:val="22"/>
          <w:u w:val="single"/>
        </w:rPr>
      </w:pPr>
      <w:r w:rsidRPr="001224BB">
        <w:rPr>
          <w:rFonts w:ascii="Times New Roman" w:hAnsi="Times New Roman"/>
          <w:i/>
          <w:iCs/>
          <w:sz w:val="22"/>
          <w:szCs w:val="22"/>
          <w:u w:val="single"/>
        </w:rPr>
        <w:t>* Nơi nhận:</w:t>
      </w:r>
    </w:p>
    <w:p w:rsidR="000B0FF0" w:rsidRPr="001224BB" w:rsidRDefault="000B0FF0" w:rsidP="00CE6522">
      <w:pPr>
        <w:tabs>
          <w:tab w:val="left" w:pos="1260"/>
        </w:tabs>
        <w:rPr>
          <w:rFonts w:ascii="Times New Roman" w:hAnsi="Times New Roman"/>
          <w:sz w:val="22"/>
          <w:szCs w:val="22"/>
        </w:rPr>
      </w:pPr>
      <w:r w:rsidRPr="001224BB">
        <w:rPr>
          <w:rFonts w:ascii="Times New Roman" w:hAnsi="Times New Roman"/>
          <w:sz w:val="22"/>
          <w:szCs w:val="22"/>
        </w:rPr>
        <w:t xml:space="preserve">- Như điều </w:t>
      </w:r>
      <w:r w:rsidR="00CF5F6E" w:rsidRPr="001224BB">
        <w:rPr>
          <w:rFonts w:ascii="Times New Roman" w:hAnsi="Times New Roman"/>
          <w:sz w:val="22"/>
          <w:szCs w:val="22"/>
        </w:rPr>
        <w:t>3</w:t>
      </w:r>
      <w:r w:rsidR="000209EF" w:rsidRPr="001224BB">
        <w:rPr>
          <w:rFonts w:ascii="Times New Roman" w:hAnsi="Times New Roman"/>
          <w:sz w:val="22"/>
          <w:szCs w:val="22"/>
        </w:rPr>
        <w:t>;</w:t>
      </w:r>
    </w:p>
    <w:p w:rsidR="000B0FF0" w:rsidRPr="001224BB" w:rsidRDefault="000B0FF0" w:rsidP="005D4304">
      <w:pPr>
        <w:rPr>
          <w:rFonts w:ascii="Times New Roman" w:hAnsi="Times New Roman"/>
          <w:sz w:val="22"/>
          <w:szCs w:val="22"/>
        </w:rPr>
      </w:pPr>
      <w:r w:rsidRPr="001224BB">
        <w:rPr>
          <w:rFonts w:ascii="Times New Roman" w:hAnsi="Times New Roman"/>
          <w:sz w:val="22"/>
          <w:szCs w:val="22"/>
        </w:rPr>
        <w:t>- Lưu.</w:t>
      </w: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Default="000B0FF0" w:rsidP="0047052C">
      <w:pPr>
        <w:ind w:left="720" w:hanging="720"/>
        <w:sectPr w:rsidR="000B0FF0" w:rsidSect="00766427">
          <w:footerReference w:type="even" r:id="rId10"/>
          <w:footerReference w:type="default" r:id="rId11"/>
          <w:footerReference w:type="first" r:id="rId12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68602A" w:rsidTr="003106A9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pStyle w:val="Header"/>
              <w:jc w:val="center"/>
            </w:pPr>
            <w:r>
              <w:lastRenderedPageBreak/>
              <w:br w:type="page"/>
            </w:r>
            <w:bookmarkStart w:id="5" w:name="OLE_LINK38"/>
            <w:bookmarkStart w:id="6" w:name="OLE_LINK39"/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 wp14:anchorId="434A47CF" wp14:editId="13B1A3AC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jc w:val="center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 xml:space="preserve">BIÊN BẢN ĐỀ XUẤT ĐIỀU ĐỘNG THUYỀN VIÊN </w:t>
            </w:r>
          </w:p>
          <w:p w:rsidR="0068602A" w:rsidRDefault="0068602A" w:rsidP="003106A9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ASC-04F-01</w:t>
            </w:r>
          </w:p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Revision: </w:t>
            </w:r>
            <w:r w:rsidRPr="00FC062A">
              <w:rPr>
                <w:rFonts w:ascii="Times New Roman" w:hAnsi="Times New Roman"/>
                <w:sz w:val="20"/>
                <w:lang w:val="fr-FR"/>
              </w:rPr>
              <w:t>00</w:t>
            </w:r>
          </w:p>
          <w:p w:rsidR="0068602A" w:rsidRDefault="00686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>Date: 01/07/2014</w:t>
            </w:r>
          </w:p>
          <w:p w:rsidR="0068602A" w:rsidRDefault="0068602A" w:rsidP="00C24627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 w:rsidR="00C24627">
              <w:rPr>
                <w:rFonts w:ascii="Times New Roman" w:hAnsi="Times New Roman"/>
                <w:sz w:val="20"/>
                <w:lang w:val="fr-FR"/>
              </w:rPr>
              <w:t>1/1</w:t>
            </w:r>
          </w:p>
        </w:tc>
      </w:tr>
    </w:tbl>
    <w:p w:rsidR="0068602A" w:rsidRPr="009656C5" w:rsidRDefault="0068602A" w:rsidP="0068602A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7" w:name="OLE_LINK33"/>
      <w:bookmarkStart w:id="8" w:name="OLE_LINK34"/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9" w:name="OLE_LINK19"/>
      <w:bookmarkStart w:id="10" w:name="OLE_LINK20"/>
      <w:bookmarkStart w:id="11" w:name="OLE_LINK28"/>
      <w:bookmarkStart w:id="12" w:name="OLE_LINK24"/>
      <w:bookmarkStart w:id="13" w:name="OLE_LINK25"/>
      <w:r w:rsidR="009C36BD"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9"/>
      <w:bookmarkEnd w:id="10"/>
      <w:r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 w:rsidR="009C36BD"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11"/>
      <w:r w:rsidRPr="009656C5">
        <w:rPr>
          <w:rFonts w:ascii="Times New Roman" w:hAnsi="Times New Roman"/>
          <w:i/>
          <w:iCs/>
          <w:sz w:val="24"/>
          <w:szCs w:val="24"/>
        </w:rPr>
        <w:t>.</w:t>
      </w:r>
      <w:bookmarkEnd w:id="12"/>
      <w:bookmarkEnd w:id="13"/>
    </w:p>
    <w:p w:rsidR="0068602A" w:rsidRPr="009656C5" w:rsidRDefault="0068602A" w:rsidP="0068602A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                                                                                                             </w:t>
      </w:r>
    </w:p>
    <w:p w:rsidR="0068602A" w:rsidRPr="005478A1" w:rsidRDefault="0068602A" w:rsidP="0068602A">
      <w:pPr>
        <w:ind w:left="5040"/>
        <w:rPr>
          <w:rFonts w:ascii="Times New Roman" w:hAnsi="Times New Roman"/>
          <w:u w:val="single"/>
        </w:rPr>
      </w:pPr>
      <w:r w:rsidRPr="005478A1">
        <w:rPr>
          <w:rFonts w:ascii="Times New Roman" w:hAnsi="Times New Roman"/>
        </w:rPr>
        <w:t xml:space="preserve">Ngày </w:t>
      </w:r>
      <w:r w:rsidRPr="005478A1">
        <w:rPr>
          <w:rFonts w:ascii="Times New Roman" w:hAnsi="Times New Roman"/>
          <w:iCs/>
        </w:rPr>
        <w:t>%Ngay%</w:t>
      </w:r>
      <w:r w:rsidR="009F2A4F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tháng </w:t>
      </w:r>
      <w:r w:rsidRPr="005478A1">
        <w:rPr>
          <w:rFonts w:ascii="Times New Roman" w:hAnsi="Times New Roman"/>
          <w:iCs/>
        </w:rPr>
        <w:t>%Thang%</w:t>
      </w:r>
      <w:r w:rsidR="009F2A4F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</w:rPr>
        <w:t xml:space="preserve">năm </w:t>
      </w:r>
      <w:r w:rsidRPr="005478A1">
        <w:rPr>
          <w:rFonts w:ascii="Times New Roman" w:hAnsi="Times New Roman"/>
          <w:iCs/>
        </w:rPr>
        <w:t>%Nam%</w:t>
      </w:r>
      <w:r w:rsidRPr="005478A1">
        <w:rPr>
          <w:rFonts w:ascii="Times New Roman" w:hAnsi="Times New Roman"/>
        </w:rPr>
        <w:t>.</w:t>
      </w:r>
    </w:p>
    <w:p w:rsidR="0068602A" w:rsidRPr="009656C5" w:rsidRDefault="0068602A" w:rsidP="0068602A">
      <w:pPr>
        <w:rPr>
          <w:rFonts w:ascii="Times New Roman" w:hAnsi="Times New Roman"/>
        </w:rPr>
      </w:pPr>
    </w:p>
    <w:p w:rsidR="0068602A" w:rsidRPr="009656C5" w:rsidRDefault="0068602A" w:rsidP="0068602A">
      <w:pPr>
        <w:ind w:left="-180"/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>1. Căn cứ nhu cầu tại tàu:</w:t>
      </w:r>
      <w:r w:rsidR="009F2A4F">
        <w:rPr>
          <w:rFonts w:ascii="Times New Roman" w:hAnsi="Times New Roman"/>
        </w:rPr>
        <w:tab/>
      </w:r>
      <w:r w:rsidR="009F2A4F" w:rsidRPr="005478A1">
        <w:rPr>
          <w:rFonts w:ascii="Times New Roman" w:hAnsi="Times New Roman"/>
          <w:iCs/>
        </w:rPr>
        <w:t xml:space="preserve"> </w:t>
      </w:r>
      <w:r w:rsidRPr="005478A1">
        <w:rPr>
          <w:rFonts w:ascii="Times New Roman" w:hAnsi="Times New Roman"/>
          <w:iCs/>
        </w:rPr>
        <w:t>%TenTau%</w:t>
      </w:r>
      <w:r w:rsidRPr="009656C5">
        <w:rPr>
          <w:rFonts w:ascii="Times New Roman" w:hAnsi="Times New Roman"/>
        </w:rPr>
        <w:t>.</w:t>
      </w:r>
    </w:p>
    <w:p w:rsidR="0068602A" w:rsidRPr="009656C5" w:rsidRDefault="0068602A" w:rsidP="0068602A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</w:rPr>
        <w:t xml:space="preserve">Vì lý do: </w:t>
      </w:r>
      <w:r w:rsidRPr="009656C5">
        <w:rPr>
          <w:rFonts w:ascii="Times New Roman" w:hAnsi="Times New Roman"/>
          <w:u w:val="single"/>
        </w:rPr>
        <w:tab/>
        <w:t>Bố trí Thuyền vi</w:t>
      </w:r>
      <w:r>
        <w:rPr>
          <w:rFonts w:ascii="Times New Roman" w:hAnsi="Times New Roman"/>
          <w:u w:val="single"/>
        </w:rPr>
        <w:t>ê</w:t>
      </w:r>
      <w:r w:rsidRPr="009656C5">
        <w:rPr>
          <w:rFonts w:ascii="Times New Roman" w:hAnsi="Times New Roman"/>
          <w:u w:val="single"/>
        </w:rPr>
        <w:t>n</w:t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</w:p>
    <w:p w:rsidR="0068602A" w:rsidRPr="009656C5" w:rsidRDefault="0068602A" w:rsidP="0068602A">
      <w:pPr>
        <w:rPr>
          <w:rFonts w:ascii="Times New Roman" w:hAnsi="Times New Roman"/>
          <w:u w:val="single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>.</w:t>
      </w:r>
    </w:p>
    <w:p w:rsidR="0068602A" w:rsidRPr="009656C5" w:rsidRDefault="0068602A" w:rsidP="0068602A">
      <w:pPr>
        <w:ind w:left="-180"/>
        <w:rPr>
          <w:rFonts w:ascii="Times New Roman" w:hAnsi="Times New Roman"/>
        </w:rPr>
      </w:pPr>
    </w:p>
    <w:p w:rsidR="0068602A" w:rsidRPr="009656C5" w:rsidRDefault="0068602A" w:rsidP="0068602A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2. Nay đề xuất điều động thuyền viên:  </w:t>
      </w:r>
      <w:r w:rsidR="009F2A4F"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t>%Name%</w:t>
      </w:r>
      <w:r w:rsidRPr="009656C5">
        <w:rPr>
          <w:rFonts w:ascii="Times New Roman" w:hAnsi="Times New Roman"/>
        </w:rPr>
        <w:t>.</w:t>
      </w:r>
    </w:p>
    <w:p w:rsidR="0068602A" w:rsidRPr="009656C5" w:rsidRDefault="0068602A" w:rsidP="0068602A">
      <w:pPr>
        <w:rPr>
          <w:rFonts w:ascii="Times New Roman" w:hAnsi="Times New Roman"/>
          <w:i/>
          <w:iCs/>
          <w:u w:val="single"/>
        </w:rPr>
      </w:pPr>
      <w:r w:rsidRPr="009656C5">
        <w:rPr>
          <w:rFonts w:ascii="Times New Roman" w:hAnsi="Times New Roman"/>
          <w:i/>
          <w:iCs/>
        </w:rPr>
        <w:t>(Nếu cả thuyền bộ mới,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  <w:t xml:space="preserve">  </w:t>
      </w:r>
    </w:p>
    <w:p w:rsidR="0068602A" w:rsidRPr="009656C5" w:rsidRDefault="0068602A" w:rsidP="0068602A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 đính kèm theo danh sách)</w:t>
      </w:r>
      <w:r w:rsidRPr="009656C5">
        <w:rPr>
          <w:rFonts w:ascii="Times New Roman" w:hAnsi="Times New Roman"/>
          <w:i/>
          <w:iCs/>
        </w:rPr>
        <w:tab/>
      </w:r>
      <w:r w:rsidRPr="009656C5">
        <w:rPr>
          <w:rFonts w:ascii="Times New Roman" w:hAnsi="Times New Roman"/>
          <w:i/>
          <w:iCs/>
        </w:rPr>
        <w:tab/>
      </w:r>
    </w:p>
    <w:p w:rsidR="0068602A" w:rsidRPr="009656C5" w:rsidRDefault="0068602A" w:rsidP="0068602A">
      <w:pPr>
        <w:jc w:val="center"/>
        <w:rPr>
          <w:rFonts w:ascii="Times New Roman" w:hAnsi="Times New Roman"/>
        </w:rPr>
      </w:pPr>
    </w:p>
    <w:p w:rsidR="0068602A" w:rsidRPr="009656C5" w:rsidRDefault="0068602A" w:rsidP="0068602A">
      <w:pPr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>Để: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68602A" w:rsidRPr="009656C5" w:rsidRDefault="0068602A" w:rsidP="0068602A">
      <w:pPr>
        <w:rPr>
          <w:rFonts w:ascii="Times New Roman" w:hAnsi="Times New Roman"/>
        </w:rPr>
      </w:pPr>
    </w:p>
    <w:p w:rsidR="0068602A" w:rsidRPr="009656C5" w:rsidRDefault="0068602A" w:rsidP="0068602A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* Thành lập thuyền bộ</w:t>
      </w:r>
      <w:r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[  </w:t>
      </w:r>
      <w:r w:rsidR="00580DE9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 xml:space="preserve">]  </w:t>
      </w:r>
    </w:p>
    <w:p w:rsidR="0068602A" w:rsidRPr="009656C5" w:rsidRDefault="0068602A" w:rsidP="0068602A">
      <w:p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         </w:t>
      </w:r>
      <w:r w:rsidRPr="009656C5">
        <w:rPr>
          <w:rFonts w:ascii="Times New Roman" w:hAnsi="Times New Roman"/>
        </w:rPr>
        <w:tab/>
        <w:t xml:space="preserve">* Bổ nhiệm                  </w:t>
      </w:r>
      <w:r w:rsidRPr="009656C5">
        <w:rPr>
          <w:rFonts w:ascii="Times New Roman" w:hAnsi="Times New Roman"/>
        </w:rPr>
        <w:tab/>
        <w:t>[</w:t>
      </w:r>
      <w:r w:rsidR="0072102C">
        <w:rPr>
          <w:rFonts w:ascii="Times New Roman" w:hAnsi="Times New Roman"/>
        </w:rPr>
        <w:t xml:space="preserve">  </w:t>
      </w:r>
      <w:r w:rsidR="00580DE9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 xml:space="preserve">]    Chức danh: </w:t>
      </w:r>
      <w:r w:rsidR="009F2A4F">
        <w:rPr>
          <w:rFonts w:ascii="Times New Roman" w:hAnsi="Times New Roman"/>
        </w:rPr>
        <w:tab/>
      </w:r>
    </w:p>
    <w:p w:rsidR="0068602A" w:rsidRPr="009656C5" w:rsidRDefault="0068602A" w:rsidP="0068602A">
      <w:pPr>
        <w:ind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Thay thế               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>[</w:t>
      </w:r>
      <w:r w:rsidR="000F0A5C">
        <w:rPr>
          <w:rFonts w:ascii="Times New Roman" w:hAnsi="Times New Roman"/>
        </w:rPr>
        <w:sym w:font="Wingdings" w:char="F0FC"/>
      </w:r>
      <w:r w:rsidRPr="009656C5">
        <w:rPr>
          <w:rFonts w:ascii="Times New Roman" w:hAnsi="Times New Roman"/>
        </w:rPr>
        <w:t>]    Chức danh:</w:t>
      </w:r>
      <w:r w:rsidR="0072102C">
        <w:rPr>
          <w:rFonts w:ascii="Times New Roman" w:hAnsi="Times New Roman"/>
        </w:rPr>
        <w:tab/>
      </w:r>
      <w:r w:rsidR="0072102C">
        <w:rPr>
          <w:rFonts w:ascii="Times New Roman" w:hAnsi="Times New Roman"/>
          <w:noProof/>
        </w:rPr>
        <w:t>%ChucVuMoi%</w:t>
      </w:r>
    </w:p>
    <w:p w:rsidR="0068602A" w:rsidRPr="009656C5" w:rsidRDefault="0068602A" w:rsidP="0068602A">
      <w:pPr>
        <w:pStyle w:val="BodyTextIndent"/>
        <w:ind w:left="0" w:firstLine="720"/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* Điều khỏi tàu              </w:t>
      </w:r>
      <w:r w:rsidRPr="009656C5">
        <w:rPr>
          <w:rFonts w:ascii="Times New Roman" w:hAnsi="Times New Roman"/>
        </w:rPr>
        <w:tab/>
        <w:t>[</w:t>
      </w:r>
      <w:r>
        <w:rPr>
          <w:rFonts w:ascii="Times New Roman" w:hAnsi="Times New Roman"/>
        </w:rPr>
        <w:t xml:space="preserve">  </w:t>
      </w:r>
      <w:r w:rsidR="00580DE9">
        <w:rPr>
          <w:rFonts w:ascii="Times New Roman" w:hAnsi="Times New Roman"/>
        </w:rPr>
        <w:t xml:space="preserve"> </w:t>
      </w:r>
      <w:r w:rsidRPr="009656C5">
        <w:rPr>
          <w:rFonts w:ascii="Times New Roman" w:hAnsi="Times New Roman"/>
        </w:rPr>
        <w:t xml:space="preserve">]    Chức danh: </w:t>
      </w:r>
    </w:p>
    <w:p w:rsidR="0068602A" w:rsidRPr="009656C5" w:rsidRDefault="0068602A" w:rsidP="0068602A">
      <w:pPr>
        <w:pStyle w:val="BodyTextIndent"/>
        <w:ind w:hanging="720"/>
        <w:rPr>
          <w:rFonts w:ascii="Times New Roman" w:hAnsi="Times New Roman"/>
        </w:rPr>
      </w:pPr>
    </w:p>
    <w:p w:rsidR="0068602A" w:rsidRPr="009656C5" w:rsidRDefault="0068602A" w:rsidP="009C36BD">
      <w:pPr>
        <w:ind w:left="-18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</w:rPr>
        <w:t xml:space="preserve">3. Kèm theo đây: </w:t>
      </w:r>
      <w:r w:rsidRPr="009656C5">
        <w:rPr>
          <w:rFonts w:ascii="Times New Roman" w:hAnsi="Times New Roman"/>
          <w:i/>
          <w:iCs/>
        </w:rPr>
        <w:t>(Đánh dấu vào ô tương ứng)</w:t>
      </w:r>
    </w:p>
    <w:p w:rsidR="0068602A" w:rsidRPr="009656C5" w:rsidRDefault="0068602A" w:rsidP="0068602A">
      <w:pPr>
        <w:pStyle w:val="BodyTextIndent"/>
        <w:ind w:hanging="720"/>
        <w:rPr>
          <w:rFonts w:ascii="Times New Roman" w:hAnsi="Times New Roman"/>
        </w:rPr>
      </w:pPr>
    </w:p>
    <w:p w:rsidR="0068602A" w:rsidRPr="009656C5" w:rsidRDefault="0068602A" w:rsidP="0068602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Danh sách thuyền bộ mới </w:t>
      </w:r>
      <w:r w:rsidRPr="009656C5">
        <w:rPr>
          <w:rFonts w:ascii="Times New Roman" w:hAnsi="Times New Roman"/>
          <w:i/>
          <w:iCs/>
        </w:rPr>
        <w:t>(nếu thành lập thuyền bộ mới)</w:t>
      </w:r>
      <w:r w:rsidRPr="009656C5">
        <w:rPr>
          <w:rFonts w:ascii="Times New Roman" w:hAnsi="Times New Roman"/>
        </w:rPr>
        <w:t xml:space="preserve">                       </w:t>
      </w:r>
      <w:r w:rsidRPr="009656C5">
        <w:rPr>
          <w:rFonts w:ascii="Times New Roman" w:hAnsi="Times New Roman"/>
        </w:rPr>
        <w:tab/>
        <w:t xml:space="preserve">    [  ]  </w:t>
      </w:r>
    </w:p>
    <w:p w:rsidR="0068602A" w:rsidRPr="009656C5" w:rsidRDefault="0068602A" w:rsidP="0068602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đánh giá thuyền viên </w:t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</w:r>
      <w:r w:rsidRPr="009656C5">
        <w:rPr>
          <w:rFonts w:ascii="Times New Roman" w:hAnsi="Times New Roman"/>
        </w:rPr>
        <w:tab/>
        <w:t xml:space="preserve">    [  ]</w:t>
      </w:r>
    </w:p>
    <w:p w:rsidR="0068602A" w:rsidRPr="009656C5" w:rsidRDefault="0068602A" w:rsidP="0068602A">
      <w:pPr>
        <w:pStyle w:val="BodyTextIndent"/>
        <w:ind w:firstLine="360"/>
        <w:rPr>
          <w:rFonts w:ascii="Times New Roman" w:hAnsi="Times New Roman"/>
          <w:i/>
          <w:iCs/>
        </w:rPr>
      </w:pPr>
      <w:r w:rsidRPr="009656C5">
        <w:rPr>
          <w:rFonts w:ascii="Times New Roman" w:hAnsi="Times New Roman"/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68602A" w:rsidRPr="009656C5" w:rsidRDefault="0068602A" w:rsidP="0068602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Bản kiểm điểm cá nhân </w:t>
      </w:r>
      <w:r w:rsidRPr="009656C5">
        <w:rPr>
          <w:rFonts w:ascii="Times New Roman" w:hAnsi="Times New Roman"/>
          <w:i/>
          <w:iCs/>
        </w:rPr>
        <w:t>(nếu vì bị k</w:t>
      </w:r>
      <w:r>
        <w:rPr>
          <w:rFonts w:ascii="Times New Roman" w:hAnsi="Times New Roman"/>
          <w:i/>
          <w:iCs/>
        </w:rPr>
        <w:t>ỷ</w:t>
      </w:r>
      <w:r w:rsidRPr="009656C5">
        <w:rPr>
          <w:rFonts w:ascii="Times New Roman" w:hAnsi="Times New Roman"/>
          <w:i/>
          <w:iCs/>
        </w:rPr>
        <w:t xml:space="preserve"> luật rút khỏi tàu)</w:t>
      </w:r>
      <w:r w:rsidRPr="009656C5">
        <w:rPr>
          <w:rFonts w:ascii="Times New Roman" w:hAnsi="Times New Roman"/>
        </w:rPr>
        <w:t xml:space="preserve">                         </w:t>
      </w:r>
      <w:r w:rsidRPr="009656C5">
        <w:rPr>
          <w:rFonts w:ascii="Times New Roman" w:hAnsi="Times New Roman"/>
        </w:rPr>
        <w:tab/>
        <w:t xml:space="preserve">    [  ]</w:t>
      </w:r>
    </w:p>
    <w:p w:rsidR="0068602A" w:rsidRPr="009656C5" w:rsidRDefault="0068602A" w:rsidP="0068602A">
      <w:pPr>
        <w:pStyle w:val="BodyTextIndent"/>
        <w:numPr>
          <w:ilvl w:val="0"/>
          <w:numId w:val="2"/>
        </w:numPr>
        <w:rPr>
          <w:rFonts w:ascii="Times New Roman" w:hAnsi="Times New Roman"/>
        </w:rPr>
      </w:pPr>
      <w:r w:rsidRPr="009656C5">
        <w:rPr>
          <w:rFonts w:ascii="Times New Roman" w:hAnsi="Times New Roman"/>
        </w:rPr>
        <w:t xml:space="preserve">Biên bản kiểm điểm tại tàu có chữ ký thuyền trưởng </w:t>
      </w:r>
      <w:r w:rsidRPr="009656C5">
        <w:rPr>
          <w:rFonts w:ascii="Times New Roman" w:hAnsi="Times New Roman"/>
          <w:i/>
          <w:iCs/>
        </w:rPr>
        <w:t>(nếu kỷ luật)</w:t>
      </w:r>
      <w:r w:rsidRPr="009656C5">
        <w:rPr>
          <w:rFonts w:ascii="Times New Roman" w:hAnsi="Times New Roman"/>
        </w:rPr>
        <w:t xml:space="preserve">     </w:t>
      </w:r>
      <w:r w:rsidRPr="009656C5">
        <w:rPr>
          <w:rFonts w:ascii="Times New Roman" w:hAnsi="Times New Roman"/>
        </w:rPr>
        <w:tab/>
        <w:t xml:space="preserve">    [  ]   </w:t>
      </w:r>
    </w:p>
    <w:p w:rsidR="0068602A" w:rsidRPr="009656C5" w:rsidRDefault="0068602A" w:rsidP="0068602A">
      <w:pPr>
        <w:pStyle w:val="BodyTextIndent"/>
        <w:rPr>
          <w:rFonts w:ascii="Times New Roman" w:hAnsi="Times New Roman"/>
        </w:rPr>
      </w:pPr>
    </w:p>
    <w:p w:rsidR="0068602A" w:rsidRPr="009656C5" w:rsidRDefault="0068602A" w:rsidP="009C36BD">
      <w:pPr>
        <w:ind w:left="-180"/>
        <w:rPr>
          <w:rFonts w:ascii="Times New Roman" w:hAnsi="Times New Roman"/>
        </w:rPr>
      </w:pPr>
      <w:r w:rsidRPr="009656C5">
        <w:rPr>
          <w:rFonts w:ascii="Times New Roman" w:hAnsi="Times New Roman"/>
        </w:rPr>
        <w:t>4. Những lưu ý cần giải quyết trước khi lên tàu/ rời tàu:</w:t>
      </w:r>
    </w:p>
    <w:p w:rsidR="0068602A" w:rsidRPr="009656C5" w:rsidRDefault="0068602A" w:rsidP="0068602A">
      <w:pPr>
        <w:rPr>
          <w:rFonts w:ascii="Times New Roman" w:hAnsi="Times New Roman"/>
        </w:rPr>
      </w:pP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</w:r>
      <w:r w:rsidRPr="009656C5">
        <w:rPr>
          <w:rFonts w:ascii="Times New Roman" w:hAnsi="Times New Roman"/>
          <w:u w:val="single"/>
        </w:rPr>
        <w:tab/>
        <w:t xml:space="preserve"> </w:t>
      </w:r>
      <w:r w:rsidRPr="009656C5">
        <w:rPr>
          <w:rFonts w:ascii="Times New Roman" w:hAnsi="Times New Roman"/>
        </w:rPr>
        <w:t>.</w:t>
      </w:r>
    </w:p>
    <w:p w:rsidR="0068602A" w:rsidRDefault="0068602A" w:rsidP="0068602A">
      <w:pPr>
        <w:pStyle w:val="BodyTextIndent"/>
        <w:jc w:val="both"/>
        <w:rPr>
          <w:rFonts w:ascii="Times New Roman" w:hAnsi="Times New Roman"/>
          <w:b/>
          <w:bCs/>
          <w:u w:val="single"/>
        </w:rPr>
      </w:pPr>
    </w:p>
    <w:tbl>
      <w:tblPr>
        <w:tblStyle w:val="TableGrid"/>
        <w:tblW w:w="907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395"/>
      </w:tblGrid>
      <w:tr w:rsidR="009C36BD" w:rsidTr="009C36BD">
        <w:tc>
          <w:tcPr>
            <w:tcW w:w="4683" w:type="dxa"/>
          </w:tcPr>
          <w:p w:rsidR="009C36BD" w:rsidRDefault="009C36BD" w:rsidP="009C36BD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bookmarkStart w:id="14" w:name="OLE_LINK26"/>
            <w:bookmarkStart w:id="15" w:name="OLE_LINK29"/>
            <w:bookmarkStart w:id="16" w:name="OLE_LINK32"/>
            <w:bookmarkStart w:id="17" w:name="OLE_LINK35"/>
            <w:bookmarkStart w:id="18" w:name="OLE_LINK36"/>
            <w:bookmarkStart w:id="19" w:name="OLE_LINK37"/>
            <w:r w:rsidRPr="009C36BD">
              <w:rPr>
                <w:rFonts w:ascii="Times New Roman" w:hAnsi="Times New Roman"/>
                <w:b/>
                <w:bCs/>
                <w:u w:val="single"/>
              </w:rPr>
              <w:t>Giám đốc Trung tâm Thuyền viên</w:t>
            </w:r>
          </w:p>
          <w:p w:rsidR="009C36BD" w:rsidRDefault="009C36BD" w:rsidP="009C36BD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C36BD" w:rsidRDefault="009C36BD" w:rsidP="009C36BD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C36BD" w:rsidRDefault="009C36BD" w:rsidP="009C36BD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140424" w:rsidRDefault="00140424" w:rsidP="009C36BD">
            <w:pPr>
              <w:pStyle w:val="BodyTextIndent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C36BD" w:rsidRDefault="009C36BD" w:rsidP="006324CE">
            <w:pPr>
              <w:pStyle w:val="BodyTextIndent"/>
              <w:spacing w:after="120"/>
              <w:ind w:left="-108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C36BD" w:rsidRDefault="009C36BD" w:rsidP="0012402A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9C36BD">
              <w:rPr>
                <w:rFonts w:ascii="Times New Roman" w:hAnsi="Times New Roman"/>
              </w:rPr>
              <w:t>PHẠM NGUYÊN ĐĂNG KHOA</w:t>
            </w:r>
          </w:p>
        </w:tc>
        <w:tc>
          <w:tcPr>
            <w:tcW w:w="4395" w:type="dxa"/>
          </w:tcPr>
          <w:p w:rsidR="009C36BD" w:rsidRDefault="009C36BD" w:rsidP="009C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Tổng Giám đốc duyệt</w:t>
            </w:r>
          </w:p>
          <w:p w:rsidR="009C36BD" w:rsidRDefault="009C36BD" w:rsidP="009C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C36BD" w:rsidRDefault="009C36BD" w:rsidP="009C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C36BD" w:rsidRDefault="009C36BD" w:rsidP="009C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9C36BD" w:rsidRDefault="009C36BD" w:rsidP="006324CE">
            <w:pPr>
              <w:pStyle w:val="BodyTextIndent"/>
              <w:spacing w:after="120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6130B2" w:rsidRDefault="006130B2" w:rsidP="009C36BD">
            <w:pPr>
              <w:pStyle w:val="BodyTextIndent"/>
              <w:ind w:left="0" w:firstLine="0"/>
              <w:jc w:val="center"/>
              <w:rPr>
                <w:rFonts w:ascii="Times New Roman" w:hAnsi="Times New Roman"/>
              </w:rPr>
            </w:pPr>
          </w:p>
          <w:p w:rsidR="009C36BD" w:rsidRDefault="009C36BD" w:rsidP="009C36BD">
            <w:pPr>
              <w:pStyle w:val="BodyTextIndent"/>
              <w:ind w:left="0" w:firstLine="0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</w:rPr>
              <w:t>MAI VĂN TÙNG</w:t>
            </w:r>
          </w:p>
        </w:tc>
      </w:tr>
      <w:bookmarkEnd w:id="5"/>
      <w:bookmarkEnd w:id="6"/>
      <w:bookmarkEnd w:id="7"/>
      <w:bookmarkEnd w:id="8"/>
      <w:bookmarkEnd w:id="14"/>
      <w:bookmarkEnd w:id="15"/>
      <w:bookmarkEnd w:id="16"/>
      <w:bookmarkEnd w:id="17"/>
      <w:bookmarkEnd w:id="18"/>
      <w:bookmarkEnd w:id="19"/>
    </w:tbl>
    <w:p w:rsidR="0012402A" w:rsidRDefault="0012402A">
      <w:pPr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/>
          <w:b/>
          <w:bCs/>
          <w:iCs/>
          <w:color w:val="000000"/>
        </w:rPr>
        <w:br w:type="page"/>
      </w:r>
    </w:p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12402A" w:rsidRPr="00437D10" w:rsidTr="00C22433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12402A" w:rsidRPr="00DB484A" w:rsidRDefault="0012402A" w:rsidP="003106A9">
            <w:pPr>
              <w:pStyle w:val="Head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1E461AA5" wp14:editId="0278FB72">
                  <wp:extent cx="769620" cy="388620"/>
                  <wp:effectExtent l="0" t="0" r="0" b="0"/>
                  <wp:docPr id="3" name="Picture 3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12402A" w:rsidRPr="004F0859" w:rsidRDefault="0012402A" w:rsidP="003106A9">
            <w:pPr>
              <w:spacing w:before="60"/>
              <w:jc w:val="center"/>
              <w:rPr>
                <w:rFonts w:ascii="Times New Roman" w:hAnsi="Times New Roman"/>
                <w:b/>
                <w:bCs/>
                <w:color w:val="0000FF"/>
              </w:rPr>
            </w:pPr>
            <w:r>
              <w:rPr>
                <w:rFonts w:ascii="Times New Roman" w:hAnsi="Times New Roman"/>
                <w:b/>
                <w:bCs/>
                <w:color w:val="0000FF"/>
              </w:rPr>
              <w:t xml:space="preserve">HUẤN LUYỆN </w:t>
            </w:r>
            <w:r w:rsidRPr="004F0859">
              <w:rPr>
                <w:rFonts w:ascii="Times New Roman" w:hAnsi="Times New Roman"/>
                <w:b/>
                <w:bCs/>
                <w:color w:val="0000FF"/>
                <w:lang w:val="vi-VN"/>
              </w:rPr>
              <w:t>TRƯỚC KHI NHẬP TÀU</w:t>
            </w:r>
          </w:p>
          <w:p w:rsidR="0012402A" w:rsidRPr="00C45256" w:rsidRDefault="0012402A" w:rsidP="003106A9">
            <w:pPr>
              <w:spacing w:before="120" w:after="120"/>
              <w:jc w:val="center"/>
              <w:rPr>
                <w:rFonts w:ascii="Times New Roman" w:eastAsia="SimSun" w:hAnsi="Times New Roman"/>
                <w:b/>
                <w:bCs/>
                <w:i/>
                <w:iCs/>
                <w:color w:val="0000FF"/>
              </w:rPr>
            </w:pPr>
            <w:r>
              <w:rPr>
                <w:rFonts w:ascii="Times New Roman" w:hAnsi="Times New Roman"/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12402A" w:rsidRPr="00C42C34" w:rsidRDefault="00124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b/>
                <w:sz w:val="20"/>
                <w:lang w:val="fr-FR"/>
              </w:rPr>
            </w:pPr>
            <w:r>
              <w:rPr>
                <w:rFonts w:ascii="Times New Roman" w:hAnsi="Times New Roman"/>
                <w:b/>
                <w:sz w:val="20"/>
                <w:lang w:val="fr-FR"/>
              </w:rPr>
              <w:t>ASC-04E-01</w:t>
            </w:r>
          </w:p>
          <w:p w:rsidR="0012402A" w:rsidRPr="00C42C34" w:rsidRDefault="00124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Revision: </w:t>
            </w:r>
            <w:r w:rsidRPr="00FC062A">
              <w:rPr>
                <w:rFonts w:ascii="Times New Roman" w:hAnsi="Times New Roman"/>
                <w:sz w:val="20"/>
                <w:lang w:val="fr-FR"/>
              </w:rPr>
              <w:t>0</w:t>
            </w:r>
            <w:r w:rsidR="00744348" w:rsidRPr="00FC062A">
              <w:rPr>
                <w:rFonts w:ascii="Times New Roman" w:hAnsi="Times New Roman"/>
                <w:sz w:val="20"/>
                <w:lang w:val="fr-FR"/>
              </w:rPr>
              <w:t>1</w:t>
            </w:r>
          </w:p>
          <w:p w:rsidR="0012402A" w:rsidRPr="00C42C34" w:rsidRDefault="0012402A" w:rsidP="003106A9">
            <w:pPr>
              <w:pStyle w:val="Header"/>
              <w:tabs>
                <w:tab w:val="right" w:pos="1593"/>
              </w:tabs>
              <w:rPr>
                <w:rFonts w:ascii="Times New Roman" w:hAnsi="Times New Roman"/>
                <w:sz w:val="20"/>
                <w:lang w:val="fr-FR"/>
              </w:rPr>
            </w:pPr>
            <w:r>
              <w:rPr>
                <w:rFonts w:ascii="Times New Roman" w:hAnsi="Times New Roman"/>
                <w:sz w:val="20"/>
                <w:lang w:val="fr-FR"/>
              </w:rPr>
              <w:t xml:space="preserve">Date: </w:t>
            </w:r>
            <w:r w:rsidR="00744348">
              <w:rPr>
                <w:rFonts w:ascii="Times New Roman" w:hAnsi="Times New Roman"/>
                <w:sz w:val="20"/>
                <w:lang w:val="fr-FR"/>
              </w:rPr>
              <w:t>26</w:t>
            </w:r>
            <w:r>
              <w:rPr>
                <w:rFonts w:ascii="Times New Roman" w:hAnsi="Times New Roman"/>
                <w:sz w:val="20"/>
                <w:lang w:val="fr-FR"/>
              </w:rPr>
              <w:t>/0</w:t>
            </w:r>
            <w:r w:rsidR="00744348">
              <w:rPr>
                <w:rFonts w:ascii="Times New Roman" w:hAnsi="Times New Roman"/>
                <w:sz w:val="20"/>
                <w:lang w:val="fr-FR"/>
              </w:rPr>
              <w:t>2</w:t>
            </w:r>
            <w:r>
              <w:rPr>
                <w:rFonts w:ascii="Times New Roman" w:hAnsi="Times New Roman"/>
                <w:sz w:val="20"/>
                <w:lang w:val="fr-FR"/>
              </w:rPr>
              <w:t>/201</w:t>
            </w:r>
            <w:r w:rsidR="00744348">
              <w:rPr>
                <w:rFonts w:ascii="Times New Roman" w:hAnsi="Times New Roman"/>
                <w:sz w:val="20"/>
                <w:lang w:val="fr-FR"/>
              </w:rPr>
              <w:t>9</w:t>
            </w:r>
          </w:p>
          <w:p w:rsidR="0012402A" w:rsidRPr="000B3BF6" w:rsidRDefault="0012402A" w:rsidP="0012402A">
            <w:pPr>
              <w:pStyle w:val="Header"/>
              <w:tabs>
                <w:tab w:val="right" w:pos="1593"/>
              </w:tabs>
              <w:rPr>
                <w:rFonts w:ascii="Times New Roman" w:hAnsi="Times New Roman"/>
              </w:rPr>
            </w:pPr>
            <w:r w:rsidRPr="00C42C34">
              <w:rPr>
                <w:rFonts w:ascii="Times New Roman" w:hAnsi="Times New Roman"/>
                <w:sz w:val="20"/>
                <w:lang w:val="fr-FR"/>
              </w:rPr>
              <w:t xml:space="preserve">Page: </w:t>
            </w:r>
            <w:r>
              <w:rPr>
                <w:rStyle w:val="PageNumber"/>
                <w:rFonts w:ascii="Times New Roman" w:hAnsi="Times New Roman"/>
                <w:sz w:val="20"/>
              </w:rPr>
              <w:t>1</w:t>
            </w:r>
            <w:r w:rsidRPr="00C42C34">
              <w:rPr>
                <w:rFonts w:ascii="Times New Roman" w:hAnsi="Times New Roman"/>
                <w:sz w:val="20"/>
              </w:rPr>
              <w:t>/</w:t>
            </w:r>
            <w:r w:rsidRPr="00C42C34">
              <w:rPr>
                <w:rStyle w:val="PageNumber"/>
                <w:rFonts w:ascii="Times New Roman" w:hAnsi="Times New Roman"/>
                <w:sz w:val="20"/>
              </w:rPr>
              <w:t>1</w:t>
            </w:r>
          </w:p>
        </w:tc>
      </w:tr>
    </w:tbl>
    <w:p w:rsidR="00610BB7" w:rsidRPr="004C6057" w:rsidRDefault="00610BB7" w:rsidP="00610BB7">
      <w:pPr>
        <w:spacing w:line="276" w:lineRule="auto"/>
        <w:ind w:left="426" w:hanging="426"/>
        <w:jc w:val="both"/>
        <w:rPr>
          <w:rFonts w:ascii="Times New Roman" w:hAnsi="Times New Roman"/>
          <w:b/>
          <w:bCs/>
          <w:iCs/>
          <w:color w:val="000000"/>
          <w:sz w:val="22"/>
          <w:szCs w:val="22"/>
        </w:rPr>
      </w:pPr>
      <w:r>
        <w:rPr>
          <w:rFonts w:ascii="Times New Roman" w:hAnsi="Times New Roman"/>
          <w:b/>
          <w:bCs/>
          <w:iCs/>
          <w:color w:val="000000"/>
        </w:rPr>
        <w:t xml:space="preserve">*** </w:t>
      </w: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rFonts w:ascii="Times New Roman" w:hAnsi="Times New Roman"/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12402A" w:rsidRPr="009F5AA6" w:rsidRDefault="00610BB7" w:rsidP="00685D4E">
      <w:pPr>
        <w:spacing w:after="120"/>
        <w:ind w:left="425" w:hanging="425"/>
        <w:jc w:val="both"/>
        <w:rPr>
          <w:rFonts w:ascii="Times New Roman" w:hAnsi="Times New Roman"/>
          <w:sz w:val="26"/>
          <w:szCs w:val="26"/>
        </w:rPr>
      </w:pP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ab/>
      </w:r>
      <w:r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rFonts w:ascii="Times New Roman" w:hAnsi="Times New Roman"/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12402A" w:rsidRPr="009F5AA6" w:rsidRDefault="0012402A" w:rsidP="0012402A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 xml:space="preserve">Ngày </w:t>
      </w:r>
      <w:r>
        <w:rPr>
          <w:rFonts w:ascii="Times New Roman" w:hAnsi="Times New Roman"/>
          <w:b/>
          <w:bCs/>
        </w:rPr>
        <w:t xml:space="preserve">/ </w:t>
      </w:r>
      <w:r w:rsidRPr="005E32A8">
        <w:rPr>
          <w:rFonts w:ascii="Times New Roman" w:hAnsi="Times New Roman"/>
          <w:b/>
          <w:bCs/>
          <w:i/>
        </w:rPr>
        <w:t>Date</w:t>
      </w:r>
      <w:r w:rsidRPr="005E32A8">
        <w:rPr>
          <w:rFonts w:ascii="Times New Roman" w:hAnsi="Times New Roman"/>
          <w:b/>
          <w:bCs/>
          <w:i/>
        </w:rPr>
        <w:tab/>
      </w:r>
      <w:r w:rsidRPr="009F5AA6"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</w:t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 w:rsidR="004670DF">
        <w:rPr>
          <w:rFonts w:ascii="Times New Roman" w:hAnsi="Times New Roman"/>
        </w:rPr>
        <w:t>%NgayQD%</w:t>
      </w:r>
    </w:p>
    <w:p w:rsidR="0012402A" w:rsidRPr="009F5AA6" w:rsidRDefault="0012402A" w:rsidP="0012402A">
      <w:pPr>
        <w:spacing w:line="312" w:lineRule="auto"/>
        <w:jc w:val="both"/>
        <w:rPr>
          <w:rFonts w:ascii="Times New Roman" w:hAnsi="Times New Roman"/>
        </w:rPr>
      </w:pPr>
      <w:r w:rsidRPr="009F5AA6">
        <w:rPr>
          <w:rFonts w:ascii="Times New Roman" w:hAnsi="Times New Roman"/>
          <w:b/>
          <w:bCs/>
        </w:rPr>
        <w:t>Tên thuyền viên</w:t>
      </w:r>
      <w:r>
        <w:rPr>
          <w:rFonts w:ascii="Times New Roman" w:hAnsi="Times New Roman"/>
          <w:b/>
          <w:bCs/>
        </w:rPr>
        <w:t xml:space="preserve"> / </w:t>
      </w:r>
      <w:r w:rsidRPr="005E32A8">
        <w:rPr>
          <w:rFonts w:ascii="Times New Roman" w:hAnsi="Times New Roman"/>
          <w:b/>
          <w:bCs/>
          <w:i/>
        </w:rPr>
        <w:t>Name of crew</w:t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 w:rsidR="00800664">
        <w:rPr>
          <w:rFonts w:ascii="Times New Roman" w:hAnsi="Times New Roman"/>
          <w:noProof/>
        </w:rPr>
        <w:t>%Name%</w:t>
      </w:r>
    </w:p>
    <w:p w:rsidR="0012402A" w:rsidRPr="009F5AA6" w:rsidRDefault="0012402A" w:rsidP="0012402A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>Chức danh</w:t>
      </w:r>
      <w:r>
        <w:rPr>
          <w:rFonts w:ascii="Times New Roman" w:hAnsi="Times New Roman"/>
          <w:b/>
          <w:bCs/>
        </w:rPr>
        <w:t xml:space="preserve"> / </w:t>
      </w:r>
      <w:r w:rsidRPr="005E32A8">
        <w:rPr>
          <w:rFonts w:ascii="Times New Roman" w:hAnsi="Times New Roman"/>
          <w:b/>
          <w:bCs/>
          <w:i/>
        </w:rPr>
        <w:t xml:space="preserve">Rank  </w:t>
      </w:r>
      <w:r>
        <w:rPr>
          <w:rFonts w:ascii="Times New Roman" w:hAnsi="Times New Roman"/>
          <w:b/>
          <w:bCs/>
        </w:rPr>
        <w:t xml:space="preserve">   </w:t>
      </w:r>
      <w:r w:rsidRPr="009F5AA6"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9F5AA6">
        <w:rPr>
          <w:rFonts w:ascii="Times New Roman" w:hAnsi="Times New Roman"/>
        </w:rPr>
        <w:t xml:space="preserve">: </w:t>
      </w:r>
      <w:r w:rsidR="00114BB3">
        <w:rPr>
          <w:rFonts w:ascii="Times New Roman" w:hAnsi="Times New Roman"/>
          <w:noProof/>
        </w:rPr>
        <w:t>%ChucVuMoi%</w:t>
      </w:r>
    </w:p>
    <w:p w:rsidR="0012402A" w:rsidRPr="009F5AA6" w:rsidRDefault="0012402A" w:rsidP="0012402A">
      <w:pPr>
        <w:spacing w:line="312" w:lineRule="auto"/>
        <w:jc w:val="both"/>
        <w:rPr>
          <w:rFonts w:ascii="Times New Roman" w:hAnsi="Times New Roman"/>
          <w:b/>
          <w:bCs/>
        </w:rPr>
      </w:pPr>
      <w:r w:rsidRPr="009F5AA6">
        <w:rPr>
          <w:rFonts w:ascii="Times New Roman" w:hAnsi="Times New Roman"/>
          <w:b/>
          <w:bCs/>
        </w:rPr>
        <w:t>Tên tàu</w:t>
      </w:r>
      <w:r>
        <w:rPr>
          <w:rFonts w:ascii="Times New Roman" w:hAnsi="Times New Roman"/>
          <w:b/>
          <w:bCs/>
        </w:rPr>
        <w:t xml:space="preserve"> </w:t>
      </w:r>
      <w:r w:rsidRPr="005E32A8">
        <w:rPr>
          <w:rFonts w:ascii="Times New Roman" w:hAnsi="Times New Roman"/>
          <w:b/>
          <w:bCs/>
          <w:i/>
        </w:rPr>
        <w:t>/ Ship</w:t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b/>
          <w:bCs/>
          <w:sz w:val="22"/>
          <w:szCs w:val="22"/>
        </w:rPr>
        <w:tab/>
      </w:r>
      <w:r w:rsidRPr="009F5AA6">
        <w:rPr>
          <w:rFonts w:ascii="Times New Roman" w:hAnsi="Times New Roman"/>
          <w:sz w:val="22"/>
          <w:szCs w:val="22"/>
        </w:rPr>
        <w:t xml:space="preserve">: </w:t>
      </w:r>
      <w:r w:rsidR="004670DF">
        <w:rPr>
          <w:rFonts w:ascii="Times New Roman" w:hAnsi="Times New Roman"/>
        </w:rPr>
        <w:t>%DonViMoi%</w:t>
      </w:r>
    </w:p>
    <w:p w:rsidR="0012402A" w:rsidRPr="009F5AA6" w:rsidRDefault="0012402A" w:rsidP="0012402A">
      <w:pPr>
        <w:spacing w:line="312" w:lineRule="auto"/>
        <w:jc w:val="both"/>
        <w:rPr>
          <w:rFonts w:ascii="Times New Roman" w:hAnsi="Times New Roman"/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12402A" w:rsidRPr="004C6057" w:rsidTr="003106A9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2402A" w:rsidRPr="004C6057" w:rsidRDefault="0012402A" w:rsidP="003106A9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>STT</w:t>
            </w:r>
          </w:p>
          <w:p w:rsidR="0012402A" w:rsidRPr="004C6057" w:rsidRDefault="0012402A" w:rsidP="003106A9">
            <w:pPr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2402A" w:rsidRPr="004C6057" w:rsidRDefault="0012402A" w:rsidP="003106A9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>NỘI DUNG</w:t>
            </w:r>
          </w:p>
          <w:p w:rsidR="0012402A" w:rsidRPr="004C6057" w:rsidRDefault="0012402A" w:rsidP="003106A9">
            <w:pPr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12402A" w:rsidRPr="004C6057" w:rsidRDefault="0012402A" w:rsidP="003106A9">
            <w:pPr>
              <w:ind w:left="-108" w:right="-111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CÓ </w:t>
            </w:r>
          </w:p>
          <w:p w:rsidR="0012402A" w:rsidRPr="004C6057" w:rsidRDefault="0012402A" w:rsidP="003106A9">
            <w:pPr>
              <w:ind w:left="-108" w:right="-111"/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12402A" w:rsidRPr="004C6057" w:rsidRDefault="0012402A" w:rsidP="003106A9">
            <w:pPr>
              <w:ind w:right="-108"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KHÔNG</w:t>
            </w:r>
          </w:p>
          <w:p w:rsidR="0012402A" w:rsidRPr="004C6057" w:rsidRDefault="0012402A" w:rsidP="003106A9">
            <w:pPr>
              <w:ind w:right="-108"/>
              <w:jc w:val="center"/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12402A" w:rsidRPr="004C6057" w:rsidRDefault="0012402A" w:rsidP="003106A9">
            <w:pPr>
              <w:ind w:right="-108" w:hanging="105"/>
              <w:jc w:val="center"/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12402A" w:rsidRPr="004C6057" w:rsidRDefault="0012402A" w:rsidP="003106A9">
            <w:pPr>
              <w:ind w:right="-108" w:hanging="105"/>
              <w:jc w:val="center"/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12402A" w:rsidRPr="004C6057" w:rsidTr="003106A9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2402A" w:rsidRPr="004C6057" w:rsidRDefault="0012402A" w:rsidP="003106A9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2402A" w:rsidRPr="004C6057" w:rsidRDefault="0012402A" w:rsidP="003106A9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từng được bố trí làm việc trên tàu này trước đây?</w:t>
            </w:r>
          </w:p>
          <w:p w:rsidR="0012402A" w:rsidRPr="004C6057" w:rsidRDefault="0012402A" w:rsidP="003106A9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assigned to work on this ship?</w:t>
            </w:r>
          </w:p>
          <w:p w:rsidR="0012402A" w:rsidRPr="00777F3A" w:rsidRDefault="0012402A" w:rsidP="003106A9">
            <w:pPr>
              <w:spacing w:before="40"/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Chức danh được bố trí:</w:t>
            </w:r>
            <w:r>
              <w:rPr>
                <w:rFonts w:ascii="Times New Roman" w:hAnsi="Times New Roman"/>
              </w:rPr>
              <w:t xml:space="preserve"> ____________________                                </w:t>
            </w:r>
          </w:p>
          <w:p w:rsidR="0012402A" w:rsidRPr="004C6057" w:rsidRDefault="0012402A" w:rsidP="003106A9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2402A" w:rsidRPr="004C6057" w:rsidTr="003106A9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2402A" w:rsidRPr="004C6057" w:rsidRDefault="0012402A" w:rsidP="003106A9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2402A" w:rsidRPr="004C6057" w:rsidRDefault="0012402A" w:rsidP="003106A9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12402A" w:rsidRPr="004C6057" w:rsidRDefault="0012402A" w:rsidP="003106A9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12402A" w:rsidRPr="004C6057" w:rsidTr="003106A9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2402A" w:rsidRPr="004C6057" w:rsidRDefault="0012402A" w:rsidP="003106A9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2402A" w:rsidRPr="004C6057" w:rsidRDefault="0012402A" w:rsidP="003106A9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12402A" w:rsidRPr="004C6057" w:rsidRDefault="0012402A" w:rsidP="003106A9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2402A" w:rsidRPr="004C6057" w:rsidRDefault="0012402A" w:rsidP="003106A9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0BB7" w:rsidRPr="004C6057" w:rsidTr="003106A9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610BB7" w:rsidRPr="00BA7B60" w:rsidRDefault="00610BB7" w:rsidP="00610BB7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BA7B60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610BB7" w:rsidRPr="00610BB7" w:rsidRDefault="00610BB7" w:rsidP="00610BB7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610BB7">
              <w:rPr>
                <w:rFonts w:ascii="Times New Roman" w:hAnsi="Times New Roman"/>
                <w:sz w:val="22"/>
                <w:szCs w:val="22"/>
              </w:rPr>
              <w:t>Hiểu biết về an ninh mạng trên tàu?</w:t>
            </w:r>
          </w:p>
          <w:p w:rsidR="00610BB7" w:rsidRPr="00BA7B60" w:rsidRDefault="00610BB7" w:rsidP="00610BB7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610BB7">
              <w:rPr>
                <w:rFonts w:ascii="Times New Roman" w:hAnsi="Times New Roman"/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0BB7" w:rsidRPr="004C6057" w:rsidTr="003106A9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610BB7" w:rsidRPr="004C6057" w:rsidRDefault="00610BB7" w:rsidP="00610BB7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610BB7" w:rsidRPr="004C6057" w:rsidRDefault="00610BB7" w:rsidP="00610BB7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610BB7" w:rsidRPr="004C6057" w:rsidRDefault="00610BB7" w:rsidP="00610BB7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0BB7" w:rsidRPr="004C6057" w:rsidTr="003106A9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610BB7" w:rsidRPr="004C6057" w:rsidRDefault="00610BB7" w:rsidP="00610BB7">
            <w:pPr>
              <w:spacing w:before="4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610BB7" w:rsidRPr="004C6057" w:rsidRDefault="00610BB7" w:rsidP="00610BB7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Có đủ bằng cấp / chứng chỉ chuyên môn và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giấy chứng nhận </w:t>
            </w:r>
            <w:r w:rsidRPr="004C6057">
              <w:rPr>
                <w:rFonts w:ascii="Times New Roman" w:hAnsi="Times New Roman"/>
                <w:sz w:val="22"/>
                <w:szCs w:val="22"/>
              </w:rPr>
              <w:t>sức khỏe theo yêu cầu chức danh đảm nhận?</w:t>
            </w:r>
          </w:p>
          <w:p w:rsidR="00610BB7" w:rsidRPr="004C6057" w:rsidRDefault="00610BB7" w:rsidP="00610BB7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610BB7" w:rsidRPr="004C6057" w:rsidRDefault="00610BB7" w:rsidP="00610BB7">
            <w:pPr>
              <w:spacing w:before="4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10BB7" w:rsidRPr="004C6057" w:rsidTr="003106A9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610BB7" w:rsidRDefault="00610BB7" w:rsidP="00610BB7">
            <w:pPr>
              <w:spacing w:before="40"/>
              <w:rPr>
                <w:rFonts w:ascii="Times New Roman" w:hAnsi="Times New Roman"/>
                <w:i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Others (if any):</w:t>
            </w:r>
          </w:p>
          <w:p w:rsidR="00610BB7" w:rsidRDefault="00610BB7" w:rsidP="00610BB7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610BB7" w:rsidRPr="001D1CF4" w:rsidRDefault="00610BB7" w:rsidP="00610BB7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610BB7" w:rsidRPr="004C6057" w:rsidTr="00610BB7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610BB7" w:rsidRPr="004C6057" w:rsidRDefault="00610BB7" w:rsidP="00610BB7">
            <w:pPr>
              <w:spacing w:before="40"/>
              <w:rPr>
                <w:rFonts w:ascii="Times New Roman" w:hAnsi="Times New Roman"/>
                <w:sz w:val="22"/>
                <w:szCs w:val="22"/>
              </w:rPr>
            </w:pPr>
            <w:r w:rsidRPr="004C6057">
              <w:rPr>
                <w:rFonts w:ascii="Times New Roman" w:hAnsi="Times New Roman"/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rFonts w:ascii="Times New Roman" w:hAnsi="Times New Roman"/>
                <w:i/>
                <w:sz w:val="22"/>
                <w:szCs w:val="22"/>
              </w:rPr>
              <w:t>Crew’s expectation (if any):</w:t>
            </w:r>
          </w:p>
        </w:tc>
      </w:tr>
    </w:tbl>
    <w:p w:rsidR="0012402A" w:rsidRPr="009F5AA6" w:rsidRDefault="0012402A" w:rsidP="0012402A">
      <w:pPr>
        <w:jc w:val="both"/>
        <w:rPr>
          <w:rFonts w:ascii="Times New Roman" w:hAnsi="Times New Roman"/>
          <w:sz w:val="6"/>
          <w:szCs w:val="6"/>
          <w:u w:val="single"/>
        </w:rPr>
      </w:pPr>
    </w:p>
    <w:p w:rsidR="000A12AA" w:rsidRDefault="000A12AA" w:rsidP="000A12AA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  <w:r w:rsidRPr="000A12AA">
        <w:rPr>
          <w:rFonts w:ascii="Times New Roman" w:hAnsi="Times New Roman"/>
          <w:b/>
          <w:bCs/>
        </w:rPr>
        <w:tab/>
      </w:r>
      <w:r w:rsidRPr="000A12AA">
        <w:rPr>
          <w:rFonts w:ascii="Times New Roman" w:hAnsi="Times New Roman"/>
          <w:b/>
          <w:bCs/>
          <w:u w:val="single"/>
        </w:rPr>
        <w:t xml:space="preserve">T.T THUYỀN VIÊN / </w:t>
      </w:r>
      <w:r w:rsidRPr="000A12AA">
        <w:rPr>
          <w:rFonts w:ascii="Times New Roman" w:hAnsi="Times New Roman"/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rFonts w:ascii="Times New Roman" w:hAnsi="Times New Roman"/>
          <w:b/>
          <w:bCs/>
          <w:u w:val="single"/>
        </w:rPr>
        <w:t>THUYỀN VIÊN</w:t>
      </w:r>
      <w:r>
        <w:rPr>
          <w:rFonts w:ascii="Times New Roman" w:hAnsi="Times New Roman"/>
          <w:b/>
          <w:bCs/>
          <w:u w:val="single"/>
        </w:rPr>
        <w:t xml:space="preserve"> / </w:t>
      </w:r>
      <w:r w:rsidRPr="005E32A8">
        <w:rPr>
          <w:rFonts w:ascii="Times New Roman" w:hAnsi="Times New Roman"/>
          <w:b/>
          <w:bCs/>
          <w:i/>
          <w:u w:val="single"/>
        </w:rPr>
        <w:t>CREW</w:t>
      </w:r>
      <w:r>
        <w:rPr>
          <w:rFonts w:ascii="Times New Roman" w:hAnsi="Times New Roman"/>
          <w:b/>
          <w:bCs/>
          <w:u w:val="single"/>
        </w:rPr>
        <w:t xml:space="preserve"> </w:t>
      </w:r>
    </w:p>
    <w:p w:rsidR="000A12AA" w:rsidRDefault="000A12AA" w:rsidP="000A12AA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0A12AA" w:rsidRDefault="000A12AA" w:rsidP="000A12AA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CA5223" w:rsidRDefault="00CA5223" w:rsidP="000A12AA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CA5223" w:rsidRDefault="00CA5223" w:rsidP="000A12AA">
      <w:pPr>
        <w:tabs>
          <w:tab w:val="center" w:pos="2268"/>
          <w:tab w:val="center" w:pos="7371"/>
        </w:tabs>
        <w:rPr>
          <w:rFonts w:ascii="Times New Roman" w:hAnsi="Times New Roman"/>
          <w:b/>
          <w:bCs/>
          <w:u w:val="single"/>
        </w:rPr>
      </w:pPr>
    </w:p>
    <w:p w:rsidR="000A12AA" w:rsidRDefault="000A12AA" w:rsidP="00B41C29">
      <w:pPr>
        <w:tabs>
          <w:tab w:val="center" w:pos="2268"/>
          <w:tab w:val="center" w:pos="7371"/>
          <w:tab w:val="right" w:pos="9029"/>
        </w:tabs>
        <w:spacing w:before="12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ab/>
      </w:r>
      <w:r w:rsidRPr="009C36BD">
        <w:rPr>
          <w:rFonts w:ascii="Times New Roman" w:hAnsi="Times New Roman"/>
        </w:rPr>
        <w:t>PHẠM NGUYÊN ĐĂNG KHOA</w:t>
      </w:r>
      <w:r>
        <w:t xml:space="preserve"> </w:t>
      </w:r>
      <w:r>
        <w:tab/>
      </w:r>
      <w:r>
        <w:rPr>
          <w:rFonts w:ascii="Times New Roman" w:hAnsi="Times New Roman"/>
          <w:noProof/>
        </w:rPr>
        <w:t>%Name%</w:t>
      </w:r>
      <w:r w:rsidR="00B41C29">
        <w:rPr>
          <w:rFonts w:ascii="Times New Roman" w:hAnsi="Times New Roman"/>
          <w:noProof/>
        </w:rPr>
        <w:tab/>
      </w:r>
    </w:p>
    <w:sectPr w:rsidR="000A12AA" w:rsidSect="00B41C29">
      <w:footerReference w:type="default" r:id="rId15"/>
      <w:pgSz w:w="11909" w:h="16834" w:code="9"/>
      <w:pgMar w:top="544" w:right="1151" w:bottom="851" w:left="1729" w:header="720" w:footer="142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FBA" w:rsidRDefault="006E6FBA" w:rsidP="00766427">
      <w:r>
        <w:separator/>
      </w:r>
    </w:p>
  </w:endnote>
  <w:endnote w:type="continuationSeparator" w:id="0">
    <w:p w:rsidR="006E6FBA" w:rsidRDefault="006E6FBA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6A9" w:rsidRDefault="003106A9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09E5BC" wp14:editId="64BF1F88">
          <wp:simplePos x="0" y="0"/>
          <wp:positionH relativeFrom="margin">
            <wp:align>center</wp:align>
          </wp:positionH>
          <wp:positionV relativeFrom="paragraph">
            <wp:posOffset>-516467</wp:posOffset>
          </wp:positionV>
          <wp:extent cx="6105525" cy="320040"/>
          <wp:effectExtent l="0" t="0" r="9525" b="3810"/>
          <wp:wrapNone/>
          <wp:docPr id="9" name="Pictur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F0" w:rsidRDefault="000B0FF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0FF0" w:rsidRDefault="000B0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E06" w:rsidRDefault="00A36E06" w:rsidP="00DA02BA">
    <w:pPr>
      <w:pStyle w:val="Footer"/>
      <w:tabs>
        <w:tab w:val="clear" w:pos="4680"/>
        <w:tab w:val="clear" w:pos="9360"/>
        <w:tab w:val="left" w:pos="3400"/>
      </w:tabs>
    </w:pPr>
    <w:r>
      <w:rPr>
        <w:noProof/>
      </w:rPr>
      <w:drawing>
        <wp:anchor distT="0" distB="0" distL="114300" distR="114300" simplePos="0" relativeHeight="251667456" behindDoc="0" locked="0" layoutInCell="1" allowOverlap="1" wp14:anchorId="653A1508" wp14:editId="0045AF8C">
          <wp:simplePos x="0" y="0"/>
          <wp:positionH relativeFrom="margin">
            <wp:align>left</wp:align>
          </wp:positionH>
          <wp:positionV relativeFrom="paragraph">
            <wp:posOffset>-338243</wp:posOffset>
          </wp:positionV>
          <wp:extent cx="6105525" cy="320040"/>
          <wp:effectExtent l="0" t="0" r="9525" b="3810"/>
          <wp:wrapNone/>
          <wp:docPr id="12" name="Pictur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02BA"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D0" w:rsidRDefault="00B41C29">
    <w:pPr>
      <w:pStyle w:val="Foot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D85901F" wp14:editId="67F6E1C1">
          <wp:simplePos x="0" y="0"/>
          <wp:positionH relativeFrom="margin">
            <wp:align>left</wp:align>
          </wp:positionH>
          <wp:positionV relativeFrom="paragraph">
            <wp:posOffset>-66886</wp:posOffset>
          </wp:positionV>
          <wp:extent cx="6105525" cy="320040"/>
          <wp:effectExtent l="0" t="0" r="9525" b="381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68D0" w:rsidRDefault="00E468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FBA" w:rsidRDefault="006E6FBA" w:rsidP="00766427">
      <w:r>
        <w:separator/>
      </w:r>
    </w:p>
  </w:footnote>
  <w:footnote w:type="continuationSeparator" w:id="0">
    <w:p w:rsidR="006E6FBA" w:rsidRDefault="006E6FBA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6"/>
    <w:rsid w:val="00002A68"/>
    <w:rsid w:val="0001275C"/>
    <w:rsid w:val="000134FF"/>
    <w:rsid w:val="00014730"/>
    <w:rsid w:val="000159BB"/>
    <w:rsid w:val="00015FF6"/>
    <w:rsid w:val="000168BE"/>
    <w:rsid w:val="000209EF"/>
    <w:rsid w:val="00022713"/>
    <w:rsid w:val="000245AC"/>
    <w:rsid w:val="00024FE2"/>
    <w:rsid w:val="00027DA1"/>
    <w:rsid w:val="00027FF6"/>
    <w:rsid w:val="00030806"/>
    <w:rsid w:val="000320BF"/>
    <w:rsid w:val="00032C0C"/>
    <w:rsid w:val="000334B9"/>
    <w:rsid w:val="0003415A"/>
    <w:rsid w:val="000361CE"/>
    <w:rsid w:val="00043310"/>
    <w:rsid w:val="00045CFF"/>
    <w:rsid w:val="00047AC0"/>
    <w:rsid w:val="0005070C"/>
    <w:rsid w:val="000513D6"/>
    <w:rsid w:val="000518EE"/>
    <w:rsid w:val="0005211D"/>
    <w:rsid w:val="00052582"/>
    <w:rsid w:val="00052E0F"/>
    <w:rsid w:val="00052EE8"/>
    <w:rsid w:val="00056E09"/>
    <w:rsid w:val="00061AAD"/>
    <w:rsid w:val="00062858"/>
    <w:rsid w:val="00064016"/>
    <w:rsid w:val="0006719C"/>
    <w:rsid w:val="00072256"/>
    <w:rsid w:val="00072873"/>
    <w:rsid w:val="00072D08"/>
    <w:rsid w:val="0007471C"/>
    <w:rsid w:val="00083058"/>
    <w:rsid w:val="00084BE2"/>
    <w:rsid w:val="000868E0"/>
    <w:rsid w:val="00092A43"/>
    <w:rsid w:val="0009665A"/>
    <w:rsid w:val="000A12AA"/>
    <w:rsid w:val="000A6B14"/>
    <w:rsid w:val="000A6CFC"/>
    <w:rsid w:val="000A7028"/>
    <w:rsid w:val="000A7D50"/>
    <w:rsid w:val="000B0FF0"/>
    <w:rsid w:val="000B2277"/>
    <w:rsid w:val="000B44E4"/>
    <w:rsid w:val="000B5647"/>
    <w:rsid w:val="000C012E"/>
    <w:rsid w:val="000C0968"/>
    <w:rsid w:val="000C1791"/>
    <w:rsid w:val="000C2693"/>
    <w:rsid w:val="000C593C"/>
    <w:rsid w:val="000D0755"/>
    <w:rsid w:val="000D2436"/>
    <w:rsid w:val="000E0520"/>
    <w:rsid w:val="000E65BF"/>
    <w:rsid w:val="000F0A5C"/>
    <w:rsid w:val="000F3386"/>
    <w:rsid w:val="000F3567"/>
    <w:rsid w:val="000F475A"/>
    <w:rsid w:val="001007D5"/>
    <w:rsid w:val="00107E0B"/>
    <w:rsid w:val="00110667"/>
    <w:rsid w:val="00114BB3"/>
    <w:rsid w:val="00115F31"/>
    <w:rsid w:val="001224BB"/>
    <w:rsid w:val="0012402A"/>
    <w:rsid w:val="00124A7B"/>
    <w:rsid w:val="001268D3"/>
    <w:rsid w:val="001275C0"/>
    <w:rsid w:val="00131490"/>
    <w:rsid w:val="001318EF"/>
    <w:rsid w:val="00132DE0"/>
    <w:rsid w:val="0013368A"/>
    <w:rsid w:val="00133FCE"/>
    <w:rsid w:val="00140100"/>
    <w:rsid w:val="00140424"/>
    <w:rsid w:val="0014302B"/>
    <w:rsid w:val="00144955"/>
    <w:rsid w:val="00144A11"/>
    <w:rsid w:val="001470B2"/>
    <w:rsid w:val="00152B9B"/>
    <w:rsid w:val="00160E41"/>
    <w:rsid w:val="001673E5"/>
    <w:rsid w:val="0016758A"/>
    <w:rsid w:val="001707C0"/>
    <w:rsid w:val="00170D55"/>
    <w:rsid w:val="0017310E"/>
    <w:rsid w:val="00173847"/>
    <w:rsid w:val="001747E9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1D76"/>
    <w:rsid w:val="001C2955"/>
    <w:rsid w:val="001C7D0A"/>
    <w:rsid w:val="001D0920"/>
    <w:rsid w:val="001D5E00"/>
    <w:rsid w:val="001D6505"/>
    <w:rsid w:val="001D6927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278E5"/>
    <w:rsid w:val="002313FC"/>
    <w:rsid w:val="00231BAF"/>
    <w:rsid w:val="002341F6"/>
    <w:rsid w:val="002425F6"/>
    <w:rsid w:val="00242AD3"/>
    <w:rsid w:val="0024442A"/>
    <w:rsid w:val="00246407"/>
    <w:rsid w:val="00246D12"/>
    <w:rsid w:val="0025130B"/>
    <w:rsid w:val="00256581"/>
    <w:rsid w:val="00256D1B"/>
    <w:rsid w:val="00260BC8"/>
    <w:rsid w:val="00261449"/>
    <w:rsid w:val="00261523"/>
    <w:rsid w:val="00262624"/>
    <w:rsid w:val="002647F9"/>
    <w:rsid w:val="00267C86"/>
    <w:rsid w:val="002703B6"/>
    <w:rsid w:val="00275EA5"/>
    <w:rsid w:val="00282700"/>
    <w:rsid w:val="00282C3A"/>
    <w:rsid w:val="0028527F"/>
    <w:rsid w:val="00285584"/>
    <w:rsid w:val="00285943"/>
    <w:rsid w:val="00286C88"/>
    <w:rsid w:val="002901DB"/>
    <w:rsid w:val="00290F99"/>
    <w:rsid w:val="00293906"/>
    <w:rsid w:val="00295380"/>
    <w:rsid w:val="00295E3B"/>
    <w:rsid w:val="00297A55"/>
    <w:rsid w:val="00297E55"/>
    <w:rsid w:val="002A2F73"/>
    <w:rsid w:val="002A4172"/>
    <w:rsid w:val="002A5007"/>
    <w:rsid w:val="002A5AD6"/>
    <w:rsid w:val="002B0138"/>
    <w:rsid w:val="002B05A0"/>
    <w:rsid w:val="002B0F59"/>
    <w:rsid w:val="002B6CA6"/>
    <w:rsid w:val="002C037D"/>
    <w:rsid w:val="002C50D3"/>
    <w:rsid w:val="002D057F"/>
    <w:rsid w:val="002D0A6E"/>
    <w:rsid w:val="002D2088"/>
    <w:rsid w:val="002E292C"/>
    <w:rsid w:val="002E4ABB"/>
    <w:rsid w:val="002E4FCC"/>
    <w:rsid w:val="002E758D"/>
    <w:rsid w:val="002E7F58"/>
    <w:rsid w:val="002F79E7"/>
    <w:rsid w:val="003002EE"/>
    <w:rsid w:val="003017FC"/>
    <w:rsid w:val="00303704"/>
    <w:rsid w:val="00305B84"/>
    <w:rsid w:val="003106A9"/>
    <w:rsid w:val="00311961"/>
    <w:rsid w:val="003122BC"/>
    <w:rsid w:val="0031323B"/>
    <w:rsid w:val="00317025"/>
    <w:rsid w:val="00325B39"/>
    <w:rsid w:val="00325F88"/>
    <w:rsid w:val="003279A4"/>
    <w:rsid w:val="00327F20"/>
    <w:rsid w:val="0033362F"/>
    <w:rsid w:val="00337124"/>
    <w:rsid w:val="00340B41"/>
    <w:rsid w:val="00343B31"/>
    <w:rsid w:val="00344C92"/>
    <w:rsid w:val="00346D7C"/>
    <w:rsid w:val="00347E5C"/>
    <w:rsid w:val="003510C6"/>
    <w:rsid w:val="003522D6"/>
    <w:rsid w:val="00353277"/>
    <w:rsid w:val="00354D8D"/>
    <w:rsid w:val="0035602B"/>
    <w:rsid w:val="00357171"/>
    <w:rsid w:val="003578E8"/>
    <w:rsid w:val="003617E4"/>
    <w:rsid w:val="00362A88"/>
    <w:rsid w:val="00364572"/>
    <w:rsid w:val="003659DD"/>
    <w:rsid w:val="00366DF3"/>
    <w:rsid w:val="00367E0C"/>
    <w:rsid w:val="0037362E"/>
    <w:rsid w:val="003751AA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A0AF6"/>
    <w:rsid w:val="003A2B45"/>
    <w:rsid w:val="003A46FB"/>
    <w:rsid w:val="003B167B"/>
    <w:rsid w:val="003B3BD8"/>
    <w:rsid w:val="003B4BE7"/>
    <w:rsid w:val="003B6E7B"/>
    <w:rsid w:val="003B7E70"/>
    <w:rsid w:val="003C4A25"/>
    <w:rsid w:val="003C7A84"/>
    <w:rsid w:val="003D1702"/>
    <w:rsid w:val="003D5D76"/>
    <w:rsid w:val="003E2F6B"/>
    <w:rsid w:val="003E489D"/>
    <w:rsid w:val="003E744C"/>
    <w:rsid w:val="003E7F65"/>
    <w:rsid w:val="003F03D0"/>
    <w:rsid w:val="003F19DF"/>
    <w:rsid w:val="003F3D93"/>
    <w:rsid w:val="003F45DC"/>
    <w:rsid w:val="00403DA8"/>
    <w:rsid w:val="004043E8"/>
    <w:rsid w:val="0040450E"/>
    <w:rsid w:val="0040556B"/>
    <w:rsid w:val="00405ABB"/>
    <w:rsid w:val="00412D19"/>
    <w:rsid w:val="00412FE6"/>
    <w:rsid w:val="00414110"/>
    <w:rsid w:val="00414F64"/>
    <w:rsid w:val="00417D10"/>
    <w:rsid w:val="004237F1"/>
    <w:rsid w:val="00424ACE"/>
    <w:rsid w:val="00430F34"/>
    <w:rsid w:val="00433BEE"/>
    <w:rsid w:val="004345E6"/>
    <w:rsid w:val="00435D26"/>
    <w:rsid w:val="00436159"/>
    <w:rsid w:val="00440B33"/>
    <w:rsid w:val="00457D19"/>
    <w:rsid w:val="00461C85"/>
    <w:rsid w:val="00463D55"/>
    <w:rsid w:val="004670DF"/>
    <w:rsid w:val="0047052C"/>
    <w:rsid w:val="00472ED7"/>
    <w:rsid w:val="004765C8"/>
    <w:rsid w:val="00477D3D"/>
    <w:rsid w:val="004820AE"/>
    <w:rsid w:val="00486C67"/>
    <w:rsid w:val="004875F0"/>
    <w:rsid w:val="004878EA"/>
    <w:rsid w:val="00487DF4"/>
    <w:rsid w:val="004910DC"/>
    <w:rsid w:val="004A34D9"/>
    <w:rsid w:val="004A3AF1"/>
    <w:rsid w:val="004A4F9E"/>
    <w:rsid w:val="004A7DA8"/>
    <w:rsid w:val="004A7EE2"/>
    <w:rsid w:val="004B19C8"/>
    <w:rsid w:val="004B3207"/>
    <w:rsid w:val="004B486A"/>
    <w:rsid w:val="004B6EC0"/>
    <w:rsid w:val="004B7F9F"/>
    <w:rsid w:val="004D03E1"/>
    <w:rsid w:val="004D1276"/>
    <w:rsid w:val="004D2653"/>
    <w:rsid w:val="004D3C2A"/>
    <w:rsid w:val="004D652C"/>
    <w:rsid w:val="004D6EEB"/>
    <w:rsid w:val="004E130B"/>
    <w:rsid w:val="004E1942"/>
    <w:rsid w:val="004E30C0"/>
    <w:rsid w:val="004E4E66"/>
    <w:rsid w:val="004F16B0"/>
    <w:rsid w:val="00500514"/>
    <w:rsid w:val="00501DAD"/>
    <w:rsid w:val="00502AE1"/>
    <w:rsid w:val="00507771"/>
    <w:rsid w:val="00513DAF"/>
    <w:rsid w:val="00516F3C"/>
    <w:rsid w:val="00517756"/>
    <w:rsid w:val="00517A2E"/>
    <w:rsid w:val="00517BD7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DC3"/>
    <w:rsid w:val="00564E6D"/>
    <w:rsid w:val="00565AE1"/>
    <w:rsid w:val="005671DB"/>
    <w:rsid w:val="0057423A"/>
    <w:rsid w:val="00580DE9"/>
    <w:rsid w:val="00590EDE"/>
    <w:rsid w:val="0059151C"/>
    <w:rsid w:val="005949EA"/>
    <w:rsid w:val="00594A1F"/>
    <w:rsid w:val="00594FB8"/>
    <w:rsid w:val="005966CC"/>
    <w:rsid w:val="005A058C"/>
    <w:rsid w:val="005A6B71"/>
    <w:rsid w:val="005B244B"/>
    <w:rsid w:val="005B361D"/>
    <w:rsid w:val="005B3D0E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7A01"/>
    <w:rsid w:val="005D01F2"/>
    <w:rsid w:val="005D023F"/>
    <w:rsid w:val="005D078A"/>
    <w:rsid w:val="005D4304"/>
    <w:rsid w:val="005D49CC"/>
    <w:rsid w:val="005D4E99"/>
    <w:rsid w:val="005D5058"/>
    <w:rsid w:val="005E02C7"/>
    <w:rsid w:val="005E1A12"/>
    <w:rsid w:val="005E1B21"/>
    <w:rsid w:val="005E538E"/>
    <w:rsid w:val="005E695A"/>
    <w:rsid w:val="005E6F41"/>
    <w:rsid w:val="005F4F38"/>
    <w:rsid w:val="005F75C1"/>
    <w:rsid w:val="005F79E1"/>
    <w:rsid w:val="00603427"/>
    <w:rsid w:val="006038CB"/>
    <w:rsid w:val="00605308"/>
    <w:rsid w:val="00610BB7"/>
    <w:rsid w:val="00610FDD"/>
    <w:rsid w:val="006130B2"/>
    <w:rsid w:val="0062250C"/>
    <w:rsid w:val="00625874"/>
    <w:rsid w:val="00625E2D"/>
    <w:rsid w:val="00626B70"/>
    <w:rsid w:val="00631FF1"/>
    <w:rsid w:val="006324CE"/>
    <w:rsid w:val="00634F82"/>
    <w:rsid w:val="00636517"/>
    <w:rsid w:val="0063740F"/>
    <w:rsid w:val="00641BAD"/>
    <w:rsid w:val="00651FD8"/>
    <w:rsid w:val="00653342"/>
    <w:rsid w:val="00655572"/>
    <w:rsid w:val="00655F15"/>
    <w:rsid w:val="006733CB"/>
    <w:rsid w:val="00673A1C"/>
    <w:rsid w:val="00683678"/>
    <w:rsid w:val="00683CBE"/>
    <w:rsid w:val="00685D4E"/>
    <w:rsid w:val="0068602A"/>
    <w:rsid w:val="00687A58"/>
    <w:rsid w:val="006A37D5"/>
    <w:rsid w:val="006A4293"/>
    <w:rsid w:val="006B1944"/>
    <w:rsid w:val="006B2CDF"/>
    <w:rsid w:val="006B4FBC"/>
    <w:rsid w:val="006B7F49"/>
    <w:rsid w:val="006C03C1"/>
    <w:rsid w:val="006C1986"/>
    <w:rsid w:val="006C5287"/>
    <w:rsid w:val="006D0228"/>
    <w:rsid w:val="006D2B33"/>
    <w:rsid w:val="006D3443"/>
    <w:rsid w:val="006D65E2"/>
    <w:rsid w:val="006D6A1B"/>
    <w:rsid w:val="006E1F23"/>
    <w:rsid w:val="006E2857"/>
    <w:rsid w:val="006E3C4E"/>
    <w:rsid w:val="006E3D82"/>
    <w:rsid w:val="006E6FBA"/>
    <w:rsid w:val="006E7315"/>
    <w:rsid w:val="006F09D2"/>
    <w:rsid w:val="006F267B"/>
    <w:rsid w:val="00700325"/>
    <w:rsid w:val="00703AF1"/>
    <w:rsid w:val="00705410"/>
    <w:rsid w:val="0070772F"/>
    <w:rsid w:val="0071130C"/>
    <w:rsid w:val="00711322"/>
    <w:rsid w:val="007119CA"/>
    <w:rsid w:val="00716722"/>
    <w:rsid w:val="007173DC"/>
    <w:rsid w:val="00717DD5"/>
    <w:rsid w:val="0072102C"/>
    <w:rsid w:val="007307D5"/>
    <w:rsid w:val="0073381C"/>
    <w:rsid w:val="00735ED6"/>
    <w:rsid w:val="00737DEA"/>
    <w:rsid w:val="007400E3"/>
    <w:rsid w:val="007424E9"/>
    <w:rsid w:val="0074309B"/>
    <w:rsid w:val="00744348"/>
    <w:rsid w:val="00753008"/>
    <w:rsid w:val="007534CB"/>
    <w:rsid w:val="00754536"/>
    <w:rsid w:val="00754A67"/>
    <w:rsid w:val="00755210"/>
    <w:rsid w:val="00756F33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B5A2D"/>
    <w:rsid w:val="007B606C"/>
    <w:rsid w:val="007B6875"/>
    <w:rsid w:val="007C41EA"/>
    <w:rsid w:val="007C5498"/>
    <w:rsid w:val="007C725A"/>
    <w:rsid w:val="007D0489"/>
    <w:rsid w:val="007D0B1A"/>
    <w:rsid w:val="007D50EB"/>
    <w:rsid w:val="007D51F6"/>
    <w:rsid w:val="007E07F7"/>
    <w:rsid w:val="007E1CFA"/>
    <w:rsid w:val="007E3B07"/>
    <w:rsid w:val="007E4E4E"/>
    <w:rsid w:val="007E5FF7"/>
    <w:rsid w:val="007E776E"/>
    <w:rsid w:val="007F0D24"/>
    <w:rsid w:val="007F39BE"/>
    <w:rsid w:val="007F6B94"/>
    <w:rsid w:val="00800664"/>
    <w:rsid w:val="00804079"/>
    <w:rsid w:val="00813749"/>
    <w:rsid w:val="00813FBF"/>
    <w:rsid w:val="00816378"/>
    <w:rsid w:val="008215D4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3214"/>
    <w:rsid w:val="008469FA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6304"/>
    <w:rsid w:val="0087147C"/>
    <w:rsid w:val="00876657"/>
    <w:rsid w:val="00880CD1"/>
    <w:rsid w:val="008812BD"/>
    <w:rsid w:val="008813DB"/>
    <w:rsid w:val="00883CBF"/>
    <w:rsid w:val="00891419"/>
    <w:rsid w:val="00896E9A"/>
    <w:rsid w:val="00897B4F"/>
    <w:rsid w:val="00897CCD"/>
    <w:rsid w:val="008B0824"/>
    <w:rsid w:val="008B579C"/>
    <w:rsid w:val="008C0263"/>
    <w:rsid w:val="008C112C"/>
    <w:rsid w:val="008C2118"/>
    <w:rsid w:val="008C24CC"/>
    <w:rsid w:val="008C3E22"/>
    <w:rsid w:val="008C6314"/>
    <w:rsid w:val="008C6C73"/>
    <w:rsid w:val="008C6F0B"/>
    <w:rsid w:val="008C7C7C"/>
    <w:rsid w:val="008D0242"/>
    <w:rsid w:val="008D299F"/>
    <w:rsid w:val="008D338F"/>
    <w:rsid w:val="008D448C"/>
    <w:rsid w:val="008D51B3"/>
    <w:rsid w:val="008E792B"/>
    <w:rsid w:val="008F0D3E"/>
    <w:rsid w:val="008F119F"/>
    <w:rsid w:val="008F198C"/>
    <w:rsid w:val="008F6048"/>
    <w:rsid w:val="00904187"/>
    <w:rsid w:val="00913976"/>
    <w:rsid w:val="00913F6D"/>
    <w:rsid w:val="00914146"/>
    <w:rsid w:val="00917CB5"/>
    <w:rsid w:val="00917DEA"/>
    <w:rsid w:val="00921D37"/>
    <w:rsid w:val="00931CF8"/>
    <w:rsid w:val="009332C7"/>
    <w:rsid w:val="00934E3D"/>
    <w:rsid w:val="009377FA"/>
    <w:rsid w:val="00943982"/>
    <w:rsid w:val="00943EC5"/>
    <w:rsid w:val="0095002C"/>
    <w:rsid w:val="00950A09"/>
    <w:rsid w:val="00964BD5"/>
    <w:rsid w:val="0096538E"/>
    <w:rsid w:val="0096665B"/>
    <w:rsid w:val="00967F5E"/>
    <w:rsid w:val="00982607"/>
    <w:rsid w:val="00984B70"/>
    <w:rsid w:val="00991ACA"/>
    <w:rsid w:val="0099258A"/>
    <w:rsid w:val="00993F92"/>
    <w:rsid w:val="00994BFF"/>
    <w:rsid w:val="009951DC"/>
    <w:rsid w:val="009964DF"/>
    <w:rsid w:val="00996E9C"/>
    <w:rsid w:val="009A2109"/>
    <w:rsid w:val="009B0705"/>
    <w:rsid w:val="009B0D70"/>
    <w:rsid w:val="009B2A23"/>
    <w:rsid w:val="009B3355"/>
    <w:rsid w:val="009B4FC9"/>
    <w:rsid w:val="009B6A83"/>
    <w:rsid w:val="009B6FB8"/>
    <w:rsid w:val="009B7C24"/>
    <w:rsid w:val="009C04D0"/>
    <w:rsid w:val="009C058D"/>
    <w:rsid w:val="009C19CE"/>
    <w:rsid w:val="009C36BD"/>
    <w:rsid w:val="009C5F62"/>
    <w:rsid w:val="009D64A8"/>
    <w:rsid w:val="009D6AD4"/>
    <w:rsid w:val="009E2327"/>
    <w:rsid w:val="009E2B74"/>
    <w:rsid w:val="009E7AC2"/>
    <w:rsid w:val="009F205C"/>
    <w:rsid w:val="009F26DE"/>
    <w:rsid w:val="009F2A4F"/>
    <w:rsid w:val="009F2AC2"/>
    <w:rsid w:val="009F46DE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8B1"/>
    <w:rsid w:val="00A15959"/>
    <w:rsid w:val="00A17D5F"/>
    <w:rsid w:val="00A20848"/>
    <w:rsid w:val="00A22218"/>
    <w:rsid w:val="00A2248D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06"/>
    <w:rsid w:val="00A36E85"/>
    <w:rsid w:val="00A375CF"/>
    <w:rsid w:val="00A40315"/>
    <w:rsid w:val="00A47A0D"/>
    <w:rsid w:val="00A47D54"/>
    <w:rsid w:val="00A51526"/>
    <w:rsid w:val="00A5259A"/>
    <w:rsid w:val="00A54208"/>
    <w:rsid w:val="00A5719C"/>
    <w:rsid w:val="00A63585"/>
    <w:rsid w:val="00A65BB5"/>
    <w:rsid w:val="00A704C5"/>
    <w:rsid w:val="00A712C6"/>
    <w:rsid w:val="00A714EE"/>
    <w:rsid w:val="00A72F31"/>
    <w:rsid w:val="00A74D1D"/>
    <w:rsid w:val="00A803F5"/>
    <w:rsid w:val="00A845C7"/>
    <w:rsid w:val="00A85779"/>
    <w:rsid w:val="00A872BF"/>
    <w:rsid w:val="00A915D4"/>
    <w:rsid w:val="00A92061"/>
    <w:rsid w:val="00A93E45"/>
    <w:rsid w:val="00A962A4"/>
    <w:rsid w:val="00A97268"/>
    <w:rsid w:val="00A9737F"/>
    <w:rsid w:val="00AA3CB9"/>
    <w:rsid w:val="00AA52ED"/>
    <w:rsid w:val="00AA54EA"/>
    <w:rsid w:val="00AB245D"/>
    <w:rsid w:val="00AB3125"/>
    <w:rsid w:val="00AB357B"/>
    <w:rsid w:val="00AB3F54"/>
    <w:rsid w:val="00AB6CF1"/>
    <w:rsid w:val="00AC616F"/>
    <w:rsid w:val="00AD475A"/>
    <w:rsid w:val="00AD6237"/>
    <w:rsid w:val="00AD6854"/>
    <w:rsid w:val="00AD6B57"/>
    <w:rsid w:val="00AE0152"/>
    <w:rsid w:val="00AF1DD8"/>
    <w:rsid w:val="00AF343C"/>
    <w:rsid w:val="00AF4832"/>
    <w:rsid w:val="00AF4F93"/>
    <w:rsid w:val="00AF5BE6"/>
    <w:rsid w:val="00B016D9"/>
    <w:rsid w:val="00B03969"/>
    <w:rsid w:val="00B0695E"/>
    <w:rsid w:val="00B13A21"/>
    <w:rsid w:val="00B13EF0"/>
    <w:rsid w:val="00B14FD0"/>
    <w:rsid w:val="00B1747B"/>
    <w:rsid w:val="00B252EE"/>
    <w:rsid w:val="00B25F4B"/>
    <w:rsid w:val="00B31D45"/>
    <w:rsid w:val="00B3206D"/>
    <w:rsid w:val="00B3749C"/>
    <w:rsid w:val="00B37DE4"/>
    <w:rsid w:val="00B41C29"/>
    <w:rsid w:val="00B435A2"/>
    <w:rsid w:val="00B4423F"/>
    <w:rsid w:val="00B45118"/>
    <w:rsid w:val="00B45939"/>
    <w:rsid w:val="00B45E47"/>
    <w:rsid w:val="00B5102C"/>
    <w:rsid w:val="00B536B2"/>
    <w:rsid w:val="00B55590"/>
    <w:rsid w:val="00B578F1"/>
    <w:rsid w:val="00B57B28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5DAE"/>
    <w:rsid w:val="00B868C6"/>
    <w:rsid w:val="00B86E6E"/>
    <w:rsid w:val="00B87FA3"/>
    <w:rsid w:val="00B9397D"/>
    <w:rsid w:val="00B94130"/>
    <w:rsid w:val="00BA20D5"/>
    <w:rsid w:val="00BA409D"/>
    <w:rsid w:val="00BA457A"/>
    <w:rsid w:val="00BA527F"/>
    <w:rsid w:val="00BA57F7"/>
    <w:rsid w:val="00BA721B"/>
    <w:rsid w:val="00BB3568"/>
    <w:rsid w:val="00BB4A25"/>
    <w:rsid w:val="00BB53EB"/>
    <w:rsid w:val="00BC6374"/>
    <w:rsid w:val="00BC727C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F109E"/>
    <w:rsid w:val="00BF1F75"/>
    <w:rsid w:val="00BF28A3"/>
    <w:rsid w:val="00BF2BC5"/>
    <w:rsid w:val="00BF4009"/>
    <w:rsid w:val="00BF4762"/>
    <w:rsid w:val="00C0093C"/>
    <w:rsid w:val="00C0181C"/>
    <w:rsid w:val="00C06F8A"/>
    <w:rsid w:val="00C07010"/>
    <w:rsid w:val="00C124AC"/>
    <w:rsid w:val="00C22433"/>
    <w:rsid w:val="00C24627"/>
    <w:rsid w:val="00C251B4"/>
    <w:rsid w:val="00C26F73"/>
    <w:rsid w:val="00C35A1E"/>
    <w:rsid w:val="00C4138C"/>
    <w:rsid w:val="00C4463C"/>
    <w:rsid w:val="00C450C4"/>
    <w:rsid w:val="00C451D8"/>
    <w:rsid w:val="00C45772"/>
    <w:rsid w:val="00C4661C"/>
    <w:rsid w:val="00C47947"/>
    <w:rsid w:val="00C5018F"/>
    <w:rsid w:val="00C50BCB"/>
    <w:rsid w:val="00C51E7F"/>
    <w:rsid w:val="00C54A0A"/>
    <w:rsid w:val="00C5666B"/>
    <w:rsid w:val="00C63967"/>
    <w:rsid w:val="00C70223"/>
    <w:rsid w:val="00C70650"/>
    <w:rsid w:val="00C7235A"/>
    <w:rsid w:val="00C8016F"/>
    <w:rsid w:val="00C866BC"/>
    <w:rsid w:val="00C87A25"/>
    <w:rsid w:val="00C87EFC"/>
    <w:rsid w:val="00C90848"/>
    <w:rsid w:val="00C90C89"/>
    <w:rsid w:val="00C91127"/>
    <w:rsid w:val="00C93699"/>
    <w:rsid w:val="00C93BBC"/>
    <w:rsid w:val="00C94D61"/>
    <w:rsid w:val="00CA0767"/>
    <w:rsid w:val="00CA0D94"/>
    <w:rsid w:val="00CA5223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753A"/>
    <w:rsid w:val="00CE540A"/>
    <w:rsid w:val="00CE54C1"/>
    <w:rsid w:val="00CE5FDD"/>
    <w:rsid w:val="00CE6522"/>
    <w:rsid w:val="00CE7871"/>
    <w:rsid w:val="00CF01C2"/>
    <w:rsid w:val="00CF444E"/>
    <w:rsid w:val="00CF4B94"/>
    <w:rsid w:val="00CF5F6E"/>
    <w:rsid w:val="00D029DF"/>
    <w:rsid w:val="00D07511"/>
    <w:rsid w:val="00D1392E"/>
    <w:rsid w:val="00D17239"/>
    <w:rsid w:val="00D17E12"/>
    <w:rsid w:val="00D20B64"/>
    <w:rsid w:val="00D25557"/>
    <w:rsid w:val="00D26357"/>
    <w:rsid w:val="00D2768B"/>
    <w:rsid w:val="00D27DF5"/>
    <w:rsid w:val="00D3247C"/>
    <w:rsid w:val="00D33EB7"/>
    <w:rsid w:val="00D3422F"/>
    <w:rsid w:val="00D41D41"/>
    <w:rsid w:val="00D45CC9"/>
    <w:rsid w:val="00D46A2F"/>
    <w:rsid w:val="00D526D7"/>
    <w:rsid w:val="00D6298D"/>
    <w:rsid w:val="00D6724B"/>
    <w:rsid w:val="00D70A43"/>
    <w:rsid w:val="00D73336"/>
    <w:rsid w:val="00D7751C"/>
    <w:rsid w:val="00D77A79"/>
    <w:rsid w:val="00D82675"/>
    <w:rsid w:val="00D8354C"/>
    <w:rsid w:val="00D90D1B"/>
    <w:rsid w:val="00D9148B"/>
    <w:rsid w:val="00D91822"/>
    <w:rsid w:val="00D9516F"/>
    <w:rsid w:val="00D96ED2"/>
    <w:rsid w:val="00DA02B5"/>
    <w:rsid w:val="00DA02BA"/>
    <w:rsid w:val="00DA02F6"/>
    <w:rsid w:val="00DA0485"/>
    <w:rsid w:val="00DA2D77"/>
    <w:rsid w:val="00DB27D3"/>
    <w:rsid w:val="00DB3B3C"/>
    <w:rsid w:val="00DB54FE"/>
    <w:rsid w:val="00DC7721"/>
    <w:rsid w:val="00DC7C58"/>
    <w:rsid w:val="00DD00FB"/>
    <w:rsid w:val="00DD0FCD"/>
    <w:rsid w:val="00DD1DF3"/>
    <w:rsid w:val="00DD6AB2"/>
    <w:rsid w:val="00DD6E04"/>
    <w:rsid w:val="00DE1ADF"/>
    <w:rsid w:val="00DE25D7"/>
    <w:rsid w:val="00DE3457"/>
    <w:rsid w:val="00DE5330"/>
    <w:rsid w:val="00DE5BFB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1B84"/>
    <w:rsid w:val="00E02057"/>
    <w:rsid w:val="00E021BB"/>
    <w:rsid w:val="00E07430"/>
    <w:rsid w:val="00E10AF0"/>
    <w:rsid w:val="00E1116B"/>
    <w:rsid w:val="00E16014"/>
    <w:rsid w:val="00E1714A"/>
    <w:rsid w:val="00E219EF"/>
    <w:rsid w:val="00E22B00"/>
    <w:rsid w:val="00E278B9"/>
    <w:rsid w:val="00E27E6A"/>
    <w:rsid w:val="00E32C60"/>
    <w:rsid w:val="00E352B1"/>
    <w:rsid w:val="00E468D0"/>
    <w:rsid w:val="00E517F5"/>
    <w:rsid w:val="00E57087"/>
    <w:rsid w:val="00E602FE"/>
    <w:rsid w:val="00E605A5"/>
    <w:rsid w:val="00E62D3C"/>
    <w:rsid w:val="00E6431E"/>
    <w:rsid w:val="00E64332"/>
    <w:rsid w:val="00E645F9"/>
    <w:rsid w:val="00E648E5"/>
    <w:rsid w:val="00E66987"/>
    <w:rsid w:val="00E67B8F"/>
    <w:rsid w:val="00E75395"/>
    <w:rsid w:val="00E92312"/>
    <w:rsid w:val="00E951FD"/>
    <w:rsid w:val="00E97121"/>
    <w:rsid w:val="00EA5C8C"/>
    <w:rsid w:val="00EA78FE"/>
    <w:rsid w:val="00EB1E80"/>
    <w:rsid w:val="00EB4120"/>
    <w:rsid w:val="00EB47BA"/>
    <w:rsid w:val="00EB4B42"/>
    <w:rsid w:val="00EB4E03"/>
    <w:rsid w:val="00EB7E90"/>
    <w:rsid w:val="00EC0E64"/>
    <w:rsid w:val="00EC4F71"/>
    <w:rsid w:val="00EC6042"/>
    <w:rsid w:val="00ED0672"/>
    <w:rsid w:val="00ED588A"/>
    <w:rsid w:val="00EE04C6"/>
    <w:rsid w:val="00EE0E97"/>
    <w:rsid w:val="00EE4FDC"/>
    <w:rsid w:val="00EE731F"/>
    <w:rsid w:val="00EF03BB"/>
    <w:rsid w:val="00EF24CC"/>
    <w:rsid w:val="00EF5C6C"/>
    <w:rsid w:val="00EF5CCB"/>
    <w:rsid w:val="00F00F45"/>
    <w:rsid w:val="00F03303"/>
    <w:rsid w:val="00F03528"/>
    <w:rsid w:val="00F05952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202CF"/>
    <w:rsid w:val="00F20467"/>
    <w:rsid w:val="00F23A02"/>
    <w:rsid w:val="00F311C7"/>
    <w:rsid w:val="00F3349A"/>
    <w:rsid w:val="00F37CF5"/>
    <w:rsid w:val="00F4220C"/>
    <w:rsid w:val="00F444D0"/>
    <w:rsid w:val="00F4579E"/>
    <w:rsid w:val="00F4582B"/>
    <w:rsid w:val="00F46080"/>
    <w:rsid w:val="00F522F8"/>
    <w:rsid w:val="00F5316D"/>
    <w:rsid w:val="00F549FE"/>
    <w:rsid w:val="00F5615E"/>
    <w:rsid w:val="00F5697C"/>
    <w:rsid w:val="00F67E25"/>
    <w:rsid w:val="00F7136E"/>
    <w:rsid w:val="00F8324F"/>
    <w:rsid w:val="00F84030"/>
    <w:rsid w:val="00F860A4"/>
    <w:rsid w:val="00F87354"/>
    <w:rsid w:val="00F87D65"/>
    <w:rsid w:val="00F92525"/>
    <w:rsid w:val="00F95F1C"/>
    <w:rsid w:val="00F963D9"/>
    <w:rsid w:val="00FA1279"/>
    <w:rsid w:val="00FA1ED6"/>
    <w:rsid w:val="00FA6EB9"/>
    <w:rsid w:val="00FB0FA9"/>
    <w:rsid w:val="00FC055A"/>
    <w:rsid w:val="00FC062A"/>
    <w:rsid w:val="00FC3BB6"/>
    <w:rsid w:val="00FC716B"/>
    <w:rsid w:val="00FD03AF"/>
    <w:rsid w:val="00FD0ED6"/>
    <w:rsid w:val="00FD65D4"/>
    <w:rsid w:val="00FD66C6"/>
    <w:rsid w:val="00FE103D"/>
    <w:rsid w:val="00FE202B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D62B5D4-AE6B-4708-8978-7646D20B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C36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68602A"/>
  </w:style>
  <w:style w:type="paragraph" w:styleId="Title">
    <w:name w:val="Title"/>
    <w:basedOn w:val="Normal"/>
    <w:link w:val="TitleChar"/>
    <w:qFormat/>
    <w:rsid w:val="0068602A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68602A"/>
    <w:rPr>
      <w:rFonts w:ascii="VNI-Times" w:eastAsia="Times New Roman" w:hAnsi="VNI-Times"/>
      <w:b/>
      <w:color w:val="000000"/>
      <w:sz w:val="40"/>
    </w:rPr>
  </w:style>
  <w:style w:type="table" w:styleId="TableGrid">
    <w:name w:val="Table Grid"/>
    <w:basedOn w:val="TableNormal"/>
    <w:rsid w:val="009C3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C36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Mau%20quyet%20dinh\Mau_QDDD_CaNh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730E8-04D1-43CB-AF83-75461DBD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Mau_QDDD_CaNhan.dotx</Template>
  <TotalTime>266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subject/>
  <dc:creator>Windows User</dc:creator>
  <cp:keywords/>
  <dc:description/>
  <cp:lastModifiedBy>Windows User</cp:lastModifiedBy>
  <cp:revision>24</cp:revision>
  <cp:lastPrinted>2014-12-22T08:58:00Z</cp:lastPrinted>
  <dcterms:created xsi:type="dcterms:W3CDTF">2017-11-23T08:12:00Z</dcterms:created>
  <dcterms:modified xsi:type="dcterms:W3CDTF">2019-09-19T02:56:00Z</dcterms:modified>
</cp:coreProperties>
</file>