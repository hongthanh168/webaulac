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-366395</wp:posOffset>
                </wp:positionV>
                <wp:extent cx="6870065" cy="1219835"/>
                <wp:effectExtent l="9525" t="9525" r="6985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FF0" w:rsidRDefault="000B0FF0" w:rsidP="00651FD8"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5525" cy="1123950"/>
                                  <wp:effectExtent l="0" t="0" r="9525" b="0"/>
                                  <wp:docPr id="3" name="Picture 1" descr="header VN201510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0FF0" w:rsidRDefault="000B0FF0" w:rsidP="00651FD8"/>
                          <w:p w:rsidR="000B0FF0" w:rsidRDefault="000B0FF0" w:rsidP="00651F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8.85pt;width:540.95pt;height: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R8JgIAAFE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" strokecolor="white">
                <v:textbox>
                  <w:txbxContent>
                    <w:p w:rsidR="000B0FF0" w:rsidRDefault="000B0FF0" w:rsidP="00651FD8">
                      <w: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5525" cy="1123950"/>
                            <wp:effectExtent l="0" t="0" r="9525" b="0"/>
                            <wp:docPr id="3" name="Picture 1" descr="header VN201510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0FF0" w:rsidRDefault="000B0FF0" w:rsidP="00651FD8"/>
                    <w:p w:rsidR="000B0FF0" w:rsidRDefault="000B0FF0" w:rsidP="00651FD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</w:t>
      </w: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Pr="005D4304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Pr="005D4304" w:rsidRDefault="000B0FF0" w:rsidP="00463D55">
      <w:pPr>
        <w:tabs>
          <w:tab w:val="left" w:pos="1080"/>
          <w:tab w:val="left" w:pos="1440"/>
          <w:tab w:val="left" w:pos="423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5D4304">
        <w:rPr>
          <w:rFonts w:ascii="Times New Roman" w:hAnsi="Times New Roman"/>
        </w:rPr>
        <w:t>Số</w:t>
      </w:r>
      <w:r>
        <w:rPr>
          <w:rFonts w:ascii="Times New Roman" w:hAnsi="Times New Roman"/>
        </w:rPr>
        <w:t xml:space="preserve"> </w:t>
      </w:r>
      <w:r w:rsidR="00E22B00">
        <w:rPr>
          <w:rFonts w:ascii="Times New Roman" w:hAnsi="Times New Roman"/>
        </w:rPr>
        <w:t>%SoQD%</w:t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 xml:space="preserve">           </w:t>
      </w:r>
      <w:r w:rsidRPr="005D4304"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</w:rPr>
        <w:t>p</w:t>
      </w:r>
      <w:r w:rsidRPr="005D4304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>HCM</w:t>
      </w:r>
      <w:r w:rsidRPr="005D4304">
        <w:rPr>
          <w:rFonts w:ascii="Times New Roman" w:hAnsi="Times New Roman"/>
          <w:i/>
          <w:iCs/>
        </w:rPr>
        <w:t xml:space="preserve">, ngày </w:t>
      </w:r>
      <w:r w:rsidR="00E22B00">
        <w:rPr>
          <w:rFonts w:ascii="Times New Roman" w:hAnsi="Times New Roman"/>
          <w:i/>
          <w:iCs/>
        </w:rPr>
        <w:t>%Ngay%</w:t>
      </w:r>
      <w:r w:rsidRPr="005D4304">
        <w:rPr>
          <w:rFonts w:ascii="Times New Roman" w:hAnsi="Times New Roman"/>
          <w:i/>
          <w:iCs/>
        </w:rPr>
        <w:t xml:space="preserve">  tháng</w:t>
      </w:r>
      <w:r>
        <w:rPr>
          <w:rFonts w:ascii="Times New Roman" w:hAnsi="Times New Roman"/>
          <w:i/>
          <w:iCs/>
        </w:rPr>
        <w:t xml:space="preserve"> </w:t>
      </w:r>
      <w:r w:rsidRPr="005D4304">
        <w:rPr>
          <w:rFonts w:ascii="Times New Roman" w:hAnsi="Times New Roman"/>
          <w:i/>
          <w:iCs/>
        </w:rPr>
        <w:t xml:space="preserve"> </w:t>
      </w:r>
      <w:r w:rsidR="00E22B00">
        <w:rPr>
          <w:rFonts w:ascii="Times New Roman" w:hAnsi="Times New Roman"/>
          <w:i/>
          <w:iCs/>
        </w:rPr>
        <w:t>%Thang%</w:t>
      </w:r>
      <w:r w:rsidRPr="005D4304">
        <w:rPr>
          <w:rFonts w:ascii="Times New Roman" w:hAnsi="Times New Roman"/>
          <w:i/>
          <w:iCs/>
        </w:rPr>
        <w:t xml:space="preserve">  năm </w:t>
      </w:r>
      <w:r w:rsidR="00E22B00">
        <w:rPr>
          <w:rFonts w:ascii="Times New Roman" w:hAnsi="Times New Roman"/>
          <w:i/>
          <w:iCs/>
        </w:rPr>
        <w:t>%Nam%</w:t>
      </w:r>
    </w:p>
    <w:p w:rsidR="000B0FF0" w:rsidRPr="005D4304" w:rsidRDefault="000B0FF0" w:rsidP="00463D55">
      <w:p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 (V/v: Điều động công tác đối với Thuyền viên )</w:t>
      </w:r>
    </w:p>
    <w:p w:rsidR="000B0FF0" w:rsidRPr="005D4304" w:rsidRDefault="000B0FF0" w:rsidP="001A3035">
      <w:pPr>
        <w:tabs>
          <w:tab w:val="center" w:pos="4514"/>
          <w:tab w:val="left" w:pos="8184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0B0FF0" w:rsidRDefault="000B0FF0" w:rsidP="005D4304">
      <w:pPr>
        <w:jc w:val="center"/>
        <w:rPr>
          <w:rFonts w:ascii="Times New Roman" w:hAnsi="Times New Roman"/>
          <w:b/>
          <w:bCs/>
        </w:rPr>
      </w:pPr>
    </w:p>
    <w:p w:rsidR="000B0FF0" w:rsidRPr="00F00F45" w:rsidRDefault="000B0FF0" w:rsidP="005D4304">
      <w:pPr>
        <w:jc w:val="center"/>
        <w:rPr>
          <w:rFonts w:ascii="Times New Roman" w:hAnsi="Times New Roman"/>
          <w:sz w:val="28"/>
          <w:szCs w:val="28"/>
        </w:rPr>
      </w:pPr>
      <w:r w:rsidRPr="00F00F45">
        <w:rPr>
          <w:rFonts w:ascii="Times New Roman" w:hAnsi="Times New Roman"/>
          <w:sz w:val="28"/>
          <w:szCs w:val="28"/>
        </w:rPr>
        <w:t>TỔNG GIÁM ĐỐC CÔNG TY CỔ PHẦN ÂU LẠC</w:t>
      </w:r>
    </w:p>
    <w:p w:rsidR="000B0FF0" w:rsidRPr="005D4304" w:rsidRDefault="000B0FF0" w:rsidP="005D4304">
      <w:pPr>
        <w:jc w:val="center"/>
        <w:rPr>
          <w:rFonts w:ascii="Times New Roman" w:hAnsi="Times New Roman"/>
        </w:rPr>
      </w:pPr>
    </w:p>
    <w:p w:rsidR="000B0FF0" w:rsidRPr="005D4304" w:rsidRDefault="000B0FF0" w:rsidP="005D4304">
      <w:pPr>
        <w:ind w:left="360"/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Căn cứ: </w:t>
      </w:r>
    </w:p>
    <w:p w:rsidR="000B0FF0" w:rsidRPr="005D4304" w:rsidRDefault="000B0FF0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Điều lệ Công ty quy định quyền hạn nhiệm vụ của Tổng Giám đốc.</w:t>
      </w:r>
    </w:p>
    <w:p w:rsidR="000B0FF0" w:rsidRPr="00B8572B" w:rsidRDefault="000B0FF0" w:rsidP="00813FBF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Yêu cầu về nhân lực cho hoạt động của tàu </w:t>
      </w:r>
      <w:r w:rsidR="00E22B00" w:rsidRPr="00E22B00">
        <w:rPr>
          <w:rFonts w:ascii="Times New Roman" w:hAnsi="Times New Roman"/>
          <w:i/>
          <w:iCs/>
        </w:rPr>
        <w:t>%TenTau%</w:t>
      </w:r>
      <w:r w:rsidRPr="00B8572B">
        <w:rPr>
          <w:rFonts w:ascii="Times New Roman" w:hAnsi="Times New Roman"/>
          <w:i/>
          <w:iCs/>
        </w:rPr>
        <w:t>.</w:t>
      </w:r>
    </w:p>
    <w:p w:rsidR="000B0FF0" w:rsidRPr="005D4304" w:rsidRDefault="000B0FF0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Xét trình độ, năng lực và đạo đức thuyền viên. </w:t>
      </w:r>
    </w:p>
    <w:p w:rsidR="000B0FF0" w:rsidRPr="005D4304" w:rsidRDefault="000B0FF0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Theo đề ng</w:t>
      </w:r>
      <w:r>
        <w:rPr>
          <w:rFonts w:ascii="Times New Roman" w:hAnsi="Times New Roman"/>
          <w:i/>
          <w:iCs/>
        </w:rPr>
        <w:t>hị của Ông Trưởng phòng Hành chí</w:t>
      </w:r>
      <w:r w:rsidRPr="005D4304">
        <w:rPr>
          <w:rFonts w:ascii="Times New Roman" w:hAnsi="Times New Roman"/>
          <w:i/>
          <w:iCs/>
        </w:rPr>
        <w:t>nh – Nhân sự.</w:t>
      </w:r>
    </w:p>
    <w:p w:rsidR="000B0FF0" w:rsidRPr="005D4304" w:rsidRDefault="000B0FF0" w:rsidP="005D4304">
      <w:pPr>
        <w:pStyle w:val="Heading1"/>
        <w:rPr>
          <w:rFonts w:ascii="Times New Roman" w:hAnsi="Times New Roman"/>
          <w:sz w:val="24"/>
        </w:rPr>
      </w:pPr>
    </w:p>
    <w:p w:rsidR="000B0FF0" w:rsidRDefault="000B0FF0" w:rsidP="005D4304">
      <w:pPr>
        <w:pStyle w:val="Heading1"/>
        <w:rPr>
          <w:rFonts w:ascii="Times New Roman" w:hAnsi="Times New Roman"/>
          <w:sz w:val="24"/>
        </w:rPr>
      </w:pPr>
    </w:p>
    <w:p w:rsidR="000B0FF0" w:rsidRPr="00412FE6" w:rsidRDefault="000B0FF0" w:rsidP="005D4304">
      <w:pPr>
        <w:pStyle w:val="Heading1"/>
        <w:rPr>
          <w:rFonts w:ascii="Times New Roman" w:hAnsi="Times New Roman"/>
          <w:szCs w:val="28"/>
        </w:rPr>
      </w:pPr>
      <w:r w:rsidRPr="00412FE6">
        <w:rPr>
          <w:rFonts w:ascii="Times New Roman" w:hAnsi="Times New Roman"/>
          <w:szCs w:val="28"/>
        </w:rPr>
        <w:t>QUYẾT ĐỊNH:</w:t>
      </w:r>
    </w:p>
    <w:p w:rsidR="000B0FF0" w:rsidRPr="003F03D0" w:rsidRDefault="000B0FF0" w:rsidP="003F03D0"/>
    <w:p w:rsidR="000B0FF0" w:rsidRPr="005D4304" w:rsidRDefault="000B0FF0" w:rsidP="001470B2">
      <w:pPr>
        <w:pStyle w:val="BodyText"/>
        <w:jc w:val="left"/>
        <w:rPr>
          <w:rFonts w:ascii="Times New Roman" w:hAnsi="Times New Roman"/>
          <w:u w:val="single"/>
        </w:rPr>
      </w:pPr>
    </w:p>
    <w:p w:rsidR="000B0FF0" w:rsidRPr="003F03D0" w:rsidRDefault="000B0FF0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 w:rsidRPr="00F00F45">
        <w:rPr>
          <w:rFonts w:ascii="Times New Roman" w:hAnsi="Times New Roman"/>
          <w:b/>
          <w:bCs/>
          <w:i/>
          <w:iCs/>
          <w:u w:val="single"/>
        </w:rPr>
        <w:t>Điều I:</w:t>
      </w:r>
      <w:r w:rsidRPr="005D4304">
        <w:rPr>
          <w:rFonts w:ascii="Times New Roman" w:hAnsi="Times New Roman"/>
        </w:rPr>
        <w:t xml:space="preserve">   </w:t>
      </w:r>
      <w:r w:rsidRPr="005D4304">
        <w:rPr>
          <w:rFonts w:ascii="Times New Roman" w:hAnsi="Times New Roman"/>
        </w:rPr>
        <w:tab/>
        <w:t xml:space="preserve">Điều động Ông:     </w:t>
      </w:r>
      <w:r w:rsidR="00E22B00">
        <w:rPr>
          <w:rFonts w:ascii="Times New Roman" w:hAnsi="Times New Roman"/>
          <w:noProof/>
        </w:rPr>
        <w:t>%Name%</w:t>
      </w:r>
      <w:r w:rsidRPr="005D4304">
        <w:rPr>
          <w:rFonts w:ascii="Times New Roman" w:hAnsi="Times New Roman"/>
        </w:rPr>
        <w:t xml:space="preserve">         </w:t>
      </w:r>
      <w:r w:rsidRPr="005D4304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r w:rsidRPr="005D4304">
        <w:rPr>
          <w:rFonts w:ascii="Times New Roman" w:hAnsi="Times New Roman"/>
        </w:rPr>
        <w:t xml:space="preserve">Sinh năm: </w:t>
      </w:r>
      <w:r w:rsidR="00E22B00">
        <w:rPr>
          <w:rFonts w:ascii="Times New Roman" w:hAnsi="Times New Roman"/>
          <w:noProof/>
        </w:rPr>
        <w:t>%NamSinh%</w:t>
      </w:r>
    </w:p>
    <w:p w:rsidR="000B0FF0" w:rsidRPr="005D4304" w:rsidRDefault="000B0FF0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Đang công tác tại: </w:t>
      </w:r>
      <w:r w:rsidR="00E22B00">
        <w:rPr>
          <w:rFonts w:ascii="Times New Roman" w:hAnsi="Times New Roman"/>
        </w:rPr>
        <w:t>%DonVi%</w:t>
      </w:r>
    </w:p>
    <w:p w:rsidR="000B0FF0" w:rsidRPr="005D4304" w:rsidRDefault="000B0FF0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E22B00">
        <w:rPr>
          <w:rFonts w:ascii="Times New Roman" w:hAnsi="Times New Roman"/>
          <w:noProof/>
        </w:rPr>
        <w:t>%ChucVu%</w:t>
      </w:r>
      <w:r w:rsidRPr="005D4304">
        <w:rPr>
          <w:rFonts w:ascii="Times New Roman" w:hAnsi="Times New Roman"/>
        </w:rPr>
        <w:t xml:space="preserve">     </w:t>
      </w:r>
    </w:p>
    <w:p w:rsidR="000B0FF0" w:rsidRPr="005D4304" w:rsidRDefault="000B0FF0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Đến nhận nhiệm vụ tại: </w:t>
      </w:r>
      <w:r w:rsidR="00E22B00">
        <w:rPr>
          <w:rFonts w:ascii="Times New Roman" w:hAnsi="Times New Roman"/>
        </w:rPr>
        <w:t>%DonViMoi%</w:t>
      </w:r>
      <w:r>
        <w:rPr>
          <w:rFonts w:ascii="Times New Roman" w:hAnsi="Times New Roman"/>
          <w:noProof/>
        </w:rPr>
        <w:t xml:space="preserve"> </w:t>
      </w:r>
    </w:p>
    <w:p w:rsidR="000B0FF0" w:rsidRPr="005D4304" w:rsidRDefault="000B0FF0" w:rsidP="008D448C">
      <w:pPr>
        <w:pStyle w:val="BodyText"/>
        <w:tabs>
          <w:tab w:val="left" w:pos="1260"/>
          <w:tab w:val="left" w:pos="198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E22B00">
        <w:rPr>
          <w:rFonts w:ascii="Times New Roman" w:hAnsi="Times New Roman"/>
          <w:noProof/>
        </w:rPr>
        <w:t>%ChucVuMoi%</w:t>
      </w:r>
    </w:p>
    <w:p w:rsidR="000B0FF0" w:rsidRDefault="000B0FF0" w:rsidP="008D448C">
      <w:pPr>
        <w:spacing w:line="312" w:lineRule="auto"/>
        <w:jc w:val="both"/>
        <w:rPr>
          <w:rFonts w:ascii="Times New Roman" w:hAnsi="Times New Roman"/>
        </w:rPr>
      </w:pPr>
    </w:p>
    <w:p w:rsidR="000B0FF0" w:rsidRPr="005D4304" w:rsidRDefault="000B0FF0" w:rsidP="008D448C">
      <w:pPr>
        <w:spacing w:line="312" w:lineRule="auto"/>
        <w:ind w:left="1260" w:hanging="1260"/>
        <w:jc w:val="both"/>
        <w:rPr>
          <w:rFonts w:ascii="Times New Roman" w:hAnsi="Times New Roman"/>
        </w:rPr>
      </w:pPr>
      <w:r w:rsidRPr="00F00F45">
        <w:rPr>
          <w:rFonts w:ascii="Times New Roman" w:hAnsi="Times New Roman"/>
          <w:b/>
          <w:bCs/>
          <w:i/>
          <w:iCs/>
          <w:u w:val="single"/>
        </w:rPr>
        <w:t>Điều II</w:t>
      </w:r>
      <w:r>
        <w:rPr>
          <w:rFonts w:ascii="Times New Roman" w:hAnsi="Times New Roman"/>
          <w:b/>
          <w:bCs/>
          <w:i/>
          <w:iCs/>
          <w:u w:val="single"/>
        </w:rPr>
        <w:t>:</w:t>
      </w:r>
      <w:r>
        <w:rPr>
          <w:rFonts w:ascii="Times New Roman" w:hAnsi="Times New Roman"/>
          <w:bCs/>
          <w:iCs/>
        </w:rPr>
        <w:tab/>
      </w:r>
      <w:r w:rsidRPr="005D4304">
        <w:rPr>
          <w:rFonts w:ascii="Times New Roman" w:hAnsi="Times New Roman"/>
        </w:rPr>
        <w:t>Ông</w:t>
      </w:r>
      <w:r>
        <w:rPr>
          <w:rFonts w:ascii="Times New Roman" w:hAnsi="Times New Roman"/>
        </w:rPr>
        <w:t xml:space="preserve"> </w:t>
      </w:r>
      <w:r w:rsidR="00E22B00">
        <w:rPr>
          <w:rFonts w:ascii="Times New Roman" w:hAnsi="Times New Roman"/>
          <w:noProof/>
        </w:rPr>
        <w:t>%Name%</w:t>
      </w:r>
      <w:r w:rsidR="004E30C0"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 xml:space="preserve">sẽ hưởng mức lương </w:t>
      </w:r>
      <w:r w:rsidR="00CF01C2">
        <w:rPr>
          <w:rFonts w:ascii="Times New Roman" w:hAnsi="Times New Roman"/>
          <w:bCs/>
          <w:iCs/>
        </w:rPr>
        <w:t>CHỨC DANH</w:t>
      </w:r>
      <w:r w:rsidRPr="005D4304">
        <w:rPr>
          <w:rFonts w:ascii="Times New Roman" w:hAnsi="Times New Roman"/>
        </w:rPr>
        <w:t xml:space="preserve"> kể từ ngày</w:t>
      </w:r>
      <w:r>
        <w:rPr>
          <w:rFonts w:ascii="Times New Roman" w:hAnsi="Times New Roman"/>
        </w:rPr>
        <w:t xml:space="preserve"> </w:t>
      </w:r>
      <w:r w:rsidR="00E22B00">
        <w:rPr>
          <w:rFonts w:ascii="Times New Roman" w:hAnsi="Times New Roman"/>
        </w:rPr>
        <w:t>%NgayQD%</w:t>
      </w:r>
      <w:r>
        <w:rPr>
          <w:rFonts w:ascii="Times New Roman" w:hAnsi="Times New Roman"/>
        </w:rPr>
        <w:t xml:space="preserve"> .</w:t>
      </w:r>
    </w:p>
    <w:p w:rsidR="000B0FF0" w:rsidRPr="005D4304" w:rsidRDefault="000B0FF0" w:rsidP="008D448C">
      <w:pPr>
        <w:pStyle w:val="BodyText"/>
        <w:spacing w:line="312" w:lineRule="auto"/>
        <w:jc w:val="left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   </w:t>
      </w:r>
    </w:p>
    <w:p w:rsidR="000B0FF0" w:rsidRPr="005D4304" w:rsidRDefault="000B0FF0" w:rsidP="008D448C">
      <w:pPr>
        <w:pStyle w:val="BodyTextIndent"/>
        <w:spacing w:line="312" w:lineRule="auto"/>
        <w:ind w:left="126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 xml:space="preserve">   </w:t>
      </w:r>
      <w:r w:rsidRPr="00F00F45">
        <w:rPr>
          <w:rFonts w:ascii="Times New Roman" w:hAnsi="Times New Roman"/>
          <w:b/>
          <w:bCs/>
          <w:i/>
          <w:iCs/>
          <w:u w:val="single"/>
        </w:rPr>
        <w:t>Điều III:</w:t>
      </w:r>
      <w:r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ab/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>. Các ông</w:t>
      </w:r>
      <w:r>
        <w:rPr>
          <w:rFonts w:ascii="Times New Roman" w:hAnsi="Times New Roman"/>
        </w:rPr>
        <w:t xml:space="preserve"> trong Ban Tổng Giám đốc, </w:t>
      </w:r>
      <w:r w:rsidRPr="005D4304">
        <w:rPr>
          <w:rFonts w:ascii="Times New Roman" w:hAnsi="Times New Roman"/>
        </w:rPr>
        <w:t xml:space="preserve">Thuyền trưởng tàu </w:t>
      </w:r>
      <w:r w:rsidR="00E22B00">
        <w:rPr>
          <w:rFonts w:ascii="Times New Roman" w:hAnsi="Times New Roman"/>
          <w:noProof/>
        </w:rPr>
        <w:t>%TenTau%</w:t>
      </w:r>
      <w:r>
        <w:rPr>
          <w:rFonts w:ascii="Times New Roman" w:hAnsi="Times New Roman"/>
        </w:rPr>
        <w:t>, các phòng và ông</w:t>
      </w:r>
      <w:r>
        <w:rPr>
          <w:rFonts w:ascii="Times New Roman" w:hAnsi="Times New Roman"/>
          <w:noProof/>
        </w:rPr>
        <w:t xml:space="preserve"> </w:t>
      </w:r>
      <w:r w:rsidR="00E22B00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chịu</w:t>
      </w:r>
      <w:r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>trách nhiệm thi hành.</w:t>
      </w:r>
    </w:p>
    <w:p w:rsidR="000B0FF0" w:rsidRPr="005D4304" w:rsidRDefault="000B0FF0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</w:p>
    <w:p w:rsidR="000B0FF0" w:rsidRPr="005D4304" w:rsidRDefault="000B0FF0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0B0FF0" w:rsidRPr="005D4304" w:rsidRDefault="000B0FF0" w:rsidP="008D448C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0B0FF0" w:rsidRPr="005D4304" w:rsidRDefault="000B0FF0" w:rsidP="005D4304">
      <w:pPr>
        <w:rPr>
          <w:rFonts w:ascii="Times New Roman" w:hAnsi="Times New Roman"/>
          <w:i/>
          <w:iCs/>
          <w:u w:val="single"/>
        </w:rPr>
      </w:pPr>
      <w:r w:rsidRPr="005D4304">
        <w:rPr>
          <w:rFonts w:ascii="Times New Roman" w:hAnsi="Times New Roman"/>
          <w:i/>
          <w:iCs/>
          <w:u w:val="single"/>
        </w:rPr>
        <w:t>* Nơi nhận:</w:t>
      </w:r>
    </w:p>
    <w:p w:rsidR="000B0FF0" w:rsidRPr="005D4304" w:rsidRDefault="000B0FF0" w:rsidP="00CE6522">
      <w:pPr>
        <w:tabs>
          <w:tab w:val="left" w:pos="1260"/>
        </w:tabs>
        <w:rPr>
          <w:rFonts w:ascii="Times New Roman" w:hAnsi="Times New Roman"/>
        </w:rPr>
      </w:pPr>
      <w:r w:rsidRPr="005D4304">
        <w:rPr>
          <w:rFonts w:ascii="Times New Roman" w:hAnsi="Times New Roman"/>
        </w:rPr>
        <w:t>- Như điều III.</w:t>
      </w:r>
    </w:p>
    <w:p w:rsidR="000B0FF0" w:rsidRPr="005D4304" w:rsidRDefault="000B0FF0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>- Lưu.</w:t>
      </w:r>
    </w:p>
    <w:p w:rsidR="000B0FF0" w:rsidRPr="005D4304" w:rsidRDefault="000B0FF0" w:rsidP="005D4304">
      <w:pPr>
        <w:rPr>
          <w:rFonts w:ascii="Times New Roman" w:hAnsi="Times New Roman"/>
        </w:rPr>
      </w:pPr>
    </w:p>
    <w:p w:rsidR="000B0FF0" w:rsidRPr="005D4304" w:rsidRDefault="000B0FF0" w:rsidP="005D4304">
      <w:pPr>
        <w:rPr>
          <w:rFonts w:ascii="Times New Roman" w:hAnsi="Times New Roman"/>
        </w:rPr>
      </w:pPr>
    </w:p>
    <w:p w:rsidR="000B0FF0" w:rsidRPr="005D4304" w:rsidRDefault="000B0FF0" w:rsidP="005D4304">
      <w:pPr>
        <w:rPr>
          <w:rFonts w:ascii="Times New Roman" w:hAnsi="Times New Roman"/>
        </w:rPr>
      </w:pPr>
    </w:p>
    <w:p w:rsidR="000B0FF0" w:rsidRDefault="000B0FF0" w:rsidP="0047052C">
      <w:pPr>
        <w:ind w:left="720" w:hanging="720"/>
        <w:sectPr w:rsidR="000B0FF0" w:rsidSect="00766427">
          <w:footerReference w:type="default" r:id="rId9"/>
          <w:pgSz w:w="11909" w:h="16834" w:code="9"/>
          <w:pgMar w:top="547" w:right="1152" w:bottom="1440" w:left="1728" w:header="720" w:footer="144" w:gutter="0"/>
          <w:pgNumType w:start="1"/>
          <w:cols w:space="720"/>
          <w:docGrid w:linePitch="326"/>
        </w:sectPr>
      </w:pPr>
    </w:p>
    <w:p w:rsidR="0068602A" w:rsidRDefault="0068602A">
      <w: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68602A" w:rsidTr="00B40BA3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02A" w:rsidRDefault="0068602A" w:rsidP="00B40BA3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434A47CF" wp14:editId="13B1A3AC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02A" w:rsidRDefault="0068602A" w:rsidP="00B40BA3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BIÊN BẢN ĐỀ XUẤT ĐIỀU ĐỘNG THUYỀN VIÊN </w:t>
            </w:r>
          </w:p>
          <w:p w:rsidR="0068602A" w:rsidRDefault="0068602A" w:rsidP="00B40BA3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02A" w:rsidRDefault="0068602A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ASC-04F-01</w:t>
            </w:r>
          </w:p>
          <w:p w:rsidR="0068602A" w:rsidRDefault="0068602A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Revision: 00</w:t>
            </w:r>
          </w:p>
          <w:p w:rsidR="0068602A" w:rsidRDefault="0068602A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Date: 01/07/2014</w:t>
            </w:r>
          </w:p>
          <w:p w:rsidR="0068602A" w:rsidRDefault="0068602A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>
              <w:rPr>
                <w:rStyle w:val="PageNumber"/>
                <w:sz w:val="20"/>
              </w:rPr>
              <w:fldChar w:fldCharType="begin"/>
            </w:r>
            <w:r>
              <w:rPr>
                <w:rStyle w:val="PageNumber"/>
                <w:sz w:val="20"/>
              </w:rPr>
              <w:instrText xml:space="preserve"> PAGE  \* Arabic </w:instrText>
            </w:r>
            <w:r>
              <w:rPr>
                <w:rStyle w:val="PageNumber"/>
                <w:sz w:val="20"/>
              </w:rPr>
              <w:fldChar w:fldCharType="separate"/>
            </w:r>
            <w:r>
              <w:rPr>
                <w:rStyle w:val="PageNumber"/>
                <w:noProof/>
                <w:sz w:val="20"/>
              </w:rPr>
              <w:t>1</w:t>
            </w:r>
            <w:r>
              <w:rPr>
                <w:rStyle w:val="PageNumber"/>
                <w:sz w:val="20"/>
              </w:rPr>
              <w:fldChar w:fldCharType="end"/>
            </w:r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Style w:val="PageNumber"/>
                <w:rFonts w:ascii="Times New Roman" w:hAnsi="Times New Roman"/>
                <w:sz w:val="20"/>
              </w:rPr>
              <w:t>1</w:t>
            </w:r>
          </w:p>
        </w:tc>
      </w:tr>
    </w:tbl>
    <w:p w:rsidR="0068602A" w:rsidRPr="009656C5" w:rsidRDefault="0068602A" w:rsidP="0068602A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9656C5">
        <w:rPr>
          <w:rFonts w:ascii="Times New Roman" w:hAnsi="Times New Roman"/>
          <w:i/>
          <w:iCs/>
          <w:sz w:val="24"/>
          <w:szCs w:val="24"/>
        </w:rPr>
        <w:t>*** Trưởng phòng Nhân sự chịu trách nhiệm lập đề xuất mỗi khi có nhu cầu. Lưu hồ sơ tại phòng.</w:t>
      </w:r>
    </w:p>
    <w:p w:rsidR="0068602A" w:rsidRPr="009656C5" w:rsidRDefault="0068602A" w:rsidP="0068602A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                                                                                                             </w:t>
      </w:r>
    </w:p>
    <w:p w:rsidR="0068602A" w:rsidRPr="005478A1" w:rsidRDefault="0068602A" w:rsidP="0068602A">
      <w:pPr>
        <w:ind w:left="5040"/>
        <w:rPr>
          <w:rFonts w:ascii="Times New Roman" w:hAnsi="Times New Roman"/>
          <w:u w:val="single"/>
        </w:rPr>
      </w:pPr>
      <w:r w:rsidRPr="005478A1">
        <w:rPr>
          <w:rFonts w:ascii="Times New Roman" w:hAnsi="Times New Roman"/>
        </w:rPr>
        <w:t xml:space="preserve">Ngày </w:t>
      </w:r>
      <w:r w:rsidRPr="005478A1">
        <w:rPr>
          <w:rFonts w:ascii="Times New Roman" w:hAnsi="Times New Roman"/>
          <w:u w:val="single"/>
        </w:rPr>
        <w:t xml:space="preserve">  </w:t>
      </w:r>
      <w:r w:rsidRPr="005478A1">
        <w:rPr>
          <w:rFonts w:ascii="Times New Roman" w:hAnsi="Times New Roman"/>
          <w:iCs/>
        </w:rPr>
        <w:t>%Ngay%</w:t>
      </w:r>
      <w:r w:rsidRPr="005478A1">
        <w:rPr>
          <w:rFonts w:ascii="Times New Roman" w:hAnsi="Times New Roman"/>
          <w:u w:val="single"/>
        </w:rPr>
        <w:t xml:space="preserve">   </w:t>
      </w:r>
      <w:r w:rsidRPr="005478A1">
        <w:rPr>
          <w:rFonts w:ascii="Times New Roman" w:hAnsi="Times New Roman"/>
        </w:rPr>
        <w:t xml:space="preserve">tháng </w:t>
      </w:r>
      <w:r w:rsidRPr="005478A1">
        <w:rPr>
          <w:rFonts w:ascii="Times New Roman" w:hAnsi="Times New Roman"/>
          <w:u w:val="single"/>
        </w:rPr>
        <w:t xml:space="preserve">   </w:t>
      </w:r>
      <w:r w:rsidRPr="005478A1">
        <w:rPr>
          <w:rFonts w:ascii="Times New Roman" w:hAnsi="Times New Roman"/>
          <w:iCs/>
        </w:rPr>
        <w:t>%Thang%</w:t>
      </w:r>
      <w:r w:rsidRPr="005478A1">
        <w:rPr>
          <w:rFonts w:ascii="Times New Roman" w:hAnsi="Times New Roman"/>
          <w:u w:val="single"/>
        </w:rPr>
        <w:t xml:space="preserve">    </w:t>
      </w:r>
      <w:r w:rsidRPr="005478A1">
        <w:rPr>
          <w:rFonts w:ascii="Times New Roman" w:hAnsi="Times New Roman"/>
        </w:rPr>
        <w:t xml:space="preserve">năm </w:t>
      </w:r>
      <w:r w:rsidRPr="005478A1">
        <w:rPr>
          <w:rFonts w:ascii="Times New Roman" w:hAnsi="Times New Roman"/>
          <w:iCs/>
        </w:rPr>
        <w:t>%Nam%</w:t>
      </w:r>
      <w:r w:rsidRPr="005478A1">
        <w:rPr>
          <w:rFonts w:ascii="Times New Roman" w:hAnsi="Times New Roman"/>
          <w:u w:val="single"/>
        </w:rPr>
        <w:t xml:space="preserve">  </w:t>
      </w:r>
      <w:r w:rsidRPr="005478A1">
        <w:rPr>
          <w:rFonts w:ascii="Times New Roman" w:hAnsi="Times New Roman"/>
        </w:rPr>
        <w:t>.</w:t>
      </w:r>
    </w:p>
    <w:p w:rsidR="0068602A" w:rsidRPr="009656C5" w:rsidRDefault="0068602A" w:rsidP="0068602A">
      <w:pPr>
        <w:rPr>
          <w:rFonts w:ascii="Times New Roman" w:hAnsi="Times New Roman"/>
        </w:rPr>
      </w:pPr>
    </w:p>
    <w:p w:rsidR="0068602A" w:rsidRPr="009656C5" w:rsidRDefault="0068602A" w:rsidP="0068602A">
      <w:pPr>
        <w:ind w:left="-180"/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>1. Căn cứ nhu cầu tại tàu:</w:t>
      </w:r>
      <w:r w:rsidRPr="009656C5">
        <w:rPr>
          <w:rFonts w:ascii="Times New Roman" w:hAnsi="Times New Roman"/>
          <w:u w:val="single"/>
        </w:rPr>
        <w:tab/>
      </w:r>
      <w:r w:rsidRPr="005478A1">
        <w:rPr>
          <w:rFonts w:ascii="Times New Roman" w:hAnsi="Times New Roman"/>
          <w:iCs/>
        </w:rPr>
        <w:t>%TenTau%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68602A" w:rsidRPr="009656C5" w:rsidRDefault="0068602A" w:rsidP="0068602A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 xml:space="preserve">Vì lý do: </w:t>
      </w:r>
      <w:r w:rsidRPr="009656C5">
        <w:rPr>
          <w:rFonts w:ascii="Times New Roman" w:hAnsi="Times New Roman"/>
          <w:u w:val="single"/>
        </w:rPr>
        <w:tab/>
        <w:t>Bố trí Thuyền vi</w:t>
      </w:r>
      <w:r>
        <w:rPr>
          <w:rFonts w:ascii="Times New Roman" w:hAnsi="Times New Roman"/>
          <w:u w:val="single"/>
        </w:rPr>
        <w:t>ê</w:t>
      </w:r>
      <w:r w:rsidRPr="009656C5">
        <w:rPr>
          <w:rFonts w:ascii="Times New Roman" w:hAnsi="Times New Roman"/>
          <w:u w:val="single"/>
        </w:rPr>
        <w:t>n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</w:p>
    <w:p w:rsidR="0068602A" w:rsidRPr="009656C5" w:rsidRDefault="0068602A" w:rsidP="0068602A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>.</w:t>
      </w:r>
    </w:p>
    <w:p w:rsidR="0068602A" w:rsidRPr="009656C5" w:rsidRDefault="0068602A" w:rsidP="0068602A">
      <w:pPr>
        <w:ind w:left="-180"/>
        <w:rPr>
          <w:rFonts w:ascii="Times New Roman" w:hAnsi="Times New Roman"/>
        </w:rPr>
      </w:pPr>
    </w:p>
    <w:p w:rsidR="0068602A" w:rsidRPr="009656C5" w:rsidRDefault="0068602A" w:rsidP="0068602A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2. Nay đề xuất điều động thuyền viên:  </w:t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noProof/>
        </w:rPr>
        <w:t>%Name%</w:t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68602A" w:rsidRPr="009656C5" w:rsidRDefault="0068602A" w:rsidP="0068602A">
      <w:pPr>
        <w:rPr>
          <w:rFonts w:ascii="Times New Roman" w:hAnsi="Times New Roman"/>
          <w:i/>
          <w:iCs/>
          <w:u w:val="single"/>
        </w:rPr>
      </w:pPr>
      <w:r w:rsidRPr="009656C5">
        <w:rPr>
          <w:rFonts w:ascii="Times New Roman" w:hAnsi="Times New Roman"/>
          <w:i/>
          <w:iCs/>
        </w:rPr>
        <w:t>(Nếu cả thuyền bộ mới,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  <w:t xml:space="preserve">  </w:t>
      </w:r>
    </w:p>
    <w:p w:rsidR="0068602A" w:rsidRPr="009656C5" w:rsidRDefault="0068602A" w:rsidP="0068602A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 đính kèm theo danh sách)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</w:r>
    </w:p>
    <w:p w:rsidR="0068602A" w:rsidRPr="009656C5" w:rsidRDefault="0068602A" w:rsidP="0068602A">
      <w:pPr>
        <w:jc w:val="center"/>
        <w:rPr>
          <w:rFonts w:ascii="Times New Roman" w:hAnsi="Times New Roman"/>
        </w:rPr>
      </w:pPr>
    </w:p>
    <w:p w:rsidR="0068602A" w:rsidRPr="009656C5" w:rsidRDefault="0068602A" w:rsidP="0068602A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>Để: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68602A" w:rsidRPr="009656C5" w:rsidRDefault="0068602A" w:rsidP="0068602A">
      <w:pPr>
        <w:rPr>
          <w:rFonts w:ascii="Times New Roman" w:hAnsi="Times New Roman"/>
        </w:rPr>
      </w:pPr>
    </w:p>
    <w:p w:rsidR="0068602A" w:rsidRPr="009656C5" w:rsidRDefault="0068602A" w:rsidP="0068602A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* Thành lập thuyền bộ</w:t>
      </w:r>
      <w:r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[  ] 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 xml:space="preserve">. </w:t>
      </w:r>
    </w:p>
    <w:p w:rsidR="0068602A" w:rsidRPr="009656C5" w:rsidRDefault="0068602A" w:rsidP="0068602A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</w:t>
      </w:r>
      <w:r w:rsidRPr="009656C5">
        <w:rPr>
          <w:rFonts w:ascii="Times New Roman" w:hAnsi="Times New Roman"/>
        </w:rPr>
        <w:tab/>
        <w:t xml:space="preserve">* Bổ nhiệm                  </w:t>
      </w:r>
      <w:r w:rsidRPr="009656C5">
        <w:rPr>
          <w:rFonts w:ascii="Times New Roman" w:hAnsi="Times New Roman"/>
        </w:rPr>
        <w:tab/>
        <w:t xml:space="preserve">[x]    Chức danh: </w:t>
      </w:r>
      <w:r>
        <w:rPr>
          <w:rFonts w:ascii="Times New Roman" w:hAnsi="Times New Roman"/>
          <w:u w:val="single"/>
        </w:rPr>
        <w:tab/>
        <w:t xml:space="preserve"> </w:t>
      </w:r>
      <w:r>
        <w:rPr>
          <w:rFonts w:ascii="Times New Roman" w:hAnsi="Times New Roman"/>
          <w:noProof/>
        </w:rPr>
        <w:t>%ChucVuMoi%</w:t>
      </w:r>
      <w:r w:rsidRPr="009656C5">
        <w:rPr>
          <w:rFonts w:ascii="Times New Roman" w:hAnsi="Times New Roman"/>
          <w:u w:val="single"/>
        </w:rPr>
        <w:t xml:space="preserve">                  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68602A" w:rsidRPr="009656C5" w:rsidRDefault="0068602A" w:rsidP="0068602A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Thay thế               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 </w:t>
      </w:r>
      <w:r w:rsidRPr="009656C5">
        <w:rPr>
          <w:rFonts w:ascii="Times New Roman" w:hAnsi="Times New Roman"/>
        </w:rPr>
        <w:t>]    Chức danh:</w:t>
      </w:r>
      <w:r>
        <w:rPr>
          <w:rFonts w:ascii="Times New Roman" w:hAnsi="Times New Roman"/>
          <w:u w:val="single"/>
        </w:rPr>
        <w:tab/>
        <w:t xml:space="preserve">                                    </w:t>
      </w:r>
      <w:r>
        <w:rPr>
          <w:rFonts w:ascii="Times New Roman" w:hAnsi="Times New Roman"/>
          <w:u w:val="single"/>
        </w:rPr>
        <w:tab/>
        <w:t xml:space="preserve">.  </w:t>
      </w:r>
      <w:r w:rsidRPr="009656C5">
        <w:rPr>
          <w:rFonts w:ascii="Times New Roman" w:hAnsi="Times New Roman"/>
          <w:u w:val="single"/>
        </w:rPr>
        <w:t xml:space="preserve"> </w:t>
      </w:r>
    </w:p>
    <w:p w:rsidR="0068602A" w:rsidRPr="009656C5" w:rsidRDefault="0068602A" w:rsidP="0068602A">
      <w:pPr>
        <w:pStyle w:val="BodyTextIndent"/>
        <w:ind w:left="0"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Điều khỏi tàu              </w:t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 </w:t>
      </w:r>
      <w:r w:rsidRPr="009656C5">
        <w:rPr>
          <w:rFonts w:ascii="Times New Roman" w:hAnsi="Times New Roman"/>
        </w:rPr>
        <w:t xml:space="preserve">]    Chức danh: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   </w:t>
      </w:r>
      <w:r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68602A" w:rsidRPr="009656C5" w:rsidRDefault="0068602A" w:rsidP="0068602A">
      <w:pPr>
        <w:pStyle w:val="BodyTextIndent"/>
        <w:ind w:hanging="720"/>
        <w:rPr>
          <w:rFonts w:ascii="Times New Roman" w:hAnsi="Times New Roman"/>
        </w:rPr>
      </w:pPr>
    </w:p>
    <w:p w:rsidR="0068602A" w:rsidRPr="009656C5" w:rsidRDefault="0068602A" w:rsidP="0068602A">
      <w:pPr>
        <w:pStyle w:val="BodyTextIndent"/>
        <w:ind w:left="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 xml:space="preserve">3. Kèm theo đây: </w:t>
      </w:r>
      <w:r w:rsidRPr="009656C5">
        <w:rPr>
          <w:rFonts w:ascii="Times New Roman" w:hAnsi="Times New Roman"/>
          <w:i/>
          <w:iCs/>
        </w:rPr>
        <w:t>(Đánh dấu vào ô tương ứng)</w:t>
      </w:r>
      <w:bookmarkStart w:id="0" w:name="_GoBack"/>
      <w:bookmarkEnd w:id="0"/>
    </w:p>
    <w:p w:rsidR="0068602A" w:rsidRPr="009656C5" w:rsidRDefault="0068602A" w:rsidP="0068602A">
      <w:pPr>
        <w:pStyle w:val="BodyTextIndent"/>
        <w:ind w:hanging="720"/>
        <w:rPr>
          <w:rFonts w:ascii="Times New Roman" w:hAnsi="Times New Roman"/>
        </w:rPr>
      </w:pPr>
    </w:p>
    <w:p w:rsidR="0068602A" w:rsidRPr="009656C5" w:rsidRDefault="0068602A" w:rsidP="0068602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Danh sách thuyền bộ mới </w:t>
      </w:r>
      <w:r w:rsidRPr="009656C5">
        <w:rPr>
          <w:rFonts w:ascii="Times New Roman" w:hAnsi="Times New Roman"/>
          <w:i/>
          <w:iCs/>
        </w:rPr>
        <w:t>(nếu thành lập thuyền bộ mới)</w:t>
      </w:r>
      <w:r w:rsidRPr="009656C5">
        <w:rPr>
          <w:rFonts w:ascii="Times New Roman" w:hAnsi="Times New Roman"/>
        </w:rPr>
        <w:t xml:space="preserve">                       </w:t>
      </w:r>
      <w:r w:rsidRPr="009656C5">
        <w:rPr>
          <w:rFonts w:ascii="Times New Roman" w:hAnsi="Times New Roman"/>
        </w:rPr>
        <w:tab/>
        <w:t xml:space="preserve">    [  ]  </w:t>
      </w:r>
    </w:p>
    <w:p w:rsidR="0068602A" w:rsidRPr="009656C5" w:rsidRDefault="0068602A" w:rsidP="0068602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đánh giá thuyền viên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    [  ]</w:t>
      </w:r>
    </w:p>
    <w:p w:rsidR="0068602A" w:rsidRPr="009656C5" w:rsidRDefault="0068602A" w:rsidP="0068602A">
      <w:pPr>
        <w:pStyle w:val="BodyTextIndent"/>
        <w:ind w:firstLine="36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68602A" w:rsidRPr="009656C5" w:rsidRDefault="0068602A" w:rsidP="0068602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Bản kiểm điểm cá nhân </w:t>
      </w:r>
      <w:r w:rsidRPr="009656C5">
        <w:rPr>
          <w:rFonts w:ascii="Times New Roman" w:hAnsi="Times New Roman"/>
          <w:i/>
          <w:iCs/>
        </w:rPr>
        <w:t>(nếu vì bị k</w:t>
      </w:r>
      <w:r>
        <w:rPr>
          <w:rFonts w:ascii="Times New Roman" w:hAnsi="Times New Roman"/>
          <w:i/>
          <w:iCs/>
        </w:rPr>
        <w:t>ỷ</w:t>
      </w:r>
      <w:r w:rsidRPr="009656C5">
        <w:rPr>
          <w:rFonts w:ascii="Times New Roman" w:hAnsi="Times New Roman"/>
          <w:i/>
          <w:iCs/>
        </w:rPr>
        <w:t xml:space="preserve"> luật rút khỏi tàu)</w:t>
      </w:r>
      <w:r w:rsidRPr="009656C5">
        <w:rPr>
          <w:rFonts w:ascii="Times New Roman" w:hAnsi="Times New Roman"/>
        </w:rPr>
        <w:t xml:space="preserve">                         </w:t>
      </w:r>
      <w:r w:rsidRPr="009656C5">
        <w:rPr>
          <w:rFonts w:ascii="Times New Roman" w:hAnsi="Times New Roman"/>
        </w:rPr>
        <w:tab/>
        <w:t xml:space="preserve">    [  ]</w:t>
      </w:r>
    </w:p>
    <w:p w:rsidR="0068602A" w:rsidRPr="009656C5" w:rsidRDefault="0068602A" w:rsidP="0068602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kiểm điểm tại tàu có chữ ký thuyền trưởng </w:t>
      </w:r>
      <w:r w:rsidRPr="009656C5">
        <w:rPr>
          <w:rFonts w:ascii="Times New Roman" w:hAnsi="Times New Roman"/>
          <w:i/>
          <w:iCs/>
        </w:rPr>
        <w:t>(nếu kỷ luật)</w:t>
      </w:r>
      <w:r w:rsidRPr="009656C5">
        <w:rPr>
          <w:rFonts w:ascii="Times New Roman" w:hAnsi="Times New Roman"/>
        </w:rPr>
        <w:t xml:space="preserve">     </w:t>
      </w:r>
      <w:r w:rsidRPr="009656C5">
        <w:rPr>
          <w:rFonts w:ascii="Times New Roman" w:hAnsi="Times New Roman"/>
        </w:rPr>
        <w:tab/>
        <w:t xml:space="preserve">    [  ]   </w:t>
      </w:r>
    </w:p>
    <w:p w:rsidR="0068602A" w:rsidRPr="009656C5" w:rsidRDefault="0068602A" w:rsidP="0068602A">
      <w:pPr>
        <w:pStyle w:val="BodyTextIndent"/>
        <w:rPr>
          <w:rFonts w:ascii="Times New Roman" w:hAnsi="Times New Roman"/>
        </w:rPr>
      </w:pPr>
    </w:p>
    <w:p w:rsidR="0068602A" w:rsidRPr="009656C5" w:rsidRDefault="0068602A" w:rsidP="0068602A">
      <w:pPr>
        <w:pStyle w:val="BodyTextIndent"/>
        <w:ind w:hanging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4. Những lưu ý cần giải quyết trước khi lên tàu/ rời tàu:</w:t>
      </w:r>
    </w:p>
    <w:p w:rsidR="0068602A" w:rsidRPr="009656C5" w:rsidRDefault="0068602A" w:rsidP="0068602A">
      <w:pPr>
        <w:rPr>
          <w:rFonts w:ascii="Times New Roman" w:hAnsi="Times New Roman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 xml:space="preserve"> </w:t>
      </w:r>
      <w:r w:rsidRPr="009656C5">
        <w:rPr>
          <w:rFonts w:ascii="Times New Roman" w:hAnsi="Times New Roman"/>
        </w:rPr>
        <w:t>.</w:t>
      </w:r>
    </w:p>
    <w:p w:rsidR="0068602A" w:rsidRDefault="0068602A" w:rsidP="0068602A">
      <w:pPr>
        <w:pStyle w:val="BodyTextIndent"/>
        <w:jc w:val="both"/>
        <w:rPr>
          <w:rFonts w:ascii="Times New Roman" w:hAnsi="Times New Roman"/>
          <w:b/>
          <w:bCs/>
          <w:u w:val="single"/>
        </w:rPr>
      </w:pPr>
    </w:p>
    <w:p w:rsidR="0068602A" w:rsidRDefault="0068602A" w:rsidP="0068602A">
      <w:pPr>
        <w:pStyle w:val="BodyTextIndent"/>
        <w:ind w:left="0" w:firstLine="0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u w:val="single"/>
        </w:rPr>
        <w:t xml:space="preserve">Trưởng phòng Hành chính - Nhân sự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u w:val="single"/>
        </w:rPr>
        <w:t>Tổng Giám đốc duyệt</w:t>
      </w:r>
      <w:r>
        <w:rPr>
          <w:rFonts w:ascii="Times New Roman" w:hAnsi="Times New Roman"/>
          <w:b/>
          <w:bCs/>
        </w:rPr>
        <w:t xml:space="preserve">                                                             </w:t>
      </w:r>
    </w:p>
    <w:p w:rsidR="0068602A" w:rsidRDefault="0068602A" w:rsidP="0068602A">
      <w:pPr>
        <w:rPr>
          <w:rFonts w:ascii="Times New Roman" w:hAnsi="Times New Roman"/>
        </w:rPr>
      </w:pPr>
    </w:p>
    <w:p w:rsidR="0068602A" w:rsidRDefault="0068602A" w:rsidP="0068602A">
      <w:pPr>
        <w:rPr>
          <w:rFonts w:ascii="Times New Roman" w:hAnsi="Times New Roman"/>
        </w:rPr>
      </w:pPr>
    </w:p>
    <w:p w:rsidR="0068602A" w:rsidRDefault="0068602A" w:rsidP="0068602A">
      <w:pPr>
        <w:rPr>
          <w:rFonts w:ascii="Times New Roman" w:hAnsi="Times New Roman"/>
        </w:rPr>
      </w:pPr>
    </w:p>
    <w:p w:rsidR="0068602A" w:rsidRDefault="0068602A" w:rsidP="0068602A">
      <w:pPr>
        <w:rPr>
          <w:rFonts w:ascii="Times New Roman" w:hAnsi="Times New Roman"/>
        </w:rPr>
      </w:pPr>
    </w:p>
    <w:p w:rsidR="0068602A" w:rsidRDefault="0068602A" w:rsidP="0068602A">
      <w:pPr>
        <w:rPr>
          <w:rFonts w:ascii="Times New Roman" w:hAnsi="Times New Roman"/>
        </w:rPr>
      </w:pPr>
    </w:p>
    <w:p w:rsidR="0068602A" w:rsidRDefault="0068602A" w:rsidP="0068602A">
      <w:pPr>
        <w:rPr>
          <w:rFonts w:ascii="Times New Roman" w:hAnsi="Times New Roman"/>
        </w:rPr>
      </w:pPr>
    </w:p>
    <w:p w:rsidR="0068602A" w:rsidRDefault="0068602A" w:rsidP="0068602A">
      <w:pPr>
        <w:rPr>
          <w:rFonts w:ascii="Times New Roman" w:hAnsi="Times New Roman"/>
        </w:rPr>
      </w:pPr>
    </w:p>
    <w:p w:rsidR="0068602A" w:rsidRDefault="0068602A" w:rsidP="0068602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TRẦN THÁI NGUYÊN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MAI VĂN TÙNG</w:t>
      </w:r>
    </w:p>
    <w:p w:rsidR="0068602A" w:rsidRDefault="0068602A" w:rsidP="0068602A">
      <w:pPr>
        <w:pStyle w:val="BodyTextIndent"/>
        <w:rPr>
          <w:rFonts w:ascii="Times New Roman" w:hAnsi="Times New Roman"/>
        </w:rPr>
        <w:sectPr w:rsidR="0068602A" w:rsidSect="00D82FF1">
          <w:type w:val="continuous"/>
          <w:pgSz w:w="11909" w:h="16834" w:code="9"/>
          <w:pgMar w:top="576" w:right="749" w:bottom="576" w:left="1920" w:header="360" w:footer="389" w:gutter="0"/>
          <w:pgNumType w:start="1"/>
          <w:cols w:space="720"/>
          <w:docGrid w:linePitch="360"/>
        </w:sectPr>
      </w:pPr>
    </w:p>
    <w:p w:rsidR="0068602A" w:rsidRPr="009656C5" w:rsidRDefault="0068602A" w:rsidP="0068602A">
      <w:pPr>
        <w:pStyle w:val="BodyTextIndent"/>
        <w:rPr>
          <w:rFonts w:ascii="Times New Roman" w:hAnsi="Times New Roman"/>
        </w:rPr>
      </w:pPr>
    </w:p>
    <w:p w:rsidR="000B0FF0" w:rsidRPr="005D4304" w:rsidRDefault="000B0FF0" w:rsidP="0047052C">
      <w:pPr>
        <w:ind w:left="720" w:hanging="720"/>
      </w:pPr>
    </w:p>
    <w:sectPr w:rsidR="000B0FF0" w:rsidRPr="005D4304" w:rsidSect="000B0FF0">
      <w:footerReference w:type="default" r:id="rId11"/>
      <w:type w:val="continuous"/>
      <w:pgSz w:w="11909" w:h="16834" w:code="9"/>
      <w:pgMar w:top="547" w:right="1152" w:bottom="1440" w:left="1728" w:header="720" w:footer="14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48D" w:rsidRDefault="00A2248D" w:rsidP="00766427">
      <w:r>
        <w:separator/>
      </w:r>
    </w:p>
  </w:endnote>
  <w:endnote w:type="continuationSeparator" w:id="0">
    <w:p w:rsidR="00A2248D" w:rsidRDefault="00A2248D" w:rsidP="0076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FF0" w:rsidRDefault="000B0FF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-354330</wp:posOffset>
          </wp:positionH>
          <wp:positionV relativeFrom="paragraph">
            <wp:posOffset>-163195</wp:posOffset>
          </wp:positionV>
          <wp:extent cx="6105525" cy="320040"/>
          <wp:effectExtent l="0" t="0" r="9525" b="381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B0FF0" w:rsidRDefault="000B0F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D0" w:rsidRDefault="000B0FF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-354330</wp:posOffset>
          </wp:positionH>
          <wp:positionV relativeFrom="paragraph">
            <wp:posOffset>-163195</wp:posOffset>
          </wp:positionV>
          <wp:extent cx="6105525" cy="320040"/>
          <wp:effectExtent l="0" t="0" r="9525" b="381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68D0" w:rsidRDefault="00E468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48D" w:rsidRDefault="00A2248D" w:rsidP="00766427">
      <w:r>
        <w:separator/>
      </w:r>
    </w:p>
  </w:footnote>
  <w:footnote w:type="continuationSeparator" w:id="0">
    <w:p w:rsidR="00A2248D" w:rsidRDefault="00A2248D" w:rsidP="00766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76"/>
    <w:rsid w:val="00002A68"/>
    <w:rsid w:val="0001275C"/>
    <w:rsid w:val="000134FF"/>
    <w:rsid w:val="00014730"/>
    <w:rsid w:val="000159BB"/>
    <w:rsid w:val="00015FF6"/>
    <w:rsid w:val="000168BE"/>
    <w:rsid w:val="00022713"/>
    <w:rsid w:val="000245AC"/>
    <w:rsid w:val="00024FE2"/>
    <w:rsid w:val="00027DA1"/>
    <w:rsid w:val="00027FF6"/>
    <w:rsid w:val="00030806"/>
    <w:rsid w:val="000320BF"/>
    <w:rsid w:val="00032C0C"/>
    <w:rsid w:val="000334B9"/>
    <w:rsid w:val="0003415A"/>
    <w:rsid w:val="000361CE"/>
    <w:rsid w:val="00045CFF"/>
    <w:rsid w:val="00047AC0"/>
    <w:rsid w:val="0005070C"/>
    <w:rsid w:val="000513D6"/>
    <w:rsid w:val="000518EE"/>
    <w:rsid w:val="0005211D"/>
    <w:rsid w:val="00052582"/>
    <w:rsid w:val="00052E0F"/>
    <w:rsid w:val="00052EE8"/>
    <w:rsid w:val="00056E09"/>
    <w:rsid w:val="00061AAD"/>
    <w:rsid w:val="00062858"/>
    <w:rsid w:val="00064016"/>
    <w:rsid w:val="00072873"/>
    <w:rsid w:val="00072D08"/>
    <w:rsid w:val="0007471C"/>
    <w:rsid w:val="00083058"/>
    <w:rsid w:val="00084BE2"/>
    <w:rsid w:val="00092A43"/>
    <w:rsid w:val="0009665A"/>
    <w:rsid w:val="000A6B14"/>
    <w:rsid w:val="000A6CFC"/>
    <w:rsid w:val="000A7028"/>
    <w:rsid w:val="000A7D50"/>
    <w:rsid w:val="000B0FF0"/>
    <w:rsid w:val="000B2277"/>
    <w:rsid w:val="000B44E4"/>
    <w:rsid w:val="000B5647"/>
    <w:rsid w:val="000C012E"/>
    <w:rsid w:val="000C0968"/>
    <w:rsid w:val="000C2693"/>
    <w:rsid w:val="000C593C"/>
    <w:rsid w:val="000D0755"/>
    <w:rsid w:val="000D2436"/>
    <w:rsid w:val="000E0520"/>
    <w:rsid w:val="000E65BF"/>
    <w:rsid w:val="000F3386"/>
    <w:rsid w:val="000F3567"/>
    <w:rsid w:val="000F475A"/>
    <w:rsid w:val="001007D5"/>
    <w:rsid w:val="00107E0B"/>
    <w:rsid w:val="00110667"/>
    <w:rsid w:val="00115F31"/>
    <w:rsid w:val="00124A7B"/>
    <w:rsid w:val="001268D3"/>
    <w:rsid w:val="001275C0"/>
    <w:rsid w:val="00131490"/>
    <w:rsid w:val="001318EF"/>
    <w:rsid w:val="00132DE0"/>
    <w:rsid w:val="0013368A"/>
    <w:rsid w:val="00140100"/>
    <w:rsid w:val="0014302B"/>
    <w:rsid w:val="00144A11"/>
    <w:rsid w:val="001470B2"/>
    <w:rsid w:val="00152B9B"/>
    <w:rsid w:val="00160E41"/>
    <w:rsid w:val="001673E5"/>
    <w:rsid w:val="0016758A"/>
    <w:rsid w:val="001707C0"/>
    <w:rsid w:val="00170D55"/>
    <w:rsid w:val="0017310E"/>
    <w:rsid w:val="00173847"/>
    <w:rsid w:val="001747E9"/>
    <w:rsid w:val="0018260E"/>
    <w:rsid w:val="00184F5E"/>
    <w:rsid w:val="001876AE"/>
    <w:rsid w:val="001913F5"/>
    <w:rsid w:val="00191CCD"/>
    <w:rsid w:val="001941F5"/>
    <w:rsid w:val="001A210F"/>
    <w:rsid w:val="001A3035"/>
    <w:rsid w:val="001A72DA"/>
    <w:rsid w:val="001B2E64"/>
    <w:rsid w:val="001B359F"/>
    <w:rsid w:val="001B3853"/>
    <w:rsid w:val="001B6910"/>
    <w:rsid w:val="001C04B6"/>
    <w:rsid w:val="001C7D0A"/>
    <w:rsid w:val="001D0920"/>
    <w:rsid w:val="001D5E00"/>
    <w:rsid w:val="001D6505"/>
    <w:rsid w:val="001D6927"/>
    <w:rsid w:val="001E7188"/>
    <w:rsid w:val="001E79DF"/>
    <w:rsid w:val="001F0263"/>
    <w:rsid w:val="001F4E23"/>
    <w:rsid w:val="001F6397"/>
    <w:rsid w:val="001F7DB5"/>
    <w:rsid w:val="002012B4"/>
    <w:rsid w:val="00202FC7"/>
    <w:rsid w:val="00203DC0"/>
    <w:rsid w:val="00204417"/>
    <w:rsid w:val="00207E20"/>
    <w:rsid w:val="00212EC3"/>
    <w:rsid w:val="00220E2B"/>
    <w:rsid w:val="002259D6"/>
    <w:rsid w:val="002313FC"/>
    <w:rsid w:val="00231BAF"/>
    <w:rsid w:val="002341F6"/>
    <w:rsid w:val="002425F6"/>
    <w:rsid w:val="00242AD3"/>
    <w:rsid w:val="0024442A"/>
    <w:rsid w:val="00246407"/>
    <w:rsid w:val="0025130B"/>
    <w:rsid w:val="00256581"/>
    <w:rsid w:val="00256D1B"/>
    <w:rsid w:val="00260BC8"/>
    <w:rsid w:val="00261523"/>
    <w:rsid w:val="00262624"/>
    <w:rsid w:val="002647F9"/>
    <w:rsid w:val="00267C86"/>
    <w:rsid w:val="002703B6"/>
    <w:rsid w:val="00275EA5"/>
    <w:rsid w:val="00282700"/>
    <w:rsid w:val="00282C3A"/>
    <w:rsid w:val="0028527F"/>
    <w:rsid w:val="00285584"/>
    <w:rsid w:val="00285943"/>
    <w:rsid w:val="00286C88"/>
    <w:rsid w:val="002901DB"/>
    <w:rsid w:val="00290F99"/>
    <w:rsid w:val="00293906"/>
    <w:rsid w:val="00295380"/>
    <w:rsid w:val="00295E3B"/>
    <w:rsid w:val="00297A55"/>
    <w:rsid w:val="00297E55"/>
    <w:rsid w:val="002A2F73"/>
    <w:rsid w:val="002A4172"/>
    <w:rsid w:val="002A5AD6"/>
    <w:rsid w:val="002B0138"/>
    <w:rsid w:val="002B05A0"/>
    <w:rsid w:val="002B0F59"/>
    <w:rsid w:val="002B6CA6"/>
    <w:rsid w:val="002C037D"/>
    <w:rsid w:val="002C50D3"/>
    <w:rsid w:val="002D057F"/>
    <w:rsid w:val="002D0A6E"/>
    <w:rsid w:val="002D2088"/>
    <w:rsid w:val="002E292C"/>
    <w:rsid w:val="002E4ABB"/>
    <w:rsid w:val="002E4FCC"/>
    <w:rsid w:val="002E758D"/>
    <w:rsid w:val="002E7F58"/>
    <w:rsid w:val="002F79E7"/>
    <w:rsid w:val="003002EE"/>
    <w:rsid w:val="003017FC"/>
    <w:rsid w:val="00311961"/>
    <w:rsid w:val="003122BC"/>
    <w:rsid w:val="0031323B"/>
    <w:rsid w:val="00317025"/>
    <w:rsid w:val="00325F88"/>
    <w:rsid w:val="00327F20"/>
    <w:rsid w:val="0033362F"/>
    <w:rsid w:val="00337124"/>
    <w:rsid w:val="00340B41"/>
    <w:rsid w:val="00343B31"/>
    <w:rsid w:val="00344C92"/>
    <w:rsid w:val="00346D7C"/>
    <w:rsid w:val="00347E5C"/>
    <w:rsid w:val="003522D6"/>
    <w:rsid w:val="00353277"/>
    <w:rsid w:val="00354D8D"/>
    <w:rsid w:val="003578E8"/>
    <w:rsid w:val="003617E4"/>
    <w:rsid w:val="00362A88"/>
    <w:rsid w:val="00364572"/>
    <w:rsid w:val="003659DD"/>
    <w:rsid w:val="00366DF3"/>
    <w:rsid w:val="00367E0C"/>
    <w:rsid w:val="0037362E"/>
    <w:rsid w:val="003751AA"/>
    <w:rsid w:val="00376F59"/>
    <w:rsid w:val="003810C5"/>
    <w:rsid w:val="00381740"/>
    <w:rsid w:val="00381741"/>
    <w:rsid w:val="003845B5"/>
    <w:rsid w:val="003908D4"/>
    <w:rsid w:val="003914CB"/>
    <w:rsid w:val="00392505"/>
    <w:rsid w:val="00392C8D"/>
    <w:rsid w:val="003935CE"/>
    <w:rsid w:val="00393EA1"/>
    <w:rsid w:val="003A0AF6"/>
    <w:rsid w:val="003A2B45"/>
    <w:rsid w:val="003A46FB"/>
    <w:rsid w:val="003B167B"/>
    <w:rsid w:val="003B3BD8"/>
    <w:rsid w:val="003B4BE7"/>
    <w:rsid w:val="003B6E7B"/>
    <w:rsid w:val="003B7E70"/>
    <w:rsid w:val="003C4A25"/>
    <w:rsid w:val="003C7A84"/>
    <w:rsid w:val="003D1702"/>
    <w:rsid w:val="003D5D76"/>
    <w:rsid w:val="003E2F6B"/>
    <w:rsid w:val="003E489D"/>
    <w:rsid w:val="003E744C"/>
    <w:rsid w:val="003E7F65"/>
    <w:rsid w:val="003F03D0"/>
    <w:rsid w:val="003F19DF"/>
    <w:rsid w:val="003F3D93"/>
    <w:rsid w:val="003F45DC"/>
    <w:rsid w:val="00403DA8"/>
    <w:rsid w:val="004043E8"/>
    <w:rsid w:val="0040450E"/>
    <w:rsid w:val="0040556B"/>
    <w:rsid w:val="00405ABB"/>
    <w:rsid w:val="00412D19"/>
    <w:rsid w:val="00412FE6"/>
    <w:rsid w:val="00414110"/>
    <w:rsid w:val="00414F64"/>
    <w:rsid w:val="00417D10"/>
    <w:rsid w:val="004237F1"/>
    <w:rsid w:val="00430F34"/>
    <w:rsid w:val="00433BEE"/>
    <w:rsid w:val="004345E6"/>
    <w:rsid w:val="00435D26"/>
    <w:rsid w:val="00440B33"/>
    <w:rsid w:val="00461C85"/>
    <w:rsid w:val="00463D55"/>
    <w:rsid w:val="0047052C"/>
    <w:rsid w:val="00472ED7"/>
    <w:rsid w:val="004765C8"/>
    <w:rsid w:val="00477D3D"/>
    <w:rsid w:val="004820AE"/>
    <w:rsid w:val="00486C67"/>
    <w:rsid w:val="004875F0"/>
    <w:rsid w:val="004878EA"/>
    <w:rsid w:val="00487DF4"/>
    <w:rsid w:val="004910DC"/>
    <w:rsid w:val="004A3AF1"/>
    <w:rsid w:val="004A4F9E"/>
    <w:rsid w:val="004A7DA8"/>
    <w:rsid w:val="004A7EE2"/>
    <w:rsid w:val="004B19C8"/>
    <w:rsid w:val="004B3207"/>
    <w:rsid w:val="004B6EC0"/>
    <w:rsid w:val="004B7F9F"/>
    <w:rsid w:val="004D03E1"/>
    <w:rsid w:val="004D1276"/>
    <w:rsid w:val="004D2653"/>
    <w:rsid w:val="004D652C"/>
    <w:rsid w:val="004D6EEB"/>
    <w:rsid w:val="004E1942"/>
    <w:rsid w:val="004E30C0"/>
    <w:rsid w:val="004E4E66"/>
    <w:rsid w:val="004F16B0"/>
    <w:rsid w:val="00500514"/>
    <w:rsid w:val="00501DAD"/>
    <w:rsid w:val="00502AE1"/>
    <w:rsid w:val="00507771"/>
    <w:rsid w:val="00513DAF"/>
    <w:rsid w:val="00516F3C"/>
    <w:rsid w:val="00517756"/>
    <w:rsid w:val="00517A2E"/>
    <w:rsid w:val="00517DC3"/>
    <w:rsid w:val="00517E8D"/>
    <w:rsid w:val="0052084B"/>
    <w:rsid w:val="00521A04"/>
    <w:rsid w:val="00522A1E"/>
    <w:rsid w:val="00524B7D"/>
    <w:rsid w:val="00527747"/>
    <w:rsid w:val="00527A1B"/>
    <w:rsid w:val="00527AFA"/>
    <w:rsid w:val="00532103"/>
    <w:rsid w:val="005331A3"/>
    <w:rsid w:val="0053334B"/>
    <w:rsid w:val="0054084D"/>
    <w:rsid w:val="00540B88"/>
    <w:rsid w:val="005411B2"/>
    <w:rsid w:val="0054265B"/>
    <w:rsid w:val="00543864"/>
    <w:rsid w:val="00544E37"/>
    <w:rsid w:val="005474C3"/>
    <w:rsid w:val="00553E0D"/>
    <w:rsid w:val="00555ACB"/>
    <w:rsid w:val="00556B82"/>
    <w:rsid w:val="00557DC3"/>
    <w:rsid w:val="00564E6D"/>
    <w:rsid w:val="00565AE1"/>
    <w:rsid w:val="005671DB"/>
    <w:rsid w:val="0057423A"/>
    <w:rsid w:val="00590EDE"/>
    <w:rsid w:val="0059151C"/>
    <w:rsid w:val="005949EA"/>
    <w:rsid w:val="00594A1F"/>
    <w:rsid w:val="00594FB8"/>
    <w:rsid w:val="005966CC"/>
    <w:rsid w:val="005A6B71"/>
    <w:rsid w:val="005B244B"/>
    <w:rsid w:val="005B361D"/>
    <w:rsid w:val="005B3D0E"/>
    <w:rsid w:val="005C04DE"/>
    <w:rsid w:val="005C0B64"/>
    <w:rsid w:val="005C1927"/>
    <w:rsid w:val="005C2053"/>
    <w:rsid w:val="005C2D4B"/>
    <w:rsid w:val="005C2D75"/>
    <w:rsid w:val="005C4B15"/>
    <w:rsid w:val="005C5390"/>
    <w:rsid w:val="005C621C"/>
    <w:rsid w:val="005C7A01"/>
    <w:rsid w:val="005D01F2"/>
    <w:rsid w:val="005D023F"/>
    <w:rsid w:val="005D078A"/>
    <w:rsid w:val="005D4304"/>
    <w:rsid w:val="005D49CC"/>
    <w:rsid w:val="005D5058"/>
    <w:rsid w:val="005E02C7"/>
    <w:rsid w:val="005E1A12"/>
    <w:rsid w:val="005E1B21"/>
    <w:rsid w:val="005E538E"/>
    <w:rsid w:val="005E695A"/>
    <w:rsid w:val="005E6F41"/>
    <w:rsid w:val="005F4F38"/>
    <w:rsid w:val="005F75C1"/>
    <w:rsid w:val="005F79E1"/>
    <w:rsid w:val="00603427"/>
    <w:rsid w:val="006038CB"/>
    <w:rsid w:val="00605308"/>
    <w:rsid w:val="00610FDD"/>
    <w:rsid w:val="0062250C"/>
    <w:rsid w:val="00625874"/>
    <w:rsid w:val="00625E2D"/>
    <w:rsid w:val="00626B70"/>
    <w:rsid w:val="00631FF1"/>
    <w:rsid w:val="00636517"/>
    <w:rsid w:val="0063740F"/>
    <w:rsid w:val="00641BAD"/>
    <w:rsid w:val="00651FD8"/>
    <w:rsid w:val="00653342"/>
    <w:rsid w:val="00655572"/>
    <w:rsid w:val="00655F15"/>
    <w:rsid w:val="006733CB"/>
    <w:rsid w:val="00673A1C"/>
    <w:rsid w:val="00683678"/>
    <w:rsid w:val="0068602A"/>
    <w:rsid w:val="00687A58"/>
    <w:rsid w:val="006A4293"/>
    <w:rsid w:val="006B1944"/>
    <w:rsid w:val="006B2CDF"/>
    <w:rsid w:val="006B4FBC"/>
    <w:rsid w:val="006B7F49"/>
    <w:rsid w:val="006C1986"/>
    <w:rsid w:val="006C5287"/>
    <w:rsid w:val="006D0228"/>
    <w:rsid w:val="006D2B33"/>
    <w:rsid w:val="006D3443"/>
    <w:rsid w:val="006D6A1B"/>
    <w:rsid w:val="006E1F23"/>
    <w:rsid w:val="006E2857"/>
    <w:rsid w:val="006E3C4E"/>
    <w:rsid w:val="006E3D82"/>
    <w:rsid w:val="006E7315"/>
    <w:rsid w:val="006F09D2"/>
    <w:rsid w:val="006F267B"/>
    <w:rsid w:val="00700325"/>
    <w:rsid w:val="00703AF1"/>
    <w:rsid w:val="00705410"/>
    <w:rsid w:val="0070772F"/>
    <w:rsid w:val="0071130C"/>
    <w:rsid w:val="00711322"/>
    <w:rsid w:val="007119CA"/>
    <w:rsid w:val="00716722"/>
    <w:rsid w:val="007173DC"/>
    <w:rsid w:val="00717DD5"/>
    <w:rsid w:val="007307D5"/>
    <w:rsid w:val="0073381C"/>
    <w:rsid w:val="00735ED6"/>
    <w:rsid w:val="00737DEA"/>
    <w:rsid w:val="007400E3"/>
    <w:rsid w:val="007424E9"/>
    <w:rsid w:val="0074309B"/>
    <w:rsid w:val="00753008"/>
    <w:rsid w:val="007534CB"/>
    <w:rsid w:val="00754536"/>
    <w:rsid w:val="00754A67"/>
    <w:rsid w:val="00755210"/>
    <w:rsid w:val="00756F33"/>
    <w:rsid w:val="00761977"/>
    <w:rsid w:val="00761EA9"/>
    <w:rsid w:val="00762060"/>
    <w:rsid w:val="007661D1"/>
    <w:rsid w:val="007662F0"/>
    <w:rsid w:val="00766427"/>
    <w:rsid w:val="00767F43"/>
    <w:rsid w:val="00770662"/>
    <w:rsid w:val="007821D7"/>
    <w:rsid w:val="00785133"/>
    <w:rsid w:val="00785313"/>
    <w:rsid w:val="0079186E"/>
    <w:rsid w:val="007A4B58"/>
    <w:rsid w:val="007A592D"/>
    <w:rsid w:val="007B5A2D"/>
    <w:rsid w:val="007B606C"/>
    <w:rsid w:val="007B6875"/>
    <w:rsid w:val="007C41EA"/>
    <w:rsid w:val="007C5498"/>
    <w:rsid w:val="007C725A"/>
    <w:rsid w:val="007D0489"/>
    <w:rsid w:val="007D0B1A"/>
    <w:rsid w:val="007D50EB"/>
    <w:rsid w:val="007D51F6"/>
    <w:rsid w:val="007E07F7"/>
    <w:rsid w:val="007E1CFA"/>
    <w:rsid w:val="007E3B07"/>
    <w:rsid w:val="007E4E4E"/>
    <w:rsid w:val="007E5FF7"/>
    <w:rsid w:val="007E776E"/>
    <w:rsid w:val="007F0D24"/>
    <w:rsid w:val="007F39BE"/>
    <w:rsid w:val="007F6B94"/>
    <w:rsid w:val="00804079"/>
    <w:rsid w:val="00813749"/>
    <w:rsid w:val="00813FBF"/>
    <w:rsid w:val="00816378"/>
    <w:rsid w:val="008215D4"/>
    <w:rsid w:val="00825FD1"/>
    <w:rsid w:val="00826B32"/>
    <w:rsid w:val="0082769C"/>
    <w:rsid w:val="008313C9"/>
    <w:rsid w:val="008321CC"/>
    <w:rsid w:val="008368C9"/>
    <w:rsid w:val="00837FAE"/>
    <w:rsid w:val="008408AD"/>
    <w:rsid w:val="00840EAB"/>
    <w:rsid w:val="00843214"/>
    <w:rsid w:val="008469FA"/>
    <w:rsid w:val="00852172"/>
    <w:rsid w:val="00853738"/>
    <w:rsid w:val="00854E7A"/>
    <w:rsid w:val="008558E8"/>
    <w:rsid w:val="008561A5"/>
    <w:rsid w:val="008571EF"/>
    <w:rsid w:val="00857C02"/>
    <w:rsid w:val="008608ED"/>
    <w:rsid w:val="008615BE"/>
    <w:rsid w:val="00866304"/>
    <w:rsid w:val="0087147C"/>
    <w:rsid w:val="00876657"/>
    <w:rsid w:val="00880CD1"/>
    <w:rsid w:val="008812BD"/>
    <w:rsid w:val="008813DB"/>
    <w:rsid w:val="00883CBF"/>
    <w:rsid w:val="00891419"/>
    <w:rsid w:val="00896E9A"/>
    <w:rsid w:val="00897B4F"/>
    <w:rsid w:val="00897CCD"/>
    <w:rsid w:val="008B0824"/>
    <w:rsid w:val="008B579C"/>
    <w:rsid w:val="008C0263"/>
    <w:rsid w:val="008C112C"/>
    <w:rsid w:val="008C2118"/>
    <w:rsid w:val="008C24CC"/>
    <w:rsid w:val="008C3E22"/>
    <w:rsid w:val="008C6314"/>
    <w:rsid w:val="008C6C73"/>
    <w:rsid w:val="008C6F0B"/>
    <w:rsid w:val="008C7C7C"/>
    <w:rsid w:val="008D0242"/>
    <w:rsid w:val="008D299F"/>
    <w:rsid w:val="008D338F"/>
    <w:rsid w:val="008D448C"/>
    <w:rsid w:val="008D51B3"/>
    <w:rsid w:val="008E792B"/>
    <w:rsid w:val="008F0D3E"/>
    <w:rsid w:val="008F119F"/>
    <w:rsid w:val="008F198C"/>
    <w:rsid w:val="008F6048"/>
    <w:rsid w:val="00904187"/>
    <w:rsid w:val="00913976"/>
    <w:rsid w:val="00913F6D"/>
    <w:rsid w:val="00914146"/>
    <w:rsid w:val="00917DEA"/>
    <w:rsid w:val="00921D37"/>
    <w:rsid w:val="00931CF8"/>
    <w:rsid w:val="009332C7"/>
    <w:rsid w:val="00934E3D"/>
    <w:rsid w:val="009377FA"/>
    <w:rsid w:val="00943982"/>
    <w:rsid w:val="00943EC5"/>
    <w:rsid w:val="0095002C"/>
    <w:rsid w:val="00950A09"/>
    <w:rsid w:val="00964BD5"/>
    <w:rsid w:val="0096538E"/>
    <w:rsid w:val="0096665B"/>
    <w:rsid w:val="00967F5E"/>
    <w:rsid w:val="00982607"/>
    <w:rsid w:val="00984B70"/>
    <w:rsid w:val="00991ACA"/>
    <w:rsid w:val="0099258A"/>
    <w:rsid w:val="00993F92"/>
    <w:rsid w:val="00994BFF"/>
    <w:rsid w:val="009951DC"/>
    <w:rsid w:val="009964DF"/>
    <w:rsid w:val="00996E9C"/>
    <w:rsid w:val="009A2109"/>
    <w:rsid w:val="009B0705"/>
    <w:rsid w:val="009B0D70"/>
    <w:rsid w:val="009B2A23"/>
    <w:rsid w:val="009B4FC9"/>
    <w:rsid w:val="009B6A83"/>
    <w:rsid w:val="009B6FB8"/>
    <w:rsid w:val="009B7C24"/>
    <w:rsid w:val="009C04D0"/>
    <w:rsid w:val="009C058D"/>
    <w:rsid w:val="009C19CE"/>
    <w:rsid w:val="009C5F62"/>
    <w:rsid w:val="009D64A8"/>
    <w:rsid w:val="009D6AD4"/>
    <w:rsid w:val="009E2327"/>
    <w:rsid w:val="009E2B74"/>
    <w:rsid w:val="009E7AC2"/>
    <w:rsid w:val="009F205C"/>
    <w:rsid w:val="009F26DE"/>
    <w:rsid w:val="009F2AC2"/>
    <w:rsid w:val="009F46DE"/>
    <w:rsid w:val="009F7736"/>
    <w:rsid w:val="009F7948"/>
    <w:rsid w:val="00A01D47"/>
    <w:rsid w:val="00A04DB8"/>
    <w:rsid w:val="00A04DFC"/>
    <w:rsid w:val="00A06C0C"/>
    <w:rsid w:val="00A1215B"/>
    <w:rsid w:val="00A135DA"/>
    <w:rsid w:val="00A14C69"/>
    <w:rsid w:val="00A158B1"/>
    <w:rsid w:val="00A15959"/>
    <w:rsid w:val="00A17D5F"/>
    <w:rsid w:val="00A20848"/>
    <w:rsid w:val="00A22218"/>
    <w:rsid w:val="00A2248D"/>
    <w:rsid w:val="00A23844"/>
    <w:rsid w:val="00A25176"/>
    <w:rsid w:val="00A25EFE"/>
    <w:rsid w:val="00A26FE7"/>
    <w:rsid w:val="00A27880"/>
    <w:rsid w:val="00A27897"/>
    <w:rsid w:val="00A32D16"/>
    <w:rsid w:val="00A33E57"/>
    <w:rsid w:val="00A34A93"/>
    <w:rsid w:val="00A35DCE"/>
    <w:rsid w:val="00A36E85"/>
    <w:rsid w:val="00A375CF"/>
    <w:rsid w:val="00A40315"/>
    <w:rsid w:val="00A47A0D"/>
    <w:rsid w:val="00A47D54"/>
    <w:rsid w:val="00A51526"/>
    <w:rsid w:val="00A5259A"/>
    <w:rsid w:val="00A54208"/>
    <w:rsid w:val="00A5719C"/>
    <w:rsid w:val="00A63585"/>
    <w:rsid w:val="00A65BB5"/>
    <w:rsid w:val="00A704C5"/>
    <w:rsid w:val="00A712C6"/>
    <w:rsid w:val="00A714EE"/>
    <w:rsid w:val="00A72F31"/>
    <w:rsid w:val="00A74D1D"/>
    <w:rsid w:val="00A803F5"/>
    <w:rsid w:val="00A845C7"/>
    <w:rsid w:val="00A85779"/>
    <w:rsid w:val="00A872BF"/>
    <w:rsid w:val="00A915D4"/>
    <w:rsid w:val="00A92061"/>
    <w:rsid w:val="00A962A4"/>
    <w:rsid w:val="00A97268"/>
    <w:rsid w:val="00A9737F"/>
    <w:rsid w:val="00AA3CB9"/>
    <w:rsid w:val="00AA52ED"/>
    <w:rsid w:val="00AA54EA"/>
    <w:rsid w:val="00AB245D"/>
    <w:rsid w:val="00AB3125"/>
    <w:rsid w:val="00AB357B"/>
    <w:rsid w:val="00AB3F54"/>
    <w:rsid w:val="00AB6CF1"/>
    <w:rsid w:val="00AC616F"/>
    <w:rsid w:val="00AD475A"/>
    <w:rsid w:val="00AD6237"/>
    <w:rsid w:val="00AD6854"/>
    <w:rsid w:val="00AD6B57"/>
    <w:rsid w:val="00AE0152"/>
    <w:rsid w:val="00AF1DD8"/>
    <w:rsid w:val="00AF343C"/>
    <w:rsid w:val="00AF4832"/>
    <w:rsid w:val="00AF4F93"/>
    <w:rsid w:val="00B016D9"/>
    <w:rsid w:val="00B03969"/>
    <w:rsid w:val="00B0695E"/>
    <w:rsid w:val="00B13A21"/>
    <w:rsid w:val="00B13EF0"/>
    <w:rsid w:val="00B14FD0"/>
    <w:rsid w:val="00B1747B"/>
    <w:rsid w:val="00B252EE"/>
    <w:rsid w:val="00B25F4B"/>
    <w:rsid w:val="00B3206D"/>
    <w:rsid w:val="00B3749C"/>
    <w:rsid w:val="00B37DE4"/>
    <w:rsid w:val="00B435A2"/>
    <w:rsid w:val="00B4423F"/>
    <w:rsid w:val="00B45118"/>
    <w:rsid w:val="00B45939"/>
    <w:rsid w:val="00B45E47"/>
    <w:rsid w:val="00B5102C"/>
    <w:rsid w:val="00B536B2"/>
    <w:rsid w:val="00B55590"/>
    <w:rsid w:val="00B578F1"/>
    <w:rsid w:val="00B57B28"/>
    <w:rsid w:val="00B67694"/>
    <w:rsid w:val="00B705A4"/>
    <w:rsid w:val="00B71F28"/>
    <w:rsid w:val="00B72DE2"/>
    <w:rsid w:val="00B82373"/>
    <w:rsid w:val="00B824A3"/>
    <w:rsid w:val="00B828BD"/>
    <w:rsid w:val="00B83A76"/>
    <w:rsid w:val="00B8406C"/>
    <w:rsid w:val="00B868C6"/>
    <w:rsid w:val="00B87FA3"/>
    <w:rsid w:val="00B9397D"/>
    <w:rsid w:val="00B94130"/>
    <w:rsid w:val="00BA409D"/>
    <w:rsid w:val="00BA457A"/>
    <w:rsid w:val="00BA527F"/>
    <w:rsid w:val="00BA57F7"/>
    <w:rsid w:val="00BA721B"/>
    <w:rsid w:val="00BB3568"/>
    <w:rsid w:val="00BB4A25"/>
    <w:rsid w:val="00BB53EB"/>
    <w:rsid w:val="00BC6374"/>
    <w:rsid w:val="00BC727C"/>
    <w:rsid w:val="00BD499F"/>
    <w:rsid w:val="00BD4C3A"/>
    <w:rsid w:val="00BD5203"/>
    <w:rsid w:val="00BD5EC5"/>
    <w:rsid w:val="00BD612C"/>
    <w:rsid w:val="00BD743D"/>
    <w:rsid w:val="00BE1BEB"/>
    <w:rsid w:val="00BE2809"/>
    <w:rsid w:val="00BE5ACC"/>
    <w:rsid w:val="00BE6627"/>
    <w:rsid w:val="00BF109E"/>
    <w:rsid w:val="00BF1F75"/>
    <w:rsid w:val="00BF28A3"/>
    <w:rsid w:val="00BF2BC5"/>
    <w:rsid w:val="00BF4009"/>
    <w:rsid w:val="00BF4762"/>
    <w:rsid w:val="00C0093C"/>
    <w:rsid w:val="00C0181C"/>
    <w:rsid w:val="00C06F8A"/>
    <w:rsid w:val="00C07010"/>
    <w:rsid w:val="00C124AC"/>
    <w:rsid w:val="00C251B4"/>
    <w:rsid w:val="00C26F73"/>
    <w:rsid w:val="00C35A1E"/>
    <w:rsid w:val="00C4138C"/>
    <w:rsid w:val="00C450C4"/>
    <w:rsid w:val="00C451D8"/>
    <w:rsid w:val="00C45772"/>
    <w:rsid w:val="00C4661C"/>
    <w:rsid w:val="00C47947"/>
    <w:rsid w:val="00C5018F"/>
    <w:rsid w:val="00C50BCB"/>
    <w:rsid w:val="00C54A0A"/>
    <w:rsid w:val="00C5666B"/>
    <w:rsid w:val="00C63967"/>
    <w:rsid w:val="00C70223"/>
    <w:rsid w:val="00C70650"/>
    <w:rsid w:val="00C7235A"/>
    <w:rsid w:val="00C8016F"/>
    <w:rsid w:val="00C866BC"/>
    <w:rsid w:val="00C87A25"/>
    <w:rsid w:val="00C87EFC"/>
    <w:rsid w:val="00C90848"/>
    <w:rsid w:val="00C90C89"/>
    <w:rsid w:val="00C91127"/>
    <w:rsid w:val="00C93699"/>
    <w:rsid w:val="00C93BBC"/>
    <w:rsid w:val="00C94D61"/>
    <w:rsid w:val="00CA0767"/>
    <w:rsid w:val="00CA0D94"/>
    <w:rsid w:val="00CA5360"/>
    <w:rsid w:val="00CA643A"/>
    <w:rsid w:val="00CA667D"/>
    <w:rsid w:val="00CA7BAA"/>
    <w:rsid w:val="00CB0699"/>
    <w:rsid w:val="00CB1E61"/>
    <w:rsid w:val="00CB2CEC"/>
    <w:rsid w:val="00CB2F82"/>
    <w:rsid w:val="00CB3397"/>
    <w:rsid w:val="00CB41DF"/>
    <w:rsid w:val="00CB5693"/>
    <w:rsid w:val="00CB6680"/>
    <w:rsid w:val="00CC3385"/>
    <w:rsid w:val="00CD044C"/>
    <w:rsid w:val="00CD753A"/>
    <w:rsid w:val="00CE540A"/>
    <w:rsid w:val="00CE54C1"/>
    <w:rsid w:val="00CE5FDD"/>
    <w:rsid w:val="00CE6522"/>
    <w:rsid w:val="00CE7871"/>
    <w:rsid w:val="00CF01C2"/>
    <w:rsid w:val="00CF444E"/>
    <w:rsid w:val="00CF4B94"/>
    <w:rsid w:val="00D029DF"/>
    <w:rsid w:val="00D07511"/>
    <w:rsid w:val="00D1392E"/>
    <w:rsid w:val="00D17E12"/>
    <w:rsid w:val="00D20B64"/>
    <w:rsid w:val="00D25557"/>
    <w:rsid w:val="00D2768B"/>
    <w:rsid w:val="00D27DF5"/>
    <w:rsid w:val="00D3247C"/>
    <w:rsid w:val="00D33EB7"/>
    <w:rsid w:val="00D3422F"/>
    <w:rsid w:val="00D41D41"/>
    <w:rsid w:val="00D45CC9"/>
    <w:rsid w:val="00D46A2F"/>
    <w:rsid w:val="00D526D7"/>
    <w:rsid w:val="00D6298D"/>
    <w:rsid w:val="00D6724B"/>
    <w:rsid w:val="00D70A43"/>
    <w:rsid w:val="00D73336"/>
    <w:rsid w:val="00D7751C"/>
    <w:rsid w:val="00D77A79"/>
    <w:rsid w:val="00D82675"/>
    <w:rsid w:val="00D8354C"/>
    <w:rsid w:val="00D90D1B"/>
    <w:rsid w:val="00D9148B"/>
    <w:rsid w:val="00D91822"/>
    <w:rsid w:val="00D9516F"/>
    <w:rsid w:val="00D96ED2"/>
    <w:rsid w:val="00DA02B5"/>
    <w:rsid w:val="00DA02F6"/>
    <w:rsid w:val="00DA0485"/>
    <w:rsid w:val="00DA2D77"/>
    <w:rsid w:val="00DB27D3"/>
    <w:rsid w:val="00DB3B3C"/>
    <w:rsid w:val="00DC7721"/>
    <w:rsid w:val="00DC7C58"/>
    <w:rsid w:val="00DD00FB"/>
    <w:rsid w:val="00DD0FCD"/>
    <w:rsid w:val="00DD1DF3"/>
    <w:rsid w:val="00DD6AB2"/>
    <w:rsid w:val="00DD6E04"/>
    <w:rsid w:val="00DE1ADF"/>
    <w:rsid w:val="00DE25D7"/>
    <w:rsid w:val="00DE3457"/>
    <w:rsid w:val="00DE5330"/>
    <w:rsid w:val="00DE5BFB"/>
    <w:rsid w:val="00DF07FD"/>
    <w:rsid w:val="00DF0D9A"/>
    <w:rsid w:val="00DF50DD"/>
    <w:rsid w:val="00DF6DBA"/>
    <w:rsid w:val="00DF781A"/>
    <w:rsid w:val="00DF7D86"/>
    <w:rsid w:val="00DF7E53"/>
    <w:rsid w:val="00E002D2"/>
    <w:rsid w:val="00E00940"/>
    <w:rsid w:val="00E02057"/>
    <w:rsid w:val="00E021BB"/>
    <w:rsid w:val="00E07430"/>
    <w:rsid w:val="00E10AF0"/>
    <w:rsid w:val="00E1116B"/>
    <w:rsid w:val="00E16014"/>
    <w:rsid w:val="00E1714A"/>
    <w:rsid w:val="00E219EF"/>
    <w:rsid w:val="00E22B00"/>
    <w:rsid w:val="00E278B9"/>
    <w:rsid w:val="00E27E6A"/>
    <w:rsid w:val="00E32C60"/>
    <w:rsid w:val="00E352B1"/>
    <w:rsid w:val="00E468D0"/>
    <w:rsid w:val="00E517F5"/>
    <w:rsid w:val="00E57087"/>
    <w:rsid w:val="00E602FE"/>
    <w:rsid w:val="00E62D3C"/>
    <w:rsid w:val="00E6431E"/>
    <w:rsid w:val="00E64332"/>
    <w:rsid w:val="00E645F9"/>
    <w:rsid w:val="00E648E5"/>
    <w:rsid w:val="00E66987"/>
    <w:rsid w:val="00E67B8F"/>
    <w:rsid w:val="00E75395"/>
    <w:rsid w:val="00E92312"/>
    <w:rsid w:val="00E951FD"/>
    <w:rsid w:val="00E97121"/>
    <w:rsid w:val="00EA5C8C"/>
    <w:rsid w:val="00EA78FE"/>
    <w:rsid w:val="00EB1E80"/>
    <w:rsid w:val="00EB4120"/>
    <w:rsid w:val="00EB47BA"/>
    <w:rsid w:val="00EB4B42"/>
    <w:rsid w:val="00EB4E03"/>
    <w:rsid w:val="00EB7E90"/>
    <w:rsid w:val="00EC0E64"/>
    <w:rsid w:val="00EC4F71"/>
    <w:rsid w:val="00EC6042"/>
    <w:rsid w:val="00ED0672"/>
    <w:rsid w:val="00ED588A"/>
    <w:rsid w:val="00EE0E97"/>
    <w:rsid w:val="00EE4FDC"/>
    <w:rsid w:val="00EE731F"/>
    <w:rsid w:val="00EF03BB"/>
    <w:rsid w:val="00EF24CC"/>
    <w:rsid w:val="00EF5C6C"/>
    <w:rsid w:val="00EF5CCB"/>
    <w:rsid w:val="00F00F45"/>
    <w:rsid w:val="00F03303"/>
    <w:rsid w:val="00F03528"/>
    <w:rsid w:val="00F05952"/>
    <w:rsid w:val="00F10158"/>
    <w:rsid w:val="00F10FE9"/>
    <w:rsid w:val="00F118D4"/>
    <w:rsid w:val="00F1226A"/>
    <w:rsid w:val="00F12426"/>
    <w:rsid w:val="00F13B68"/>
    <w:rsid w:val="00F143DD"/>
    <w:rsid w:val="00F144BE"/>
    <w:rsid w:val="00F15CF1"/>
    <w:rsid w:val="00F202CF"/>
    <w:rsid w:val="00F20467"/>
    <w:rsid w:val="00F23A02"/>
    <w:rsid w:val="00F311C7"/>
    <w:rsid w:val="00F3349A"/>
    <w:rsid w:val="00F37CF5"/>
    <w:rsid w:val="00F4220C"/>
    <w:rsid w:val="00F444D0"/>
    <w:rsid w:val="00F4579E"/>
    <w:rsid w:val="00F4582B"/>
    <w:rsid w:val="00F46080"/>
    <w:rsid w:val="00F522F8"/>
    <w:rsid w:val="00F5316D"/>
    <w:rsid w:val="00F549FE"/>
    <w:rsid w:val="00F5615E"/>
    <w:rsid w:val="00F5697C"/>
    <w:rsid w:val="00F67E25"/>
    <w:rsid w:val="00F7136E"/>
    <w:rsid w:val="00F8324F"/>
    <w:rsid w:val="00F84030"/>
    <w:rsid w:val="00F860A4"/>
    <w:rsid w:val="00F87354"/>
    <w:rsid w:val="00F87D65"/>
    <w:rsid w:val="00F92525"/>
    <w:rsid w:val="00F95F1C"/>
    <w:rsid w:val="00F963D9"/>
    <w:rsid w:val="00FA1279"/>
    <w:rsid w:val="00FA1ED6"/>
    <w:rsid w:val="00FA6EB9"/>
    <w:rsid w:val="00FB0FA9"/>
    <w:rsid w:val="00FC055A"/>
    <w:rsid w:val="00FC3BB6"/>
    <w:rsid w:val="00FC716B"/>
    <w:rsid w:val="00FD03AF"/>
    <w:rsid w:val="00FD0ED6"/>
    <w:rsid w:val="00FD65D4"/>
    <w:rsid w:val="00FD66C6"/>
    <w:rsid w:val="00FE103D"/>
    <w:rsid w:val="00FE202B"/>
    <w:rsid w:val="00FE3E57"/>
    <w:rsid w:val="00FE42B3"/>
    <w:rsid w:val="00FE798B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47E626C2-24E1-4157-B211-05980E36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58D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2E758D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2E758D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758D"/>
    <w:pPr>
      <w:ind w:left="840" w:hanging="840"/>
    </w:pPr>
  </w:style>
  <w:style w:type="paragraph" w:styleId="BodyText">
    <w:name w:val="Body Text"/>
    <w:basedOn w:val="Normal"/>
    <w:rsid w:val="002E758D"/>
    <w:pPr>
      <w:jc w:val="both"/>
    </w:pPr>
  </w:style>
  <w:style w:type="paragraph" w:styleId="BalloonText">
    <w:name w:val="Balloon Text"/>
    <w:basedOn w:val="Normal"/>
    <w:semiHidden/>
    <w:rsid w:val="00756F33"/>
    <w:rPr>
      <w:rFonts w:ascii="Tahoma" w:hAnsi="Tahoma" w:cs="Tahoma"/>
      <w:sz w:val="16"/>
      <w:szCs w:val="16"/>
    </w:rPr>
  </w:style>
  <w:style w:type="paragraph" w:styleId="Header">
    <w:name w:val="header"/>
    <w:aliases w:val="Header1 Char"/>
    <w:basedOn w:val="Normal"/>
    <w:link w:val="HeaderChar"/>
    <w:rsid w:val="0076642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766427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64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6427"/>
    <w:rPr>
      <w:rFonts w:ascii="VNI-Times" w:eastAsia="Times New Roman" w:hAnsi="VNI-Times"/>
      <w:sz w:val="24"/>
      <w:szCs w:val="24"/>
    </w:rPr>
  </w:style>
  <w:style w:type="character" w:styleId="PageNumber">
    <w:name w:val="page number"/>
    <w:basedOn w:val="DefaultParagraphFont"/>
    <w:rsid w:val="0068602A"/>
  </w:style>
  <w:style w:type="paragraph" w:styleId="Title">
    <w:name w:val="Title"/>
    <w:basedOn w:val="Normal"/>
    <w:link w:val="TitleChar"/>
    <w:qFormat/>
    <w:rsid w:val="0068602A"/>
    <w:pPr>
      <w:ind w:left="1440" w:hanging="1440"/>
      <w:jc w:val="center"/>
    </w:pPr>
    <w:rPr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68602A"/>
    <w:rPr>
      <w:rFonts w:ascii="VNI-Times" w:eastAsia="Times New Roman" w:hAnsi="VNI-Times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uLac\Code\WebAuLac\App_Data\Mau_QDDD_CaNh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4CD31-7543-498B-BA74-D43DB89A3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Mau_QDDD_CaNhan</Template>
  <TotalTime>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COÂNG TY COÅ PHAÀN</vt:lpstr>
      <vt:lpstr>COÂNG TY COÅ PHAÀN</vt:lpstr>
    </vt:vector>
  </TitlesOfParts>
  <Company>Hewlett-Packard</Company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creator>Windows User</dc:creator>
  <cp:lastModifiedBy>Windows User</cp:lastModifiedBy>
  <cp:revision>4</cp:revision>
  <cp:lastPrinted>2014-12-22T08:58:00Z</cp:lastPrinted>
  <dcterms:created xsi:type="dcterms:W3CDTF">2017-11-23T08:12:00Z</dcterms:created>
  <dcterms:modified xsi:type="dcterms:W3CDTF">2017-12-05T02:11:00Z</dcterms:modified>
</cp:coreProperties>
</file>