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-347345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178" w:rsidRDefault="00B11178" w:rsidP="00163EFE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123950"/>
                                  <wp:effectExtent l="0" t="0" r="9525" b="0"/>
                                  <wp:docPr id="3" name="Picture 1" descr="header VN20151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1178" w:rsidRDefault="00B11178" w:rsidP="00163EFE"/>
                          <w:p w:rsidR="00B11178" w:rsidRDefault="00B11178" w:rsidP="00163E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7.3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CVvd9G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zUAw8rTKYhAHZu+z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lb3fRuEAAAAMAQAADwAAAAAAAAAAAAAAAACABAAAZHJz&#10;L2Rvd25yZXYueG1sUEsFBgAAAAAEAAQA8wAAAI4FAAAAAA==&#10;" strokecolor="white">
                <v:textbox>
                  <w:txbxContent>
                    <w:p w:rsidR="00B11178" w:rsidRDefault="00B11178" w:rsidP="00163EFE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123950"/>
                            <wp:effectExtent l="0" t="0" r="9525" b="0"/>
                            <wp:docPr id="3" name="Picture 1" descr="header VN20151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1178" w:rsidRDefault="00B11178" w:rsidP="00163EFE"/>
                    <w:p w:rsidR="00B11178" w:rsidRDefault="00B11178" w:rsidP="00163EF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Pr="00B8572B" w:rsidRDefault="00B11178" w:rsidP="00163EFE">
      <w:pPr>
        <w:tabs>
          <w:tab w:val="left" w:pos="1080"/>
          <w:tab w:val="left" w:pos="1260"/>
          <w:tab w:val="left" w:pos="1440"/>
          <w:tab w:val="left" w:pos="3960"/>
        </w:tabs>
        <w:ind w:left="720" w:hanging="720"/>
        <w:rPr>
          <w:rFonts w:ascii="Times New Roman" w:hAnsi="Times New Roman"/>
        </w:rPr>
      </w:pPr>
    </w:p>
    <w:p w:rsidR="00B11178" w:rsidRDefault="00B11178" w:rsidP="00B8572B">
      <w:pPr>
        <w:rPr>
          <w:rFonts w:ascii="Times New Roman" w:hAnsi="Times New Roman"/>
        </w:rPr>
      </w:pPr>
    </w:p>
    <w:p w:rsidR="00B11178" w:rsidRDefault="00B11178" w:rsidP="004C1F0D">
      <w:pPr>
        <w:tabs>
          <w:tab w:val="left" w:pos="4500"/>
        </w:tabs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</w:rPr>
        <w:t>Số:</w:t>
      </w:r>
      <w:r w:rsidR="001702F6">
        <w:rPr>
          <w:rFonts w:ascii="Times New Roman" w:hAnsi="Times New Roman"/>
        </w:rPr>
        <w:t xml:space="preserve"> %SoQD%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Pr="00B8572B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B8572B">
        <w:rPr>
          <w:rFonts w:ascii="Times New Roman" w:hAnsi="Times New Roman"/>
          <w:i/>
          <w:iCs/>
        </w:rPr>
        <w:t>.H</w:t>
      </w:r>
      <w:r>
        <w:rPr>
          <w:rFonts w:ascii="Times New Roman" w:hAnsi="Times New Roman"/>
          <w:i/>
          <w:iCs/>
        </w:rPr>
        <w:t>CM</w:t>
      </w:r>
      <w:r w:rsidRPr="00B8572B">
        <w:rPr>
          <w:rFonts w:ascii="Times New Roman" w:hAnsi="Times New Roman"/>
          <w:i/>
          <w:iCs/>
        </w:rPr>
        <w:t>, ngày</w:t>
      </w:r>
      <w:r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%Ngay%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>tháng</w:t>
      </w:r>
      <w:r>
        <w:rPr>
          <w:rFonts w:ascii="Times New Roman" w:hAnsi="Times New Roman"/>
          <w:i/>
          <w:iCs/>
        </w:rPr>
        <w:t xml:space="preserve"> </w:t>
      </w:r>
      <w:r w:rsidRPr="00B8572B">
        <w:rPr>
          <w:rFonts w:ascii="Times New Roman" w:hAnsi="Times New Roman"/>
          <w:i/>
          <w:iCs/>
        </w:rPr>
        <w:t xml:space="preserve"> </w:t>
      </w:r>
      <w:r w:rsidR="001702F6">
        <w:rPr>
          <w:rFonts w:ascii="Times New Roman" w:hAnsi="Times New Roman"/>
          <w:i/>
          <w:iCs/>
        </w:rPr>
        <w:t>%Thang%</w:t>
      </w:r>
      <w:r>
        <w:rPr>
          <w:rFonts w:ascii="Times New Roman" w:hAnsi="Times New Roman"/>
          <w:i/>
          <w:iCs/>
        </w:rPr>
        <w:t xml:space="preserve">  </w:t>
      </w:r>
      <w:r w:rsidRPr="00B8572B">
        <w:rPr>
          <w:rFonts w:ascii="Times New Roman" w:hAnsi="Times New Roman"/>
          <w:i/>
          <w:iCs/>
        </w:rPr>
        <w:t xml:space="preserve">năm </w:t>
      </w:r>
      <w:r w:rsidR="001702F6">
        <w:rPr>
          <w:rFonts w:ascii="Times New Roman" w:hAnsi="Times New Roman"/>
          <w:i/>
          <w:iCs/>
        </w:rPr>
        <w:t>%Nam%</w:t>
      </w:r>
      <w:r w:rsidRPr="00B8572B">
        <w:rPr>
          <w:rFonts w:ascii="Times New Roman" w:hAnsi="Times New Roman"/>
          <w:i/>
          <w:iCs/>
        </w:rPr>
        <w:t xml:space="preserve"> </w:t>
      </w:r>
    </w:p>
    <w:p w:rsidR="00B11178" w:rsidRPr="004C1F0D" w:rsidRDefault="00B11178" w:rsidP="004C1F0D">
      <w:pPr>
        <w:rPr>
          <w:rFonts w:ascii="Times New Roman" w:hAnsi="Times New Roman"/>
        </w:rPr>
      </w:pPr>
      <w:r w:rsidRPr="00B8572B">
        <w:rPr>
          <w:rFonts w:ascii="Times New Roman" w:hAnsi="Times New Roman"/>
          <w:i/>
          <w:iCs/>
        </w:rPr>
        <w:t>(V/v: Điều động công tác đối với Thuyền viên )</w:t>
      </w:r>
    </w:p>
    <w:p w:rsidR="00B11178" w:rsidRDefault="00B11178" w:rsidP="004A51D2">
      <w:pPr>
        <w:jc w:val="center"/>
        <w:rPr>
          <w:rFonts w:ascii="Times New Roman" w:hAnsi="Times New Roman"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b/>
        </w:rPr>
      </w:pPr>
    </w:p>
    <w:p w:rsidR="00B11178" w:rsidRPr="007A45B8" w:rsidRDefault="00B11178" w:rsidP="004A51D2">
      <w:pPr>
        <w:jc w:val="center"/>
        <w:rPr>
          <w:rFonts w:ascii="Times New Roman" w:hAnsi="Times New Roman"/>
          <w:sz w:val="28"/>
          <w:szCs w:val="28"/>
        </w:rPr>
      </w:pPr>
      <w:r w:rsidRPr="007A45B8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B11178" w:rsidRPr="00B8572B" w:rsidRDefault="00B11178" w:rsidP="004A51D2">
      <w:pPr>
        <w:jc w:val="center"/>
        <w:rPr>
          <w:rFonts w:ascii="Times New Roman" w:hAnsi="Times New Roman"/>
        </w:rPr>
      </w:pPr>
    </w:p>
    <w:p w:rsidR="00B11178" w:rsidRPr="00B8572B" w:rsidRDefault="00B11178" w:rsidP="004A51D2">
      <w:pPr>
        <w:ind w:left="360"/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 xml:space="preserve">Căn cứ: 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B8572B">
        <w:rPr>
          <w:rFonts w:ascii="Times New Roman" w:hAnsi="Times New Roman"/>
          <w:i/>
          <w:iCs/>
        </w:rPr>
        <w:t>Điều lệ Công ty quy định quyền hạn nhiệm vụ của Tổng Giám đốc.</w:t>
      </w:r>
    </w:p>
    <w:p w:rsidR="00B11178" w:rsidRDefault="00B11178" w:rsidP="0024043C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Qui trình huấn luyện thực tập nâng chức danh đối với Thuyền viên của Công ty.</w:t>
      </w:r>
    </w:p>
    <w:p w:rsidR="00B11178" w:rsidRPr="00B8572B" w:rsidRDefault="00B11178" w:rsidP="004A51D2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đề nghị của  ô</w:t>
      </w:r>
      <w:r w:rsidRPr="00B8572B">
        <w:rPr>
          <w:rFonts w:ascii="Times New Roman" w:hAnsi="Times New Roman"/>
          <w:i/>
          <w:iCs/>
        </w:rPr>
        <w:t>ng Trưởng phòng Hành ch</w:t>
      </w:r>
      <w:r>
        <w:rPr>
          <w:rFonts w:ascii="Times New Roman" w:hAnsi="Times New Roman"/>
          <w:i/>
          <w:iCs/>
        </w:rPr>
        <w:t>í</w:t>
      </w:r>
      <w:r w:rsidRPr="00B8572B">
        <w:rPr>
          <w:rFonts w:ascii="Times New Roman" w:hAnsi="Times New Roman"/>
          <w:i/>
          <w:iCs/>
        </w:rPr>
        <w:t>nh – Nhân sự.</w:t>
      </w:r>
    </w:p>
    <w:p w:rsidR="00B11178" w:rsidRDefault="00B11178" w:rsidP="004A51D2">
      <w:pPr>
        <w:pStyle w:val="Heading1"/>
        <w:rPr>
          <w:rFonts w:ascii="Times New Roman" w:hAnsi="Times New Roman"/>
          <w:sz w:val="24"/>
        </w:rPr>
      </w:pPr>
    </w:p>
    <w:p w:rsidR="00B11178" w:rsidRPr="00A82551" w:rsidRDefault="00B11178" w:rsidP="004A51D2"/>
    <w:p w:rsidR="00B11178" w:rsidRPr="00704B75" w:rsidRDefault="00B11178" w:rsidP="004A51D2">
      <w:pPr>
        <w:pStyle w:val="Heading1"/>
        <w:rPr>
          <w:rFonts w:ascii="Times New Roman" w:hAnsi="Times New Roman"/>
          <w:szCs w:val="28"/>
        </w:rPr>
      </w:pPr>
      <w:r w:rsidRPr="00704B75">
        <w:rPr>
          <w:rFonts w:ascii="Times New Roman" w:hAnsi="Times New Roman"/>
          <w:szCs w:val="28"/>
        </w:rPr>
        <w:t>QUYẾT ĐỊNH:</w:t>
      </w:r>
    </w:p>
    <w:p w:rsidR="00B11178" w:rsidRDefault="00B11178" w:rsidP="004A51D2">
      <w:pPr>
        <w:pStyle w:val="BodyText"/>
        <w:rPr>
          <w:rFonts w:ascii="Times New Roman" w:hAnsi="Times New Roman"/>
          <w:u w:val="single"/>
        </w:rPr>
      </w:pPr>
    </w:p>
    <w:p w:rsidR="00B11178" w:rsidRPr="00B8572B" w:rsidRDefault="00B11178" w:rsidP="004A51D2">
      <w:pPr>
        <w:pStyle w:val="BodyText"/>
        <w:tabs>
          <w:tab w:val="left" w:pos="1080"/>
        </w:tabs>
        <w:rPr>
          <w:rFonts w:ascii="Times New Roman" w:hAnsi="Times New Roman"/>
          <w:u w:val="single"/>
        </w:rPr>
      </w:pPr>
    </w:p>
    <w:p w:rsidR="00B11178" w:rsidRDefault="00B11178" w:rsidP="008B3DC6">
      <w:pPr>
        <w:pStyle w:val="BodyText"/>
        <w:tabs>
          <w:tab w:val="left" w:pos="6237"/>
        </w:tabs>
        <w:spacing w:line="312" w:lineRule="auto"/>
        <w:rPr>
          <w:rFonts w:ascii="Times New Roman" w:hAnsi="Times New Roman"/>
          <w:noProof/>
        </w:rPr>
      </w:pPr>
      <w:r w:rsidRPr="008B0A5B">
        <w:rPr>
          <w:rFonts w:ascii="Times New Roman" w:hAnsi="Times New Roman"/>
          <w:b/>
          <w:bCs/>
          <w:i/>
          <w:iCs/>
          <w:u w:val="single"/>
        </w:rPr>
        <w:t>Điều I:</w:t>
      </w:r>
      <w:r>
        <w:rPr>
          <w:rFonts w:ascii="Times New Roman" w:hAnsi="Times New Roman"/>
        </w:rPr>
        <w:t xml:space="preserve">         </w:t>
      </w:r>
      <w:r w:rsidRPr="005D4304">
        <w:rPr>
          <w:rFonts w:ascii="Times New Roman" w:hAnsi="Times New Roman"/>
        </w:rPr>
        <w:t xml:space="preserve">Điều động Ông:     </w:t>
      </w:r>
      <w:r w:rsidR="000A59F6">
        <w:rPr>
          <w:rFonts w:ascii="Times New Roman" w:hAnsi="Times New Roman"/>
          <w:noProof/>
        </w:rPr>
        <w:t>%Name%</w:t>
      </w:r>
      <w:r w:rsidR="008B3DC6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Sinh năm: </w:t>
      </w:r>
      <w:r w:rsidR="000A59F6">
        <w:rPr>
          <w:rFonts w:ascii="Times New Roman" w:hAnsi="Times New Roman"/>
          <w:noProof/>
        </w:rPr>
        <w:t>%NamSinh%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0A59F6">
        <w:rPr>
          <w:rFonts w:ascii="Times New Roman" w:hAnsi="Times New Roman"/>
        </w:rPr>
        <w:t>%DonVi%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0A59F6">
        <w:rPr>
          <w:rFonts w:ascii="Times New Roman" w:hAnsi="Times New Roman"/>
        </w:rPr>
        <w:t>%DonViMoi%</w:t>
      </w:r>
    </w:p>
    <w:p w:rsidR="00B11178" w:rsidRDefault="00B11178" w:rsidP="00525ED8">
      <w:pPr>
        <w:pStyle w:val="BodyText"/>
        <w:spacing w:line="312" w:lineRule="auto"/>
        <w:rPr>
          <w:rFonts w:ascii="Times New Roman" w:hAnsi="Times New Roman"/>
          <w:noProof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 w:rsidR="000A59F6">
        <w:rPr>
          <w:rFonts w:ascii="Times New Roman" w:hAnsi="Times New Roman"/>
          <w:noProof/>
        </w:rPr>
        <w:t>%ChucVuMoi%</w:t>
      </w:r>
    </w:p>
    <w:p w:rsidR="00B11178" w:rsidRPr="005D4304" w:rsidRDefault="00B11178" w:rsidP="00525ED8">
      <w:pPr>
        <w:pStyle w:val="BodyText"/>
        <w:tabs>
          <w:tab w:val="left" w:pos="1260"/>
        </w:tabs>
        <w:spacing w:line="312" w:lineRule="auto"/>
        <w:rPr>
          <w:rFonts w:ascii="Times New Roman" w:hAnsi="Times New Roman"/>
        </w:rPr>
      </w:pPr>
    </w:p>
    <w:p w:rsidR="00B11178" w:rsidRPr="00506754" w:rsidRDefault="00B11178" w:rsidP="00525ED8">
      <w:pPr>
        <w:spacing w:line="312" w:lineRule="auto"/>
        <w:ind w:left="1260" w:hanging="1260"/>
        <w:jc w:val="both"/>
        <w:rPr>
          <w:rFonts w:ascii="Times New Roman" w:hAnsi="Times New Roman"/>
        </w:rPr>
      </w:pPr>
      <w:r w:rsidRPr="00E80606">
        <w:rPr>
          <w:rFonts w:ascii="Times New Roman" w:hAnsi="Times New Roman"/>
          <w:b/>
          <w:bCs/>
          <w:i/>
          <w:iCs/>
          <w:u w:val="single"/>
        </w:rPr>
        <w:t>Điều II:</w:t>
      </w:r>
      <w:r>
        <w:rPr>
          <w:rFonts w:ascii="Times New Roman" w:hAnsi="Times New Roman"/>
          <w:bCs/>
          <w:iCs/>
        </w:rPr>
        <w:tab/>
      </w:r>
      <w:r w:rsidRPr="00E80606">
        <w:rPr>
          <w:rFonts w:ascii="Times New Roman" w:hAnsi="Times New Roman"/>
          <w:bCs/>
          <w:iCs/>
        </w:rPr>
        <w:t xml:space="preserve">Ông </w:t>
      </w:r>
      <w:r w:rsidR="000A59F6">
        <w:rPr>
          <w:rFonts w:ascii="Times New Roman" w:hAnsi="Times New Roman"/>
          <w:noProof/>
        </w:rPr>
        <w:t xml:space="preserve">%Name% </w:t>
      </w:r>
      <w:r w:rsidRPr="00E80606">
        <w:rPr>
          <w:rFonts w:ascii="Times New Roman" w:hAnsi="Times New Roman"/>
          <w:bCs/>
          <w:iCs/>
        </w:rPr>
        <w:t xml:space="preserve">sẽ </w:t>
      </w:r>
      <w:r w:rsidR="00324AEE">
        <w:rPr>
          <w:rFonts w:ascii="Times New Roman" w:hAnsi="Times New Roman"/>
          <w:bCs/>
          <w:iCs/>
        </w:rPr>
        <w:t xml:space="preserve">hưởng </w:t>
      </w:r>
      <w:r w:rsidR="00324AEE" w:rsidRPr="00E80606">
        <w:rPr>
          <w:rFonts w:ascii="Times New Roman" w:hAnsi="Times New Roman"/>
          <w:bCs/>
          <w:iCs/>
        </w:rPr>
        <w:t>PHỤ CẤP DỰ TRỮ</w:t>
      </w:r>
      <w:r w:rsidRPr="00E80606">
        <w:rPr>
          <w:rFonts w:ascii="Times New Roman" w:hAnsi="Times New Roman"/>
          <w:bCs/>
          <w:iCs/>
        </w:rPr>
        <w:t xml:space="preserve"> kể từ</w:t>
      </w:r>
      <w:r w:rsidRPr="00506754">
        <w:rPr>
          <w:rFonts w:ascii="Times New Roman" w:hAnsi="Times New Roman"/>
        </w:rPr>
        <w:t xml:space="preserve"> ngày</w:t>
      </w:r>
      <w:r>
        <w:rPr>
          <w:rFonts w:ascii="Times New Roman" w:hAnsi="Times New Roman"/>
        </w:rPr>
        <w:t xml:space="preserve"> </w:t>
      </w:r>
      <w:r w:rsidR="000A59F6">
        <w:rPr>
          <w:rFonts w:ascii="Times New Roman" w:hAnsi="Times New Roman"/>
        </w:rPr>
        <w:t>%NgayQD%</w:t>
      </w:r>
      <w:r>
        <w:rPr>
          <w:rFonts w:ascii="Times New Roman" w:hAnsi="Times New Roman"/>
          <w:noProof/>
        </w:rPr>
        <w:t xml:space="preserve"> </w:t>
      </w:r>
      <w:r w:rsidRPr="00506754">
        <w:rPr>
          <w:rFonts w:ascii="Times New Roman" w:hAnsi="Times New Roman"/>
        </w:rPr>
        <w:t>và phải bàn giao lại cụ thể (bằng văn bản) toàn bộ công việc, tài</w:t>
      </w:r>
      <w:r>
        <w:rPr>
          <w:rFonts w:ascii="Times New Roman" w:hAnsi="Times New Roman"/>
        </w:rPr>
        <w:t xml:space="preserve"> sản,…(Sau khi hoàn tất chuyến hàng)</w:t>
      </w:r>
      <w:r w:rsidRPr="0050675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 mình đang quản lý cho ông </w:t>
      </w:r>
      <w:r w:rsidR="007B231A">
        <w:rPr>
          <w:rFonts w:ascii="Times New Roman" w:hAnsi="Times New Roman"/>
          <w:noProof/>
        </w:rPr>
        <w:t>Sỹ Quan phụ trách</w:t>
      </w:r>
      <w:r>
        <w:rPr>
          <w:rFonts w:ascii="Times New Roman" w:hAnsi="Times New Roman"/>
        </w:rPr>
        <w:t xml:space="preserve"> </w:t>
      </w:r>
      <w:r w:rsidRPr="00506754">
        <w:rPr>
          <w:rFonts w:ascii="Times New Roman" w:hAnsi="Times New Roman"/>
        </w:rPr>
        <w:t>trước khi</w:t>
      </w:r>
      <w:r>
        <w:rPr>
          <w:rFonts w:ascii="Times New Roman" w:hAnsi="Times New Roman"/>
        </w:rPr>
        <w:t xml:space="preserve"> rời tàu</w:t>
      </w:r>
      <w:r w:rsidRPr="00506754">
        <w:rPr>
          <w:rFonts w:ascii="Times New Roman" w:hAnsi="Times New Roman"/>
        </w:rPr>
        <w:t xml:space="preserve">. </w:t>
      </w:r>
    </w:p>
    <w:p w:rsidR="00B11178" w:rsidRPr="005D4304" w:rsidRDefault="00B11178" w:rsidP="00525ED8">
      <w:pPr>
        <w:pStyle w:val="BodyText"/>
        <w:spacing w:line="312" w:lineRule="auto"/>
        <w:ind w:left="12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  <w:bookmarkStart w:id="0" w:name="_GoBack"/>
      <w:bookmarkEnd w:id="0"/>
    </w:p>
    <w:p w:rsidR="00B11178" w:rsidRPr="005D4304" w:rsidRDefault="00B11178" w:rsidP="00525ED8">
      <w:pPr>
        <w:pStyle w:val="BodyTextIndent"/>
        <w:tabs>
          <w:tab w:val="left" w:pos="180"/>
        </w:tabs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Pr="008B0A5B">
        <w:rPr>
          <w:rFonts w:ascii="Times New Roman" w:hAnsi="Times New Roman"/>
          <w:b/>
          <w:bCs/>
          <w:i/>
          <w:iCs/>
          <w:u w:val="single"/>
        </w:rPr>
        <w:t>Điều III: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0A59F6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 xml:space="preserve">, các phòng và ông </w:t>
      </w:r>
      <w:r w:rsidR="000A59F6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 trách nhiệm thi hành.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B11178" w:rsidRPr="005D4304" w:rsidRDefault="00B11178" w:rsidP="00525ED8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B11178" w:rsidRPr="005D4304" w:rsidRDefault="00B11178" w:rsidP="00A83ADB">
      <w:pPr>
        <w:rPr>
          <w:rFonts w:ascii="Times New Roman" w:hAnsi="Times New Roman"/>
          <w:i/>
          <w:iCs/>
          <w:u w:val="single"/>
        </w:rPr>
      </w:pPr>
      <w:r w:rsidRPr="005D4304">
        <w:rPr>
          <w:rFonts w:ascii="Times New Roman" w:hAnsi="Times New Roman"/>
          <w:i/>
          <w:iCs/>
          <w:u w:val="single"/>
        </w:rPr>
        <w:t>* Nơi nhận:</w:t>
      </w:r>
    </w:p>
    <w:p w:rsidR="00B11178" w:rsidRPr="005D4304" w:rsidRDefault="00B11178" w:rsidP="00A83ADB">
      <w:pPr>
        <w:tabs>
          <w:tab w:val="left" w:pos="1260"/>
        </w:tabs>
        <w:rPr>
          <w:rFonts w:ascii="Times New Roman" w:hAnsi="Times New Roman"/>
        </w:rPr>
      </w:pPr>
      <w:r w:rsidRPr="005D4304">
        <w:rPr>
          <w:rFonts w:ascii="Times New Roman" w:hAnsi="Times New Roman"/>
        </w:rPr>
        <w:t>- Như điều III.</w:t>
      </w:r>
    </w:p>
    <w:p w:rsidR="00B11178" w:rsidRPr="005D4304" w:rsidRDefault="00B11178" w:rsidP="00A83ADB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>- Lưu.</w:t>
      </w:r>
    </w:p>
    <w:p w:rsidR="00B11178" w:rsidRDefault="00B11178" w:rsidP="00A83ADB">
      <w:pPr>
        <w:rPr>
          <w:rFonts w:ascii="Times New Roman" w:hAnsi="Times New Roman"/>
        </w:rPr>
      </w:pPr>
    </w:p>
    <w:p w:rsidR="00B11178" w:rsidRDefault="00B11178" w:rsidP="00A83ADB">
      <w:pPr>
        <w:rPr>
          <w:rFonts w:ascii="Times New Roman" w:hAnsi="Times New Roman"/>
        </w:rPr>
      </w:pPr>
    </w:p>
    <w:p w:rsidR="00B11178" w:rsidRPr="005D4304" w:rsidRDefault="00B11178" w:rsidP="00A83ADB">
      <w:pPr>
        <w:rPr>
          <w:rFonts w:ascii="Times New Roman" w:hAnsi="Times New Roman"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  <w:noProof/>
        </w:rPr>
      </w:pPr>
    </w:p>
    <w:p w:rsidR="00B11178" w:rsidRDefault="00B11178" w:rsidP="00B8572B">
      <w:pPr>
        <w:ind w:left="720" w:hanging="720"/>
        <w:rPr>
          <w:rFonts w:ascii="Times New Roman" w:hAnsi="Times New Roman"/>
        </w:rPr>
        <w:sectPr w:rsidR="00B11178" w:rsidSect="00163EFE">
          <w:footerReference w:type="default" r:id="rId10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  <w:r w:rsidRPr="00B8572B">
        <w:rPr>
          <w:rFonts w:ascii="Times New Roman" w:hAnsi="Times New Roman"/>
        </w:rPr>
        <w:t xml:space="preserve">   </w:t>
      </w:r>
    </w:p>
    <w:p w:rsidR="00D82FF1" w:rsidRDefault="00D82FF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D82FF1" w:rsidTr="00EC2437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0000F69F" wp14:editId="4001CEF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D82FF1" w:rsidRDefault="00D82FF1" w:rsidP="00EC2437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Revision: 00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D82FF1" w:rsidRDefault="00D82FF1" w:rsidP="00EC243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fldChar w:fldCharType="begin"/>
            </w:r>
            <w:r>
              <w:rPr>
                <w:rStyle w:val="PageNumber"/>
                <w:sz w:val="20"/>
              </w:rPr>
              <w:instrText xml:space="preserve"> PAGE  \* Arabic </w:instrText>
            </w:r>
            <w:r>
              <w:rPr>
                <w:rStyle w:val="PageNumber"/>
                <w:sz w:val="20"/>
              </w:rPr>
              <w:fldChar w:fldCharType="separate"/>
            </w:r>
            <w:r>
              <w:rPr>
                <w:rStyle w:val="PageNumber"/>
                <w:noProof/>
                <w:sz w:val="20"/>
              </w:rPr>
              <w:t>1</w:t>
            </w:r>
            <w:r>
              <w:rPr>
                <w:rStyle w:val="PageNumber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D82FF1" w:rsidRPr="009656C5" w:rsidRDefault="00D82FF1" w:rsidP="00D82FF1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>*** Trưởng phòng Nhân sự chịu trách nhiệm lập đề xuất mỗi khi có nhu cầu. Lưu hồ sơ tại phòng.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D82FF1" w:rsidRPr="005478A1" w:rsidRDefault="00D82FF1" w:rsidP="00D82FF1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u w:val="single"/>
        </w:rPr>
        <w:t xml:space="preserve">  </w:t>
      </w:r>
      <w:r w:rsidR="005478A1" w:rsidRPr="005478A1">
        <w:rPr>
          <w:rFonts w:ascii="Times New Roman" w:hAnsi="Times New Roman"/>
          <w:iCs/>
        </w:rPr>
        <w:t>%Ngay%</w:t>
      </w:r>
      <w:r w:rsidRPr="005478A1">
        <w:rPr>
          <w:rFonts w:ascii="Times New Roman" w:hAnsi="Times New Roman"/>
          <w:u w:val="single"/>
        </w:rPr>
        <w:t xml:space="preserve">  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u w:val="single"/>
        </w:rPr>
        <w:t xml:space="preserve">   </w:t>
      </w:r>
      <w:r w:rsidR="005478A1" w:rsidRPr="005478A1">
        <w:rPr>
          <w:rFonts w:ascii="Times New Roman" w:hAnsi="Times New Roman"/>
          <w:iCs/>
        </w:rPr>
        <w:t>%Thang%</w:t>
      </w:r>
      <w:r w:rsidRPr="005478A1">
        <w:rPr>
          <w:rFonts w:ascii="Times New Roman" w:hAnsi="Times New Roman"/>
          <w:u w:val="single"/>
        </w:rPr>
        <w:t xml:space="preserve">    </w:t>
      </w:r>
      <w:r w:rsidRPr="005478A1">
        <w:rPr>
          <w:rFonts w:ascii="Times New Roman" w:hAnsi="Times New Roman"/>
        </w:rPr>
        <w:t xml:space="preserve">năm </w:t>
      </w:r>
      <w:r w:rsidR="005478A1"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  <w:u w:val="single"/>
        </w:rPr>
        <w:t xml:space="preserve">  </w:t>
      </w:r>
      <w:r w:rsidRPr="005478A1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Pr="009656C5">
        <w:rPr>
          <w:rFonts w:ascii="Times New Roman" w:hAnsi="Times New Roman"/>
          <w:u w:val="single"/>
        </w:rPr>
        <w:tab/>
      </w:r>
      <w:r w:rsidR="005478A1"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D82FF1" w:rsidRPr="009656C5" w:rsidRDefault="00D82FF1" w:rsidP="00D82FF1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</w:p>
    <w:p w:rsidR="00D82FF1" w:rsidRPr="009656C5" w:rsidRDefault="00D82FF1" w:rsidP="00D82FF1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D82FF1" w:rsidRPr="009656C5" w:rsidRDefault="00D82FF1" w:rsidP="00D82FF1">
      <w:pPr>
        <w:jc w:val="center"/>
        <w:rPr>
          <w:rFonts w:ascii="Times New Roman" w:hAnsi="Times New Roman"/>
        </w:rPr>
      </w:pPr>
    </w:p>
    <w:p w:rsidR="00D82FF1" w:rsidRPr="009656C5" w:rsidRDefault="00D82FF1" w:rsidP="00D82FF1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rPr>
          <w:rFonts w:ascii="Times New Roman" w:hAnsi="Times New Roman"/>
        </w:rPr>
      </w:pP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]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 xml:space="preserve">. 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Pr="009656C5">
        <w:rPr>
          <w:rFonts w:ascii="Times New Roman" w:hAnsi="Times New Roman"/>
          <w:color w:val="FFFFFF"/>
        </w:rPr>
        <w:t>x</w:t>
      </w:r>
      <w:r w:rsidRPr="009656C5">
        <w:rPr>
          <w:rFonts w:ascii="Times New Roman" w:hAnsi="Times New Roman"/>
        </w:rPr>
        <w:t xml:space="preserve">]    Chức danh: </w:t>
      </w:r>
      <w:r w:rsidRPr="009656C5">
        <w:rPr>
          <w:rFonts w:ascii="Times New Roman" w:hAnsi="Times New Roman"/>
          <w:u w:val="single"/>
        </w:rPr>
        <w:tab/>
        <w:t xml:space="preserve">                                   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Pr="009656C5">
        <w:rPr>
          <w:rFonts w:ascii="Times New Roman" w:hAnsi="Times New Roman"/>
        </w:rPr>
        <w:t>]    Chức danh:</w:t>
      </w:r>
      <w:r>
        <w:rPr>
          <w:rFonts w:ascii="Times New Roman" w:hAnsi="Times New Roman"/>
          <w:u w:val="single"/>
        </w:rPr>
        <w:tab/>
      </w:r>
      <w:r w:rsidR="006F368C">
        <w:rPr>
          <w:rFonts w:ascii="Times New Roman" w:hAnsi="Times New Roman"/>
          <w:u w:val="single"/>
        </w:rPr>
        <w:t xml:space="preserve">                                    </w:t>
      </w:r>
      <w:r>
        <w:rPr>
          <w:rFonts w:ascii="Times New Roman" w:hAnsi="Times New Roman"/>
          <w:u w:val="single"/>
        </w:rPr>
        <w:tab/>
        <w:t xml:space="preserve">.  </w:t>
      </w:r>
      <w:r w:rsidRPr="009656C5">
        <w:rPr>
          <w:rFonts w:ascii="Times New Roman" w:hAnsi="Times New Roman"/>
          <w:u w:val="single"/>
        </w:rPr>
        <w:t xml:space="preserve"> </w:t>
      </w:r>
    </w:p>
    <w:p w:rsidR="00D82FF1" w:rsidRPr="009656C5" w:rsidRDefault="00D82FF1" w:rsidP="00D82FF1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 xml:space="preserve">[x]    Chức danh: 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="006F368C">
        <w:rPr>
          <w:rFonts w:ascii="Times New Roman" w:hAnsi="Times New Roman"/>
          <w:noProof/>
        </w:rPr>
        <w:t>%ChucVuMoi%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</w:rPr>
        <w:t>.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ind w:left="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D82FF1" w:rsidRPr="009656C5" w:rsidRDefault="00D82FF1" w:rsidP="00D82FF1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D82FF1" w:rsidRPr="009656C5" w:rsidRDefault="00D82FF1" w:rsidP="00D82FF1">
      <w:pPr>
        <w:pStyle w:val="BodyTextIndent"/>
        <w:ind w:hanging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D82FF1" w:rsidRPr="009656C5" w:rsidRDefault="00D82FF1" w:rsidP="00D82FF1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D82FF1" w:rsidRDefault="00D82FF1" w:rsidP="00D82FF1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p w:rsidR="00D82FF1" w:rsidRDefault="00D82FF1" w:rsidP="006F368C">
      <w:pPr>
        <w:pStyle w:val="BodyTextIndent"/>
        <w:ind w:left="0" w:firstLine="0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u w:val="single"/>
        </w:rPr>
        <w:t xml:space="preserve">Trưởng phòng Hành chính - Nhân sự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Tổng Giám đốc duyệt</w:t>
      </w:r>
      <w:r>
        <w:rPr>
          <w:rFonts w:ascii="Times New Roman" w:hAnsi="Times New Roman"/>
          <w:b/>
          <w:bCs/>
        </w:rPr>
        <w:t xml:space="preserve">                                                             </w:t>
      </w: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</w:p>
    <w:p w:rsidR="00D82FF1" w:rsidRDefault="00D82FF1" w:rsidP="00D82F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TRẦN THÁI NGUYÊN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MAI VĂN TÙNG</w:t>
      </w:r>
    </w:p>
    <w:p w:rsidR="00D82FF1" w:rsidRDefault="00D82FF1" w:rsidP="00D82FF1">
      <w:pPr>
        <w:pStyle w:val="BodyTextIndent"/>
        <w:rPr>
          <w:rFonts w:ascii="Times New Roman" w:hAnsi="Times New Roman"/>
        </w:rPr>
        <w:sectPr w:rsidR="00D82FF1" w:rsidSect="00D82FF1">
          <w:type w:val="continuous"/>
          <w:pgSz w:w="11909" w:h="16834" w:code="9"/>
          <w:pgMar w:top="576" w:right="749" w:bottom="576" w:left="1920" w:header="360" w:footer="389" w:gutter="0"/>
          <w:pgNumType w:start="1"/>
          <w:cols w:space="720"/>
          <w:docGrid w:linePitch="360"/>
        </w:sectPr>
      </w:pPr>
    </w:p>
    <w:p w:rsidR="00D82FF1" w:rsidRPr="009656C5" w:rsidRDefault="00D82FF1" w:rsidP="00D82FF1">
      <w:pPr>
        <w:pStyle w:val="BodyTextIndent"/>
        <w:rPr>
          <w:rFonts w:ascii="Times New Roman" w:hAnsi="Times New Roman"/>
        </w:rPr>
      </w:pPr>
    </w:p>
    <w:p w:rsidR="00B11178" w:rsidRDefault="00B11178" w:rsidP="000A59F6">
      <w:pPr>
        <w:ind w:left="720" w:hanging="720"/>
        <w:rPr>
          <w:rFonts w:ascii="Times New Roman" w:hAnsi="Times New Roman"/>
        </w:rPr>
      </w:pPr>
    </w:p>
    <w:sectPr w:rsidR="00B11178" w:rsidSect="00B11178">
      <w:footerReference w:type="default" r:id="rId12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99C" w:rsidRDefault="00BA599C" w:rsidP="00163EFE">
      <w:r>
        <w:separator/>
      </w:r>
    </w:p>
  </w:endnote>
  <w:endnote w:type="continuationSeparator" w:id="0">
    <w:p w:rsidR="00BA599C" w:rsidRDefault="00BA599C" w:rsidP="0016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178" w:rsidRDefault="00B11178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11178" w:rsidRDefault="00B111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C0" w:rsidRDefault="00B1117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-153670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54C0" w:rsidRDefault="00A05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99C" w:rsidRDefault="00BA599C" w:rsidP="00163EFE">
      <w:r>
        <w:separator/>
      </w:r>
    </w:p>
  </w:footnote>
  <w:footnote w:type="continuationSeparator" w:id="0">
    <w:p w:rsidR="00BA599C" w:rsidRDefault="00BA599C" w:rsidP="0016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6"/>
    <w:rsid w:val="00002853"/>
    <w:rsid w:val="00002B09"/>
    <w:rsid w:val="000050CD"/>
    <w:rsid w:val="00013DB1"/>
    <w:rsid w:val="00022ECA"/>
    <w:rsid w:val="0002431D"/>
    <w:rsid w:val="00024BD0"/>
    <w:rsid w:val="0002563D"/>
    <w:rsid w:val="000271C5"/>
    <w:rsid w:val="00027FF6"/>
    <w:rsid w:val="00030D7F"/>
    <w:rsid w:val="0003415A"/>
    <w:rsid w:val="00037C4E"/>
    <w:rsid w:val="00046DEB"/>
    <w:rsid w:val="000479AC"/>
    <w:rsid w:val="00050C88"/>
    <w:rsid w:val="00054AF5"/>
    <w:rsid w:val="00060F0A"/>
    <w:rsid w:val="00064016"/>
    <w:rsid w:val="0006435D"/>
    <w:rsid w:val="0006496C"/>
    <w:rsid w:val="0006632F"/>
    <w:rsid w:val="00072D08"/>
    <w:rsid w:val="0007471C"/>
    <w:rsid w:val="00077107"/>
    <w:rsid w:val="00082391"/>
    <w:rsid w:val="00082AFF"/>
    <w:rsid w:val="00083058"/>
    <w:rsid w:val="00083865"/>
    <w:rsid w:val="00083AB2"/>
    <w:rsid w:val="00090788"/>
    <w:rsid w:val="00090C8C"/>
    <w:rsid w:val="00090F00"/>
    <w:rsid w:val="0009665A"/>
    <w:rsid w:val="0009737A"/>
    <w:rsid w:val="00097CF7"/>
    <w:rsid w:val="000A59F6"/>
    <w:rsid w:val="000B2277"/>
    <w:rsid w:val="000C593C"/>
    <w:rsid w:val="000C6F7F"/>
    <w:rsid w:val="000C72F3"/>
    <w:rsid w:val="000D0347"/>
    <w:rsid w:val="000D234D"/>
    <w:rsid w:val="000D3751"/>
    <w:rsid w:val="000D64E3"/>
    <w:rsid w:val="000E1420"/>
    <w:rsid w:val="000E3758"/>
    <w:rsid w:val="000E5B24"/>
    <w:rsid w:val="000E74B6"/>
    <w:rsid w:val="000E7728"/>
    <w:rsid w:val="000F3567"/>
    <w:rsid w:val="000F3CB6"/>
    <w:rsid w:val="00100F66"/>
    <w:rsid w:val="00101956"/>
    <w:rsid w:val="00102CE6"/>
    <w:rsid w:val="0010550D"/>
    <w:rsid w:val="00110D2E"/>
    <w:rsid w:val="00111A1D"/>
    <w:rsid w:val="00124C9B"/>
    <w:rsid w:val="0013557D"/>
    <w:rsid w:val="00140100"/>
    <w:rsid w:val="001427EA"/>
    <w:rsid w:val="001436F9"/>
    <w:rsid w:val="00144A11"/>
    <w:rsid w:val="00146B90"/>
    <w:rsid w:val="001470BB"/>
    <w:rsid w:val="00152502"/>
    <w:rsid w:val="00152D1E"/>
    <w:rsid w:val="00153925"/>
    <w:rsid w:val="001627BC"/>
    <w:rsid w:val="00163EFE"/>
    <w:rsid w:val="001640BF"/>
    <w:rsid w:val="001702F6"/>
    <w:rsid w:val="00172CF8"/>
    <w:rsid w:val="0017310E"/>
    <w:rsid w:val="001747E9"/>
    <w:rsid w:val="0017653B"/>
    <w:rsid w:val="001865CC"/>
    <w:rsid w:val="001867E8"/>
    <w:rsid w:val="00187DE0"/>
    <w:rsid w:val="00191CCD"/>
    <w:rsid w:val="0019249D"/>
    <w:rsid w:val="001941F5"/>
    <w:rsid w:val="00195A91"/>
    <w:rsid w:val="00196322"/>
    <w:rsid w:val="001A72DA"/>
    <w:rsid w:val="001B3853"/>
    <w:rsid w:val="001B4761"/>
    <w:rsid w:val="001B6987"/>
    <w:rsid w:val="001D092D"/>
    <w:rsid w:val="001D34C2"/>
    <w:rsid w:val="001D638F"/>
    <w:rsid w:val="001D6505"/>
    <w:rsid w:val="001E2DDC"/>
    <w:rsid w:val="001E332B"/>
    <w:rsid w:val="001E7188"/>
    <w:rsid w:val="001F0263"/>
    <w:rsid w:val="001F6AFF"/>
    <w:rsid w:val="00200E3A"/>
    <w:rsid w:val="002012B4"/>
    <w:rsid w:val="002013C1"/>
    <w:rsid w:val="002018D9"/>
    <w:rsid w:val="0020223F"/>
    <w:rsid w:val="00202FC7"/>
    <w:rsid w:val="002049DB"/>
    <w:rsid w:val="00204DC3"/>
    <w:rsid w:val="00206A16"/>
    <w:rsid w:val="00210FEA"/>
    <w:rsid w:val="00211D66"/>
    <w:rsid w:val="00212943"/>
    <w:rsid w:val="00212EC3"/>
    <w:rsid w:val="00220170"/>
    <w:rsid w:val="002313FC"/>
    <w:rsid w:val="00231BAF"/>
    <w:rsid w:val="00233362"/>
    <w:rsid w:val="0023494E"/>
    <w:rsid w:val="0024043C"/>
    <w:rsid w:val="0024442A"/>
    <w:rsid w:val="00244C3A"/>
    <w:rsid w:val="00254495"/>
    <w:rsid w:val="00256581"/>
    <w:rsid w:val="00256F2C"/>
    <w:rsid w:val="00262851"/>
    <w:rsid w:val="002719A7"/>
    <w:rsid w:val="00275EA5"/>
    <w:rsid w:val="00281086"/>
    <w:rsid w:val="00282700"/>
    <w:rsid w:val="00282C3A"/>
    <w:rsid w:val="00284EF8"/>
    <w:rsid w:val="00285943"/>
    <w:rsid w:val="00286C88"/>
    <w:rsid w:val="00287B74"/>
    <w:rsid w:val="00290127"/>
    <w:rsid w:val="00290F99"/>
    <w:rsid w:val="00291348"/>
    <w:rsid w:val="002948AB"/>
    <w:rsid w:val="00295251"/>
    <w:rsid w:val="00295A4C"/>
    <w:rsid w:val="002975ED"/>
    <w:rsid w:val="002A5AD6"/>
    <w:rsid w:val="002A6AC1"/>
    <w:rsid w:val="002B0138"/>
    <w:rsid w:val="002B306B"/>
    <w:rsid w:val="002B6F11"/>
    <w:rsid w:val="002C61B0"/>
    <w:rsid w:val="002C6EE0"/>
    <w:rsid w:val="002D057F"/>
    <w:rsid w:val="002D0A6E"/>
    <w:rsid w:val="002D10E5"/>
    <w:rsid w:val="002D2088"/>
    <w:rsid w:val="002D2AC8"/>
    <w:rsid w:val="002D58C8"/>
    <w:rsid w:val="002E3AB6"/>
    <w:rsid w:val="002F369A"/>
    <w:rsid w:val="00311961"/>
    <w:rsid w:val="00312716"/>
    <w:rsid w:val="00314A04"/>
    <w:rsid w:val="00317025"/>
    <w:rsid w:val="00320265"/>
    <w:rsid w:val="00322B02"/>
    <w:rsid w:val="00324AEE"/>
    <w:rsid w:val="00324CB3"/>
    <w:rsid w:val="0032602C"/>
    <w:rsid w:val="00327C17"/>
    <w:rsid w:val="00335A38"/>
    <w:rsid w:val="003362C5"/>
    <w:rsid w:val="00336D86"/>
    <w:rsid w:val="00336F06"/>
    <w:rsid w:val="00344FDF"/>
    <w:rsid w:val="00346834"/>
    <w:rsid w:val="003522D6"/>
    <w:rsid w:val="00354E61"/>
    <w:rsid w:val="003562A5"/>
    <w:rsid w:val="00364572"/>
    <w:rsid w:val="00376F59"/>
    <w:rsid w:val="003851F3"/>
    <w:rsid w:val="00387D40"/>
    <w:rsid w:val="00387D7B"/>
    <w:rsid w:val="00392C8D"/>
    <w:rsid w:val="00394AFE"/>
    <w:rsid w:val="00396513"/>
    <w:rsid w:val="003A73BC"/>
    <w:rsid w:val="003B167B"/>
    <w:rsid w:val="003B170F"/>
    <w:rsid w:val="003B6E7B"/>
    <w:rsid w:val="003B7E70"/>
    <w:rsid w:val="003C0265"/>
    <w:rsid w:val="003C6F0B"/>
    <w:rsid w:val="003C7846"/>
    <w:rsid w:val="003D507B"/>
    <w:rsid w:val="003D5D76"/>
    <w:rsid w:val="003E0C25"/>
    <w:rsid w:val="003E2F6B"/>
    <w:rsid w:val="003F19DF"/>
    <w:rsid w:val="004004AC"/>
    <w:rsid w:val="00405260"/>
    <w:rsid w:val="00406EDE"/>
    <w:rsid w:val="00407D5B"/>
    <w:rsid w:val="00410913"/>
    <w:rsid w:val="00410988"/>
    <w:rsid w:val="00411291"/>
    <w:rsid w:val="00414585"/>
    <w:rsid w:val="004224D9"/>
    <w:rsid w:val="004237F1"/>
    <w:rsid w:val="0042576E"/>
    <w:rsid w:val="00426399"/>
    <w:rsid w:val="00430F34"/>
    <w:rsid w:val="004321E2"/>
    <w:rsid w:val="00433D7B"/>
    <w:rsid w:val="00433FF5"/>
    <w:rsid w:val="0043729F"/>
    <w:rsid w:val="00437744"/>
    <w:rsid w:val="004446F6"/>
    <w:rsid w:val="00445528"/>
    <w:rsid w:val="0045373B"/>
    <w:rsid w:val="00454876"/>
    <w:rsid w:val="004568EE"/>
    <w:rsid w:val="00461A55"/>
    <w:rsid w:val="00461D70"/>
    <w:rsid w:val="004704BD"/>
    <w:rsid w:val="00474C21"/>
    <w:rsid w:val="00474C70"/>
    <w:rsid w:val="004752F2"/>
    <w:rsid w:val="00475354"/>
    <w:rsid w:val="004766CC"/>
    <w:rsid w:val="004820AE"/>
    <w:rsid w:val="00482A0B"/>
    <w:rsid w:val="00484778"/>
    <w:rsid w:val="00493EBE"/>
    <w:rsid w:val="004951C7"/>
    <w:rsid w:val="004A2751"/>
    <w:rsid w:val="004A3AF1"/>
    <w:rsid w:val="004A51D2"/>
    <w:rsid w:val="004A60ED"/>
    <w:rsid w:val="004B05B2"/>
    <w:rsid w:val="004B19C8"/>
    <w:rsid w:val="004B3207"/>
    <w:rsid w:val="004B386F"/>
    <w:rsid w:val="004B7F9F"/>
    <w:rsid w:val="004C1F0D"/>
    <w:rsid w:val="004C3C5B"/>
    <w:rsid w:val="004C3E45"/>
    <w:rsid w:val="004C5753"/>
    <w:rsid w:val="004C5DA2"/>
    <w:rsid w:val="004C7BEC"/>
    <w:rsid w:val="004D03E1"/>
    <w:rsid w:val="004D256B"/>
    <w:rsid w:val="004E12E7"/>
    <w:rsid w:val="004E4737"/>
    <w:rsid w:val="004E4E66"/>
    <w:rsid w:val="004E7DF6"/>
    <w:rsid w:val="004F16B0"/>
    <w:rsid w:val="004F288F"/>
    <w:rsid w:val="004F48B8"/>
    <w:rsid w:val="004F594D"/>
    <w:rsid w:val="00500514"/>
    <w:rsid w:val="00500785"/>
    <w:rsid w:val="005017C8"/>
    <w:rsid w:val="00501CA8"/>
    <w:rsid w:val="00501CE3"/>
    <w:rsid w:val="00502AE1"/>
    <w:rsid w:val="005063C5"/>
    <w:rsid w:val="00506754"/>
    <w:rsid w:val="00521BA7"/>
    <w:rsid w:val="00524B7D"/>
    <w:rsid w:val="00525ED8"/>
    <w:rsid w:val="005262B2"/>
    <w:rsid w:val="00526AD6"/>
    <w:rsid w:val="00530B67"/>
    <w:rsid w:val="00532103"/>
    <w:rsid w:val="005331A3"/>
    <w:rsid w:val="005331D5"/>
    <w:rsid w:val="005365C2"/>
    <w:rsid w:val="00536FBC"/>
    <w:rsid w:val="00541C11"/>
    <w:rsid w:val="0054265B"/>
    <w:rsid w:val="0054310D"/>
    <w:rsid w:val="00544E37"/>
    <w:rsid w:val="0054505B"/>
    <w:rsid w:val="005474C3"/>
    <w:rsid w:val="005478A1"/>
    <w:rsid w:val="005525F1"/>
    <w:rsid w:val="005528D7"/>
    <w:rsid w:val="0055383D"/>
    <w:rsid w:val="005540E7"/>
    <w:rsid w:val="005634E6"/>
    <w:rsid w:val="00570D26"/>
    <w:rsid w:val="005817CF"/>
    <w:rsid w:val="005949EA"/>
    <w:rsid w:val="00594FB8"/>
    <w:rsid w:val="005966CC"/>
    <w:rsid w:val="00597D73"/>
    <w:rsid w:val="005A1CCF"/>
    <w:rsid w:val="005A5871"/>
    <w:rsid w:val="005A5E05"/>
    <w:rsid w:val="005B1062"/>
    <w:rsid w:val="005B1C97"/>
    <w:rsid w:val="005B244B"/>
    <w:rsid w:val="005B3E79"/>
    <w:rsid w:val="005B5A3D"/>
    <w:rsid w:val="005B76AD"/>
    <w:rsid w:val="005C15E4"/>
    <w:rsid w:val="005C1927"/>
    <w:rsid w:val="005C58E5"/>
    <w:rsid w:val="005D078A"/>
    <w:rsid w:val="005D3296"/>
    <w:rsid w:val="005D330F"/>
    <w:rsid w:val="005D6741"/>
    <w:rsid w:val="005D7311"/>
    <w:rsid w:val="005E1B21"/>
    <w:rsid w:val="005E2423"/>
    <w:rsid w:val="005E2D22"/>
    <w:rsid w:val="005E4504"/>
    <w:rsid w:val="005E5562"/>
    <w:rsid w:val="005E6F41"/>
    <w:rsid w:val="005F2771"/>
    <w:rsid w:val="005F321D"/>
    <w:rsid w:val="005F734C"/>
    <w:rsid w:val="00600A06"/>
    <w:rsid w:val="00603944"/>
    <w:rsid w:val="00604EC4"/>
    <w:rsid w:val="0061078F"/>
    <w:rsid w:val="006123A5"/>
    <w:rsid w:val="0061248F"/>
    <w:rsid w:val="00617E93"/>
    <w:rsid w:val="006210F6"/>
    <w:rsid w:val="00621BBB"/>
    <w:rsid w:val="00622D26"/>
    <w:rsid w:val="00623855"/>
    <w:rsid w:val="00634629"/>
    <w:rsid w:val="0063607C"/>
    <w:rsid w:val="00636A77"/>
    <w:rsid w:val="00637CEE"/>
    <w:rsid w:val="00643CDD"/>
    <w:rsid w:val="00647ADF"/>
    <w:rsid w:val="00653342"/>
    <w:rsid w:val="00655572"/>
    <w:rsid w:val="00661B03"/>
    <w:rsid w:val="006632DA"/>
    <w:rsid w:val="00663DEE"/>
    <w:rsid w:val="00664C10"/>
    <w:rsid w:val="00665C30"/>
    <w:rsid w:val="006725DA"/>
    <w:rsid w:val="006733CB"/>
    <w:rsid w:val="006738EE"/>
    <w:rsid w:val="00680E7C"/>
    <w:rsid w:val="0068226B"/>
    <w:rsid w:val="006861CD"/>
    <w:rsid w:val="00694003"/>
    <w:rsid w:val="006942A1"/>
    <w:rsid w:val="00697C40"/>
    <w:rsid w:val="006A504B"/>
    <w:rsid w:val="006B0C89"/>
    <w:rsid w:val="006B181C"/>
    <w:rsid w:val="006B4FBC"/>
    <w:rsid w:val="006B7A7B"/>
    <w:rsid w:val="006C0C1C"/>
    <w:rsid w:val="006C198E"/>
    <w:rsid w:val="006C521B"/>
    <w:rsid w:val="006C5287"/>
    <w:rsid w:val="006E21FE"/>
    <w:rsid w:val="006E2AF9"/>
    <w:rsid w:val="006E338A"/>
    <w:rsid w:val="006E3C4E"/>
    <w:rsid w:val="006E3D82"/>
    <w:rsid w:val="006E4AE4"/>
    <w:rsid w:val="006F267B"/>
    <w:rsid w:val="006F354A"/>
    <w:rsid w:val="006F368C"/>
    <w:rsid w:val="006F4F06"/>
    <w:rsid w:val="006F6C25"/>
    <w:rsid w:val="006F703A"/>
    <w:rsid w:val="007053C0"/>
    <w:rsid w:val="0070729E"/>
    <w:rsid w:val="0071130C"/>
    <w:rsid w:val="00711322"/>
    <w:rsid w:val="007119CA"/>
    <w:rsid w:val="007135E3"/>
    <w:rsid w:val="00714463"/>
    <w:rsid w:val="00714731"/>
    <w:rsid w:val="00714EEF"/>
    <w:rsid w:val="00715D06"/>
    <w:rsid w:val="00716C77"/>
    <w:rsid w:val="007173DC"/>
    <w:rsid w:val="00721922"/>
    <w:rsid w:val="00722AB8"/>
    <w:rsid w:val="0072332F"/>
    <w:rsid w:val="00726ABC"/>
    <w:rsid w:val="0073067F"/>
    <w:rsid w:val="007331D5"/>
    <w:rsid w:val="007348FE"/>
    <w:rsid w:val="00734C47"/>
    <w:rsid w:val="00737DEA"/>
    <w:rsid w:val="00737EF4"/>
    <w:rsid w:val="007400E3"/>
    <w:rsid w:val="00752C37"/>
    <w:rsid w:val="007547DD"/>
    <w:rsid w:val="00754A67"/>
    <w:rsid w:val="00754ADE"/>
    <w:rsid w:val="00755210"/>
    <w:rsid w:val="0075656B"/>
    <w:rsid w:val="00757356"/>
    <w:rsid w:val="00757C4A"/>
    <w:rsid w:val="007662F0"/>
    <w:rsid w:val="00767F43"/>
    <w:rsid w:val="00772D95"/>
    <w:rsid w:val="00775171"/>
    <w:rsid w:val="00776E0B"/>
    <w:rsid w:val="00777E2E"/>
    <w:rsid w:val="007810D2"/>
    <w:rsid w:val="007821D7"/>
    <w:rsid w:val="00784C61"/>
    <w:rsid w:val="00785133"/>
    <w:rsid w:val="00785313"/>
    <w:rsid w:val="00791211"/>
    <w:rsid w:val="00795580"/>
    <w:rsid w:val="007A3AB1"/>
    <w:rsid w:val="007A4B58"/>
    <w:rsid w:val="007B1FD4"/>
    <w:rsid w:val="007B231A"/>
    <w:rsid w:val="007B35F9"/>
    <w:rsid w:val="007B606C"/>
    <w:rsid w:val="007C16E3"/>
    <w:rsid w:val="007C41EA"/>
    <w:rsid w:val="007D0649"/>
    <w:rsid w:val="007D2419"/>
    <w:rsid w:val="007D2E75"/>
    <w:rsid w:val="007D38E1"/>
    <w:rsid w:val="007D50EB"/>
    <w:rsid w:val="007D649F"/>
    <w:rsid w:val="007E1CFA"/>
    <w:rsid w:val="007E1EB5"/>
    <w:rsid w:val="007E7161"/>
    <w:rsid w:val="007F0503"/>
    <w:rsid w:val="007F39BE"/>
    <w:rsid w:val="007F3FFF"/>
    <w:rsid w:val="007F5B0D"/>
    <w:rsid w:val="007F6B94"/>
    <w:rsid w:val="00802274"/>
    <w:rsid w:val="0080407C"/>
    <w:rsid w:val="00812F64"/>
    <w:rsid w:val="008142A5"/>
    <w:rsid w:val="00816378"/>
    <w:rsid w:val="00817779"/>
    <w:rsid w:val="00821E10"/>
    <w:rsid w:val="00821E23"/>
    <w:rsid w:val="0082782C"/>
    <w:rsid w:val="00833A8A"/>
    <w:rsid w:val="00835B6C"/>
    <w:rsid w:val="00837DBB"/>
    <w:rsid w:val="00837FAE"/>
    <w:rsid w:val="008408AD"/>
    <w:rsid w:val="008469FA"/>
    <w:rsid w:val="008558E8"/>
    <w:rsid w:val="0085732B"/>
    <w:rsid w:val="008616ED"/>
    <w:rsid w:val="0086754A"/>
    <w:rsid w:val="0087124B"/>
    <w:rsid w:val="00873D48"/>
    <w:rsid w:val="0087512C"/>
    <w:rsid w:val="00876657"/>
    <w:rsid w:val="00880CD1"/>
    <w:rsid w:val="008814A7"/>
    <w:rsid w:val="00883CBF"/>
    <w:rsid w:val="00884384"/>
    <w:rsid w:val="00891419"/>
    <w:rsid w:val="008B0824"/>
    <w:rsid w:val="008B0A5B"/>
    <w:rsid w:val="008B1025"/>
    <w:rsid w:val="008B29B8"/>
    <w:rsid w:val="008B3DC6"/>
    <w:rsid w:val="008B579C"/>
    <w:rsid w:val="008B7BBE"/>
    <w:rsid w:val="008C3D07"/>
    <w:rsid w:val="008C6004"/>
    <w:rsid w:val="008C6314"/>
    <w:rsid w:val="008C6C73"/>
    <w:rsid w:val="008C7C7C"/>
    <w:rsid w:val="008E1501"/>
    <w:rsid w:val="008E3067"/>
    <w:rsid w:val="008E3A3C"/>
    <w:rsid w:val="008E5ABD"/>
    <w:rsid w:val="008E69A0"/>
    <w:rsid w:val="008F0669"/>
    <w:rsid w:val="008F0D3E"/>
    <w:rsid w:val="008F119F"/>
    <w:rsid w:val="008F2445"/>
    <w:rsid w:val="008F4BA9"/>
    <w:rsid w:val="008F6048"/>
    <w:rsid w:val="00904187"/>
    <w:rsid w:val="00910783"/>
    <w:rsid w:val="009131E4"/>
    <w:rsid w:val="0091526F"/>
    <w:rsid w:val="009156BC"/>
    <w:rsid w:val="0091626B"/>
    <w:rsid w:val="00917969"/>
    <w:rsid w:val="0092655E"/>
    <w:rsid w:val="00931B8C"/>
    <w:rsid w:val="0093210C"/>
    <w:rsid w:val="009332C7"/>
    <w:rsid w:val="0093712C"/>
    <w:rsid w:val="00941E80"/>
    <w:rsid w:val="00942B5A"/>
    <w:rsid w:val="00943982"/>
    <w:rsid w:val="00945789"/>
    <w:rsid w:val="0095002C"/>
    <w:rsid w:val="00951A95"/>
    <w:rsid w:val="009546F0"/>
    <w:rsid w:val="009560BF"/>
    <w:rsid w:val="0095649C"/>
    <w:rsid w:val="0096154C"/>
    <w:rsid w:val="0096216A"/>
    <w:rsid w:val="00967F5E"/>
    <w:rsid w:val="009744D8"/>
    <w:rsid w:val="00982607"/>
    <w:rsid w:val="0098310C"/>
    <w:rsid w:val="00984727"/>
    <w:rsid w:val="009849CA"/>
    <w:rsid w:val="00984B70"/>
    <w:rsid w:val="00985ED7"/>
    <w:rsid w:val="0099119B"/>
    <w:rsid w:val="00991F42"/>
    <w:rsid w:val="00993C65"/>
    <w:rsid w:val="00994BFF"/>
    <w:rsid w:val="0099533C"/>
    <w:rsid w:val="009A3E0A"/>
    <w:rsid w:val="009A5E19"/>
    <w:rsid w:val="009A7765"/>
    <w:rsid w:val="009A7CD5"/>
    <w:rsid w:val="009B4FC9"/>
    <w:rsid w:val="009B7620"/>
    <w:rsid w:val="009C2AD5"/>
    <w:rsid w:val="009C3FC9"/>
    <w:rsid w:val="009C43FE"/>
    <w:rsid w:val="009D1917"/>
    <w:rsid w:val="009D1B86"/>
    <w:rsid w:val="009D64A8"/>
    <w:rsid w:val="009E0532"/>
    <w:rsid w:val="009E4950"/>
    <w:rsid w:val="009E4C7A"/>
    <w:rsid w:val="009E733B"/>
    <w:rsid w:val="009E7827"/>
    <w:rsid w:val="009F0744"/>
    <w:rsid w:val="009F22FA"/>
    <w:rsid w:val="009F2557"/>
    <w:rsid w:val="009F7736"/>
    <w:rsid w:val="009F7F6C"/>
    <w:rsid w:val="00A03536"/>
    <w:rsid w:val="00A04784"/>
    <w:rsid w:val="00A054C0"/>
    <w:rsid w:val="00A101FC"/>
    <w:rsid w:val="00A12566"/>
    <w:rsid w:val="00A15278"/>
    <w:rsid w:val="00A1705E"/>
    <w:rsid w:val="00A22218"/>
    <w:rsid w:val="00A23844"/>
    <w:rsid w:val="00A23B4E"/>
    <w:rsid w:val="00A25618"/>
    <w:rsid w:val="00A25EFE"/>
    <w:rsid w:val="00A26FE7"/>
    <w:rsid w:val="00A279F5"/>
    <w:rsid w:val="00A323A8"/>
    <w:rsid w:val="00A32D16"/>
    <w:rsid w:val="00A33E57"/>
    <w:rsid w:val="00A35DCE"/>
    <w:rsid w:val="00A37148"/>
    <w:rsid w:val="00A40315"/>
    <w:rsid w:val="00A412B1"/>
    <w:rsid w:val="00A45F33"/>
    <w:rsid w:val="00A47D54"/>
    <w:rsid w:val="00A501AB"/>
    <w:rsid w:val="00A51526"/>
    <w:rsid w:val="00A5259A"/>
    <w:rsid w:val="00A570A3"/>
    <w:rsid w:val="00A5719C"/>
    <w:rsid w:val="00A70EEB"/>
    <w:rsid w:val="00A71A02"/>
    <w:rsid w:val="00A72F31"/>
    <w:rsid w:val="00A83ADB"/>
    <w:rsid w:val="00A84BC1"/>
    <w:rsid w:val="00A91622"/>
    <w:rsid w:val="00A9299C"/>
    <w:rsid w:val="00A962A4"/>
    <w:rsid w:val="00A97268"/>
    <w:rsid w:val="00AA3CB9"/>
    <w:rsid w:val="00AA43F3"/>
    <w:rsid w:val="00AA4409"/>
    <w:rsid w:val="00AA49E7"/>
    <w:rsid w:val="00AA58DF"/>
    <w:rsid w:val="00AB357B"/>
    <w:rsid w:val="00AB72FD"/>
    <w:rsid w:val="00AC022D"/>
    <w:rsid w:val="00AC04F4"/>
    <w:rsid w:val="00AC6D9F"/>
    <w:rsid w:val="00AD4314"/>
    <w:rsid w:val="00AD45CA"/>
    <w:rsid w:val="00AD6854"/>
    <w:rsid w:val="00AE0152"/>
    <w:rsid w:val="00AE037F"/>
    <w:rsid w:val="00AE2318"/>
    <w:rsid w:val="00AE3F3A"/>
    <w:rsid w:val="00AF343C"/>
    <w:rsid w:val="00B01100"/>
    <w:rsid w:val="00B016D9"/>
    <w:rsid w:val="00B0695E"/>
    <w:rsid w:val="00B07438"/>
    <w:rsid w:val="00B11178"/>
    <w:rsid w:val="00B11FF3"/>
    <w:rsid w:val="00B1318E"/>
    <w:rsid w:val="00B13EF0"/>
    <w:rsid w:val="00B1450F"/>
    <w:rsid w:val="00B14FD0"/>
    <w:rsid w:val="00B16921"/>
    <w:rsid w:val="00B16EF8"/>
    <w:rsid w:val="00B16F85"/>
    <w:rsid w:val="00B17CEF"/>
    <w:rsid w:val="00B24DE5"/>
    <w:rsid w:val="00B252EE"/>
    <w:rsid w:val="00B25319"/>
    <w:rsid w:val="00B268AB"/>
    <w:rsid w:val="00B27EA2"/>
    <w:rsid w:val="00B34418"/>
    <w:rsid w:val="00B35F76"/>
    <w:rsid w:val="00B36440"/>
    <w:rsid w:val="00B404DD"/>
    <w:rsid w:val="00B4518A"/>
    <w:rsid w:val="00B45E47"/>
    <w:rsid w:val="00B46D64"/>
    <w:rsid w:val="00B51BA1"/>
    <w:rsid w:val="00B537D4"/>
    <w:rsid w:val="00B578F1"/>
    <w:rsid w:val="00B6131D"/>
    <w:rsid w:val="00B616B7"/>
    <w:rsid w:val="00B63159"/>
    <w:rsid w:val="00B63A99"/>
    <w:rsid w:val="00B650E1"/>
    <w:rsid w:val="00B67C6A"/>
    <w:rsid w:val="00B705A4"/>
    <w:rsid w:val="00B72537"/>
    <w:rsid w:val="00B72DE2"/>
    <w:rsid w:val="00B77923"/>
    <w:rsid w:val="00B824A3"/>
    <w:rsid w:val="00B828C7"/>
    <w:rsid w:val="00B83A76"/>
    <w:rsid w:val="00B8527D"/>
    <w:rsid w:val="00B8572B"/>
    <w:rsid w:val="00B935A2"/>
    <w:rsid w:val="00B9397D"/>
    <w:rsid w:val="00B95BCA"/>
    <w:rsid w:val="00BA1A81"/>
    <w:rsid w:val="00BA3265"/>
    <w:rsid w:val="00BA3C6C"/>
    <w:rsid w:val="00BA409D"/>
    <w:rsid w:val="00BA599C"/>
    <w:rsid w:val="00BB41C8"/>
    <w:rsid w:val="00BB4776"/>
    <w:rsid w:val="00BB4A25"/>
    <w:rsid w:val="00BB55AE"/>
    <w:rsid w:val="00BB7899"/>
    <w:rsid w:val="00BD0D1E"/>
    <w:rsid w:val="00BD1259"/>
    <w:rsid w:val="00BD1865"/>
    <w:rsid w:val="00BD2673"/>
    <w:rsid w:val="00BD4B25"/>
    <w:rsid w:val="00BD54AA"/>
    <w:rsid w:val="00BD5EC5"/>
    <w:rsid w:val="00BD612C"/>
    <w:rsid w:val="00BD6211"/>
    <w:rsid w:val="00BE070F"/>
    <w:rsid w:val="00BE2809"/>
    <w:rsid w:val="00BE34C4"/>
    <w:rsid w:val="00BF1411"/>
    <w:rsid w:val="00BF5E26"/>
    <w:rsid w:val="00C0181C"/>
    <w:rsid w:val="00C039C3"/>
    <w:rsid w:val="00C07FC3"/>
    <w:rsid w:val="00C12873"/>
    <w:rsid w:val="00C140F1"/>
    <w:rsid w:val="00C144F1"/>
    <w:rsid w:val="00C22157"/>
    <w:rsid w:val="00C23574"/>
    <w:rsid w:val="00C25A70"/>
    <w:rsid w:val="00C26F73"/>
    <w:rsid w:val="00C41663"/>
    <w:rsid w:val="00C55F23"/>
    <w:rsid w:val="00C562FA"/>
    <w:rsid w:val="00C57ADD"/>
    <w:rsid w:val="00C617F2"/>
    <w:rsid w:val="00C67EF9"/>
    <w:rsid w:val="00C70022"/>
    <w:rsid w:val="00C70650"/>
    <w:rsid w:val="00C76984"/>
    <w:rsid w:val="00C77235"/>
    <w:rsid w:val="00C77296"/>
    <w:rsid w:val="00C80FE3"/>
    <w:rsid w:val="00C81104"/>
    <w:rsid w:val="00C8312B"/>
    <w:rsid w:val="00C837BF"/>
    <w:rsid w:val="00C83AF5"/>
    <w:rsid w:val="00C84A06"/>
    <w:rsid w:val="00C90C89"/>
    <w:rsid w:val="00C93054"/>
    <w:rsid w:val="00C94F36"/>
    <w:rsid w:val="00C9514E"/>
    <w:rsid w:val="00CA0DC5"/>
    <w:rsid w:val="00CA0F11"/>
    <w:rsid w:val="00CA250E"/>
    <w:rsid w:val="00CA28ED"/>
    <w:rsid w:val="00CB2CF6"/>
    <w:rsid w:val="00CB2DD3"/>
    <w:rsid w:val="00CB4BC9"/>
    <w:rsid w:val="00CB5693"/>
    <w:rsid w:val="00CB5894"/>
    <w:rsid w:val="00CB6680"/>
    <w:rsid w:val="00CC03DD"/>
    <w:rsid w:val="00CC3385"/>
    <w:rsid w:val="00CC5AE4"/>
    <w:rsid w:val="00CD044C"/>
    <w:rsid w:val="00CD0A6D"/>
    <w:rsid w:val="00CD2800"/>
    <w:rsid w:val="00CD3A65"/>
    <w:rsid w:val="00CE0C7E"/>
    <w:rsid w:val="00CE39E3"/>
    <w:rsid w:val="00CE4D22"/>
    <w:rsid w:val="00CE7871"/>
    <w:rsid w:val="00CE797D"/>
    <w:rsid w:val="00CF0878"/>
    <w:rsid w:val="00CF4B94"/>
    <w:rsid w:val="00D02BB6"/>
    <w:rsid w:val="00D03039"/>
    <w:rsid w:val="00D03AF3"/>
    <w:rsid w:val="00D15B0B"/>
    <w:rsid w:val="00D17E12"/>
    <w:rsid w:val="00D30258"/>
    <w:rsid w:val="00D305E2"/>
    <w:rsid w:val="00D3247C"/>
    <w:rsid w:val="00D33EB7"/>
    <w:rsid w:val="00D35001"/>
    <w:rsid w:val="00D37B04"/>
    <w:rsid w:val="00D37CB4"/>
    <w:rsid w:val="00D4025A"/>
    <w:rsid w:val="00D41515"/>
    <w:rsid w:val="00D41D41"/>
    <w:rsid w:val="00D4214D"/>
    <w:rsid w:val="00D46A2F"/>
    <w:rsid w:val="00D47E9B"/>
    <w:rsid w:val="00D508CC"/>
    <w:rsid w:val="00D51C69"/>
    <w:rsid w:val="00D56524"/>
    <w:rsid w:val="00D62326"/>
    <w:rsid w:val="00D6298D"/>
    <w:rsid w:val="00D633F2"/>
    <w:rsid w:val="00D6724B"/>
    <w:rsid w:val="00D7122A"/>
    <w:rsid w:val="00D73336"/>
    <w:rsid w:val="00D7751C"/>
    <w:rsid w:val="00D8293E"/>
    <w:rsid w:val="00D82FF1"/>
    <w:rsid w:val="00D95EB5"/>
    <w:rsid w:val="00DA02F6"/>
    <w:rsid w:val="00DA0485"/>
    <w:rsid w:val="00DA0EB0"/>
    <w:rsid w:val="00DA5BBD"/>
    <w:rsid w:val="00DA6AD1"/>
    <w:rsid w:val="00DB2C78"/>
    <w:rsid w:val="00DB31AD"/>
    <w:rsid w:val="00DB3B3C"/>
    <w:rsid w:val="00DB44EB"/>
    <w:rsid w:val="00DB4C6C"/>
    <w:rsid w:val="00DC02EE"/>
    <w:rsid w:val="00DC3E95"/>
    <w:rsid w:val="00DC42C3"/>
    <w:rsid w:val="00DD013C"/>
    <w:rsid w:val="00DD0FCD"/>
    <w:rsid w:val="00DD544B"/>
    <w:rsid w:val="00DD79E7"/>
    <w:rsid w:val="00DE1ADF"/>
    <w:rsid w:val="00DE3457"/>
    <w:rsid w:val="00DE3B7F"/>
    <w:rsid w:val="00DF07FD"/>
    <w:rsid w:val="00DF0D9A"/>
    <w:rsid w:val="00DF1553"/>
    <w:rsid w:val="00DF5A54"/>
    <w:rsid w:val="00DF781A"/>
    <w:rsid w:val="00E03CA7"/>
    <w:rsid w:val="00E07377"/>
    <w:rsid w:val="00E10B70"/>
    <w:rsid w:val="00E10B83"/>
    <w:rsid w:val="00E11F22"/>
    <w:rsid w:val="00E11F92"/>
    <w:rsid w:val="00E13669"/>
    <w:rsid w:val="00E1461C"/>
    <w:rsid w:val="00E154F4"/>
    <w:rsid w:val="00E20748"/>
    <w:rsid w:val="00E231B3"/>
    <w:rsid w:val="00E33B19"/>
    <w:rsid w:val="00E34A36"/>
    <w:rsid w:val="00E352B1"/>
    <w:rsid w:val="00E3677C"/>
    <w:rsid w:val="00E50F25"/>
    <w:rsid w:val="00E5169D"/>
    <w:rsid w:val="00E54C21"/>
    <w:rsid w:val="00E57087"/>
    <w:rsid w:val="00E6294E"/>
    <w:rsid w:val="00E645F9"/>
    <w:rsid w:val="00E65A5B"/>
    <w:rsid w:val="00E66869"/>
    <w:rsid w:val="00E67B8F"/>
    <w:rsid w:val="00E7046D"/>
    <w:rsid w:val="00E7067E"/>
    <w:rsid w:val="00E70762"/>
    <w:rsid w:val="00E714A1"/>
    <w:rsid w:val="00E76169"/>
    <w:rsid w:val="00E80182"/>
    <w:rsid w:val="00E80606"/>
    <w:rsid w:val="00E83CA9"/>
    <w:rsid w:val="00E847C2"/>
    <w:rsid w:val="00E907FC"/>
    <w:rsid w:val="00E9166F"/>
    <w:rsid w:val="00E97121"/>
    <w:rsid w:val="00EA6FEA"/>
    <w:rsid w:val="00EA78FE"/>
    <w:rsid w:val="00EB120C"/>
    <w:rsid w:val="00EB1E80"/>
    <w:rsid w:val="00EB47BA"/>
    <w:rsid w:val="00EB5C29"/>
    <w:rsid w:val="00EB5C3F"/>
    <w:rsid w:val="00EC0E64"/>
    <w:rsid w:val="00EC16B6"/>
    <w:rsid w:val="00EC2710"/>
    <w:rsid w:val="00EC66E9"/>
    <w:rsid w:val="00ED0672"/>
    <w:rsid w:val="00ED1AAF"/>
    <w:rsid w:val="00ED60C5"/>
    <w:rsid w:val="00ED7FA4"/>
    <w:rsid w:val="00EE42E6"/>
    <w:rsid w:val="00EE4647"/>
    <w:rsid w:val="00EE6677"/>
    <w:rsid w:val="00EF03BB"/>
    <w:rsid w:val="00EF1D34"/>
    <w:rsid w:val="00EF2B1A"/>
    <w:rsid w:val="00EF3782"/>
    <w:rsid w:val="00EF3F77"/>
    <w:rsid w:val="00EF5CCB"/>
    <w:rsid w:val="00F00392"/>
    <w:rsid w:val="00F00CE1"/>
    <w:rsid w:val="00F02805"/>
    <w:rsid w:val="00F05B04"/>
    <w:rsid w:val="00F05CEE"/>
    <w:rsid w:val="00F118D4"/>
    <w:rsid w:val="00F14854"/>
    <w:rsid w:val="00F15A26"/>
    <w:rsid w:val="00F16F0D"/>
    <w:rsid w:val="00F21F33"/>
    <w:rsid w:val="00F23A02"/>
    <w:rsid w:val="00F25388"/>
    <w:rsid w:val="00F311C7"/>
    <w:rsid w:val="00F35C29"/>
    <w:rsid w:val="00F4220C"/>
    <w:rsid w:val="00F422EA"/>
    <w:rsid w:val="00F44B47"/>
    <w:rsid w:val="00F44E1E"/>
    <w:rsid w:val="00F510D1"/>
    <w:rsid w:val="00F53213"/>
    <w:rsid w:val="00F5331A"/>
    <w:rsid w:val="00F54848"/>
    <w:rsid w:val="00F5713E"/>
    <w:rsid w:val="00F64039"/>
    <w:rsid w:val="00F65BFE"/>
    <w:rsid w:val="00F6600F"/>
    <w:rsid w:val="00F75567"/>
    <w:rsid w:val="00F756C9"/>
    <w:rsid w:val="00F77CD7"/>
    <w:rsid w:val="00F8324F"/>
    <w:rsid w:val="00F83A7F"/>
    <w:rsid w:val="00F87354"/>
    <w:rsid w:val="00F87D65"/>
    <w:rsid w:val="00F9228E"/>
    <w:rsid w:val="00F92525"/>
    <w:rsid w:val="00F9594E"/>
    <w:rsid w:val="00F963D9"/>
    <w:rsid w:val="00F96DBB"/>
    <w:rsid w:val="00FA2595"/>
    <w:rsid w:val="00FA478E"/>
    <w:rsid w:val="00FA5513"/>
    <w:rsid w:val="00FB14EA"/>
    <w:rsid w:val="00FB14EC"/>
    <w:rsid w:val="00FB3A21"/>
    <w:rsid w:val="00FB534C"/>
    <w:rsid w:val="00FB785A"/>
    <w:rsid w:val="00FC055A"/>
    <w:rsid w:val="00FC0D72"/>
    <w:rsid w:val="00FC213C"/>
    <w:rsid w:val="00FC2B8F"/>
    <w:rsid w:val="00FC3BB6"/>
    <w:rsid w:val="00FC4600"/>
    <w:rsid w:val="00FC716B"/>
    <w:rsid w:val="00FD03AF"/>
    <w:rsid w:val="00FD66C6"/>
    <w:rsid w:val="00FE0375"/>
    <w:rsid w:val="00FE202B"/>
    <w:rsid w:val="00FE798B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A6D4D60B-CFA9-4BF9-A0E0-A96F245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11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A0F11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A0F11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A0F11"/>
    <w:pPr>
      <w:ind w:left="840" w:hanging="840"/>
    </w:pPr>
  </w:style>
  <w:style w:type="paragraph" w:styleId="BodyText">
    <w:name w:val="Body Text"/>
    <w:basedOn w:val="Normal"/>
    <w:rsid w:val="00CA0F11"/>
    <w:pPr>
      <w:jc w:val="both"/>
    </w:pPr>
  </w:style>
  <w:style w:type="paragraph" w:styleId="BalloonText">
    <w:name w:val="Balloon Text"/>
    <w:basedOn w:val="Normal"/>
    <w:semiHidden/>
    <w:rsid w:val="00A1705E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163EF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63EFE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163E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3EFE"/>
    <w:rPr>
      <w:rFonts w:ascii="VNI-Times" w:eastAsia="Times New Roman" w:hAnsi="VNI-Times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1055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55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550D"/>
    <w:rPr>
      <w:rFonts w:ascii="VNI-Times" w:eastAsia="Times New Roman" w:hAnsi="VNI-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05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550D"/>
    <w:rPr>
      <w:rFonts w:ascii="VNI-Times" w:eastAsia="Times New Roman" w:hAnsi="VNI-Times"/>
      <w:b/>
      <w:bCs/>
    </w:rPr>
  </w:style>
  <w:style w:type="character" w:styleId="PageNumber">
    <w:name w:val="page number"/>
    <w:basedOn w:val="DefaultParagraphFont"/>
    <w:rsid w:val="00D82FF1"/>
  </w:style>
  <w:style w:type="paragraph" w:styleId="Title">
    <w:name w:val="Title"/>
    <w:basedOn w:val="Normal"/>
    <w:link w:val="TitleChar"/>
    <w:qFormat/>
    <w:rsid w:val="00D82FF1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D82FF1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B95E8-3FEA-4A58-8CDC-0FE9B0F5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</Template>
  <TotalTime>9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10</cp:revision>
  <cp:lastPrinted>2014-11-06T02:22:00Z</cp:lastPrinted>
  <dcterms:created xsi:type="dcterms:W3CDTF">2017-11-23T02:43:00Z</dcterms:created>
  <dcterms:modified xsi:type="dcterms:W3CDTF">2017-12-04T08:40:00Z</dcterms:modified>
</cp:coreProperties>
</file>