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-366395</wp:posOffset>
                </wp:positionV>
                <wp:extent cx="6870065" cy="1219835"/>
                <wp:effectExtent l="9525" t="9525" r="6985" b="889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FF0" w:rsidRDefault="000B0FF0" w:rsidP="00651FD8">
                            <w:r>
                              <w:t xml:space="preserve">         </w:t>
                            </w:r>
                            <w:r w:rsidR="00305B84">
                              <w:rPr>
                                <w:noProof/>
                              </w:rPr>
                              <w:drawing>
                                <wp:inline distT="0" distB="0" distL="0" distR="0" wp14:anchorId="7F6BD17B" wp14:editId="6650695F">
                                  <wp:extent cx="6105525" cy="1047750"/>
                                  <wp:effectExtent l="0" t="0" r="9525" b="0"/>
                                  <wp:docPr id="6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B0FF0" w:rsidRDefault="000B0FF0" w:rsidP="00651FD8"/>
                          <w:p w:rsidR="000B0FF0" w:rsidRDefault="000B0FF0" w:rsidP="00651FD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pt;margin-top:-28.85pt;width:540.95pt;height:9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" strokecolor="white">
                <v:textbox>
                  <w:txbxContent>
                    <w:p w:rsidR="000B0FF0" w:rsidRDefault="000B0FF0" w:rsidP="00651FD8">
                      <w:r>
                        <w:t xml:space="preserve">         </w:t>
                      </w:r>
                      <w:r w:rsidR="00305B84">
                        <w:rPr>
                          <w:noProof/>
                        </w:rPr>
                        <w:drawing>
                          <wp:inline distT="0" distB="0" distL="0" distR="0" wp14:anchorId="7F6BD17B" wp14:editId="6650695F">
                            <wp:extent cx="6105525" cy="1047750"/>
                            <wp:effectExtent l="0" t="0" r="9525" b="0"/>
                            <wp:docPr id="6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B0FF0" w:rsidRDefault="000B0FF0" w:rsidP="00651FD8"/>
                    <w:p w:rsidR="000B0FF0" w:rsidRDefault="000B0FF0" w:rsidP="00651FD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</w:rPr>
        <w:t xml:space="preserve">   </w:t>
      </w: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651FD8">
      <w:pPr>
        <w:tabs>
          <w:tab w:val="left" w:pos="1260"/>
          <w:tab w:val="left" w:pos="1440"/>
        </w:tabs>
        <w:ind w:left="720" w:hanging="720"/>
        <w:rPr>
          <w:rFonts w:ascii="Times New Roman" w:hAnsi="Times New Roman"/>
        </w:rPr>
      </w:pPr>
    </w:p>
    <w:p w:rsidR="000B0FF0" w:rsidRPr="005D4304" w:rsidRDefault="000B0FF0" w:rsidP="00463D55">
      <w:pPr>
        <w:tabs>
          <w:tab w:val="left" w:pos="1080"/>
          <w:tab w:val="left" w:pos="1440"/>
          <w:tab w:val="left" w:pos="423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 w:rsidRPr="005D4304">
        <w:rPr>
          <w:rFonts w:ascii="Times New Roman" w:hAnsi="Times New Roman"/>
        </w:rPr>
        <w:t>Số</w:t>
      </w:r>
      <w:r w:rsidR="00EA2E51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C23F9B">
        <w:rPr>
          <w:rFonts w:ascii="Times New Roman" w:hAnsi="Times New Roman"/>
        </w:rPr>
        <w:t>%SoQD%</w:t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 xml:space="preserve">           </w:t>
      </w:r>
      <w:r w:rsidRPr="005D4304">
        <w:rPr>
          <w:rFonts w:ascii="Times New Roman" w:hAnsi="Times New Roman"/>
          <w:i/>
          <w:iCs/>
        </w:rPr>
        <w:t>T</w:t>
      </w:r>
      <w:r>
        <w:rPr>
          <w:rFonts w:ascii="Times New Roman" w:hAnsi="Times New Roman"/>
          <w:i/>
          <w:iCs/>
        </w:rPr>
        <w:t>p</w:t>
      </w:r>
      <w:r w:rsidRPr="005D4304">
        <w:rPr>
          <w:rFonts w:ascii="Times New Roman" w:hAnsi="Times New Roman"/>
          <w:i/>
          <w:iCs/>
        </w:rPr>
        <w:t>.</w:t>
      </w:r>
      <w:r>
        <w:rPr>
          <w:rFonts w:ascii="Times New Roman" w:hAnsi="Times New Roman"/>
          <w:i/>
          <w:iCs/>
        </w:rPr>
        <w:t>HCM</w:t>
      </w:r>
      <w:r w:rsidRPr="005D4304">
        <w:rPr>
          <w:rFonts w:ascii="Times New Roman" w:hAnsi="Times New Roman"/>
          <w:i/>
          <w:iCs/>
        </w:rPr>
        <w:t xml:space="preserve">, ngày </w:t>
      </w:r>
      <w:r w:rsidR="008B47D6">
        <w:rPr>
          <w:rFonts w:ascii="Times New Roman" w:hAnsi="Times New Roman"/>
          <w:i/>
          <w:iCs/>
        </w:rPr>
        <w:t xml:space="preserve"> </w:t>
      </w:r>
      <w:r w:rsidR="00457597">
        <w:rPr>
          <w:rFonts w:ascii="Times New Roman" w:hAnsi="Times New Roman"/>
          <w:i/>
          <w:iCs/>
        </w:rPr>
        <w:t>%Ngay%</w:t>
      </w:r>
      <w:r w:rsidRPr="005D4304">
        <w:rPr>
          <w:rFonts w:ascii="Times New Roman" w:hAnsi="Times New Roman"/>
          <w:i/>
          <w:iCs/>
        </w:rPr>
        <w:t xml:space="preserve"> tháng</w:t>
      </w:r>
      <w:r>
        <w:rPr>
          <w:rFonts w:ascii="Times New Roman" w:hAnsi="Times New Roman"/>
          <w:i/>
          <w:iCs/>
        </w:rPr>
        <w:t xml:space="preserve"> </w:t>
      </w:r>
      <w:r w:rsidR="00457597">
        <w:rPr>
          <w:rFonts w:ascii="Times New Roman" w:hAnsi="Times New Roman"/>
          <w:i/>
          <w:iCs/>
        </w:rPr>
        <w:t>%Thang%</w:t>
      </w:r>
      <w:r w:rsidRPr="005D4304">
        <w:rPr>
          <w:rFonts w:ascii="Times New Roman" w:hAnsi="Times New Roman"/>
          <w:i/>
          <w:iCs/>
        </w:rPr>
        <w:t xml:space="preserve"> năm </w:t>
      </w:r>
      <w:r w:rsidR="00457597">
        <w:rPr>
          <w:rFonts w:ascii="Times New Roman" w:hAnsi="Times New Roman"/>
          <w:i/>
          <w:iCs/>
        </w:rPr>
        <w:t>%Nam%</w:t>
      </w:r>
    </w:p>
    <w:p w:rsidR="000B0FF0" w:rsidRPr="005D4304" w:rsidRDefault="000B0FF0" w:rsidP="00463D55">
      <w:p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 (V/v: </w:t>
      </w:r>
      <w:r w:rsidR="00745444">
        <w:rPr>
          <w:rFonts w:ascii="Times New Roman" w:hAnsi="Times New Roman"/>
          <w:i/>
          <w:iCs/>
        </w:rPr>
        <w:t xml:space="preserve">Tuyển dụng </w:t>
      </w:r>
      <w:r w:rsidR="00BB2D38">
        <w:rPr>
          <w:rFonts w:ascii="Times New Roman" w:hAnsi="Times New Roman"/>
          <w:i/>
          <w:iCs/>
        </w:rPr>
        <w:t>nhân sự Văn phòng</w:t>
      </w:r>
      <w:r w:rsidRPr="005D4304">
        <w:rPr>
          <w:rFonts w:ascii="Times New Roman" w:hAnsi="Times New Roman"/>
          <w:i/>
          <w:iCs/>
        </w:rPr>
        <w:t>)</w:t>
      </w:r>
    </w:p>
    <w:p w:rsidR="000B0FF0" w:rsidRPr="005D4304" w:rsidRDefault="000B0FF0" w:rsidP="001A3035">
      <w:pPr>
        <w:tabs>
          <w:tab w:val="center" w:pos="4514"/>
          <w:tab w:val="left" w:pos="8184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B0FF0" w:rsidRDefault="000B0FF0" w:rsidP="005D4304">
      <w:pPr>
        <w:jc w:val="center"/>
        <w:rPr>
          <w:rFonts w:ascii="Times New Roman" w:hAnsi="Times New Roman"/>
          <w:b/>
          <w:bCs/>
        </w:rPr>
      </w:pPr>
    </w:p>
    <w:p w:rsidR="000B0FF0" w:rsidRPr="00B31D45" w:rsidRDefault="000B0FF0" w:rsidP="005D4304">
      <w:pPr>
        <w:jc w:val="center"/>
        <w:rPr>
          <w:rFonts w:ascii="Times New Roman" w:hAnsi="Times New Roman"/>
          <w:sz w:val="28"/>
          <w:szCs w:val="28"/>
        </w:rPr>
      </w:pPr>
      <w:r w:rsidRPr="00B31D45">
        <w:rPr>
          <w:rFonts w:ascii="Times New Roman" w:hAnsi="Times New Roman"/>
          <w:sz w:val="28"/>
          <w:szCs w:val="28"/>
        </w:rPr>
        <w:t>TỔNG GIÁM ĐỐC CÔNG TY CỔ PHẦN ÂU LẠC</w:t>
      </w:r>
    </w:p>
    <w:p w:rsidR="000B0FF0" w:rsidRPr="005D4304" w:rsidRDefault="000B0FF0" w:rsidP="005D4304">
      <w:pPr>
        <w:jc w:val="center"/>
        <w:rPr>
          <w:rFonts w:ascii="Times New Roman" w:hAnsi="Times New Roman"/>
        </w:rPr>
      </w:pPr>
    </w:p>
    <w:p w:rsidR="000B0FF0" w:rsidRPr="005D4304" w:rsidRDefault="000B0FF0" w:rsidP="005D4304">
      <w:pPr>
        <w:ind w:left="360"/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Căn cứ: </w:t>
      </w:r>
    </w:p>
    <w:p w:rsidR="000B0FF0" w:rsidRPr="005D4304" w:rsidRDefault="002A5007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 xml:space="preserve">Điều lệ Công ty </w:t>
      </w:r>
      <w:r>
        <w:rPr>
          <w:rFonts w:ascii="Times New Roman" w:hAnsi="Times New Roman"/>
          <w:i/>
          <w:iCs/>
        </w:rPr>
        <w:t xml:space="preserve">Cổ phần Âu Lạc </w:t>
      </w:r>
      <w:r w:rsidRPr="005D4304">
        <w:rPr>
          <w:rFonts w:ascii="Times New Roman" w:hAnsi="Times New Roman"/>
          <w:i/>
          <w:iCs/>
        </w:rPr>
        <w:t xml:space="preserve">quy định </w:t>
      </w:r>
      <w:r>
        <w:rPr>
          <w:rFonts w:ascii="Times New Roman" w:hAnsi="Times New Roman"/>
          <w:i/>
          <w:iCs/>
        </w:rPr>
        <w:t xml:space="preserve">nhiệm vụ, </w:t>
      </w:r>
      <w:r w:rsidRPr="005D4304">
        <w:rPr>
          <w:rFonts w:ascii="Times New Roman" w:hAnsi="Times New Roman"/>
          <w:i/>
          <w:iCs/>
        </w:rPr>
        <w:t xml:space="preserve">quyền hạn </w:t>
      </w:r>
      <w:r>
        <w:rPr>
          <w:rFonts w:ascii="Times New Roman" w:hAnsi="Times New Roman"/>
          <w:i/>
          <w:iCs/>
        </w:rPr>
        <w:t>của Tổng Giám đốc;</w:t>
      </w:r>
    </w:p>
    <w:p w:rsidR="000B0FF0" w:rsidRPr="00B8572B" w:rsidRDefault="000B0FF0" w:rsidP="00813FBF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Yêu cầu về nhân lực cho hoạt động của </w:t>
      </w:r>
      <w:r w:rsidR="0060631E">
        <w:rPr>
          <w:rFonts w:ascii="Times New Roman" w:hAnsi="Times New Roman"/>
          <w:i/>
          <w:iCs/>
        </w:rPr>
        <w:t>Công ty</w:t>
      </w:r>
      <w:r w:rsidR="002A5007">
        <w:rPr>
          <w:rFonts w:ascii="Times New Roman" w:hAnsi="Times New Roman"/>
          <w:i/>
          <w:iCs/>
        </w:rPr>
        <w:t>;</w:t>
      </w:r>
    </w:p>
    <w:p w:rsidR="000B0FF0" w:rsidRPr="005D4304" w:rsidRDefault="002A5007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Xét trình độ, năng lực</w:t>
      </w:r>
      <w:r>
        <w:rPr>
          <w:rFonts w:ascii="Times New Roman" w:hAnsi="Times New Roman"/>
          <w:i/>
          <w:iCs/>
        </w:rPr>
        <w:t xml:space="preserve"> chuyên môn</w:t>
      </w:r>
      <w:r w:rsidRPr="005D4304">
        <w:rPr>
          <w:rFonts w:ascii="Times New Roman" w:hAnsi="Times New Roman"/>
          <w:i/>
          <w:iCs/>
        </w:rPr>
        <w:t xml:space="preserve"> và </w:t>
      </w:r>
      <w:r>
        <w:rPr>
          <w:rFonts w:ascii="Times New Roman" w:hAnsi="Times New Roman"/>
          <w:i/>
          <w:iCs/>
        </w:rPr>
        <w:t xml:space="preserve">phẩm chất </w:t>
      </w:r>
      <w:r w:rsidRPr="005D4304">
        <w:rPr>
          <w:rFonts w:ascii="Times New Roman" w:hAnsi="Times New Roman"/>
          <w:i/>
          <w:iCs/>
        </w:rPr>
        <w:t xml:space="preserve">đạo đức </w:t>
      </w:r>
      <w:r w:rsidR="0061074B">
        <w:rPr>
          <w:rFonts w:ascii="Times New Roman" w:hAnsi="Times New Roman"/>
          <w:i/>
          <w:iCs/>
        </w:rPr>
        <w:t>của</w:t>
      </w:r>
      <w:r w:rsidR="008B47D6">
        <w:rPr>
          <w:rFonts w:ascii="Times New Roman" w:hAnsi="Times New Roman"/>
          <w:i/>
          <w:iCs/>
        </w:rPr>
        <w:t xml:space="preserve"> </w:t>
      </w:r>
      <w:r w:rsidR="003E685C" w:rsidRPr="00FE065E">
        <w:rPr>
          <w:rFonts w:ascii="Times New Roman" w:hAnsi="Times New Roman"/>
          <w:i/>
          <w:noProof/>
        </w:rPr>
        <w:t>%</w:t>
      </w:r>
      <w:r w:rsidR="003E685C">
        <w:rPr>
          <w:rFonts w:ascii="Times New Roman" w:hAnsi="Times New Roman"/>
          <w:i/>
          <w:noProof/>
        </w:rPr>
        <w:t>GioiTinh</w:t>
      </w:r>
      <w:r w:rsidR="003E685C" w:rsidRPr="00FE065E">
        <w:rPr>
          <w:rFonts w:ascii="Times New Roman" w:hAnsi="Times New Roman"/>
          <w:i/>
          <w:noProof/>
        </w:rPr>
        <w:t>%</w:t>
      </w:r>
      <w:r w:rsidR="003E685C">
        <w:rPr>
          <w:rFonts w:ascii="Times New Roman" w:hAnsi="Times New Roman"/>
        </w:rPr>
        <w:t xml:space="preserve"> </w:t>
      </w:r>
      <w:r w:rsidR="003E685C" w:rsidRPr="00FE065E">
        <w:rPr>
          <w:rFonts w:ascii="Times New Roman" w:hAnsi="Times New Roman"/>
          <w:i/>
          <w:noProof/>
        </w:rPr>
        <w:t>%Name%</w:t>
      </w:r>
      <w:r w:rsidR="0060631E">
        <w:rPr>
          <w:rFonts w:ascii="Times New Roman" w:hAnsi="Times New Roman"/>
          <w:i/>
          <w:iCs/>
        </w:rPr>
        <w:t>;</w:t>
      </w:r>
      <w:r w:rsidR="000B0FF0" w:rsidRPr="005D4304">
        <w:rPr>
          <w:rFonts w:ascii="Times New Roman" w:hAnsi="Times New Roman"/>
          <w:i/>
          <w:iCs/>
        </w:rPr>
        <w:t xml:space="preserve"> </w:t>
      </w:r>
    </w:p>
    <w:p w:rsidR="000B0FF0" w:rsidRPr="005D4304" w:rsidRDefault="000B0FF0" w:rsidP="005D4304">
      <w:pPr>
        <w:numPr>
          <w:ilvl w:val="0"/>
          <w:numId w:val="1"/>
        </w:numPr>
        <w:jc w:val="both"/>
        <w:rPr>
          <w:rFonts w:ascii="Times New Roman" w:hAnsi="Times New Roman"/>
          <w:i/>
          <w:iCs/>
        </w:rPr>
      </w:pPr>
      <w:r w:rsidRPr="005D4304">
        <w:rPr>
          <w:rFonts w:ascii="Times New Roman" w:hAnsi="Times New Roman"/>
          <w:i/>
          <w:iCs/>
        </w:rPr>
        <w:t>Theo đề ng</w:t>
      </w:r>
      <w:r>
        <w:rPr>
          <w:rFonts w:ascii="Times New Roman" w:hAnsi="Times New Roman"/>
          <w:i/>
          <w:iCs/>
        </w:rPr>
        <w:t xml:space="preserve">hị của </w:t>
      </w:r>
      <w:r w:rsidR="00035AA4">
        <w:rPr>
          <w:rFonts w:ascii="Times New Roman" w:hAnsi="Times New Roman"/>
          <w:i/>
          <w:iCs/>
        </w:rPr>
        <w:t>Hội đồ</w:t>
      </w:r>
      <w:r w:rsidR="008E591B">
        <w:rPr>
          <w:rFonts w:ascii="Times New Roman" w:hAnsi="Times New Roman"/>
          <w:i/>
          <w:iCs/>
        </w:rPr>
        <w:t>ng</w:t>
      </w:r>
      <w:r w:rsidR="00035AA4">
        <w:rPr>
          <w:rFonts w:ascii="Times New Roman" w:hAnsi="Times New Roman"/>
          <w:i/>
          <w:iCs/>
        </w:rPr>
        <w:t xml:space="preserve"> Tuyển dụng</w:t>
      </w:r>
      <w:r w:rsidRPr="005D4304">
        <w:rPr>
          <w:rFonts w:ascii="Times New Roman" w:hAnsi="Times New Roman"/>
          <w:i/>
          <w:iCs/>
        </w:rPr>
        <w:t>.</w:t>
      </w:r>
    </w:p>
    <w:p w:rsidR="000B0FF0" w:rsidRPr="005D4304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Default="000B0FF0" w:rsidP="005D4304">
      <w:pPr>
        <w:pStyle w:val="Heading1"/>
        <w:rPr>
          <w:rFonts w:ascii="Times New Roman" w:hAnsi="Times New Roman"/>
          <w:sz w:val="24"/>
        </w:rPr>
      </w:pPr>
    </w:p>
    <w:p w:rsidR="000B0FF0" w:rsidRPr="000209EF" w:rsidRDefault="001C2955" w:rsidP="005D4304">
      <w:pPr>
        <w:pStyle w:val="Heading1"/>
        <w:rPr>
          <w:rFonts w:ascii="Times New Roman" w:hAnsi="Times New Roman"/>
          <w:sz w:val="32"/>
          <w:szCs w:val="32"/>
          <w:u w:val="none"/>
        </w:rPr>
      </w:pPr>
      <w:r w:rsidRPr="000209EF">
        <w:rPr>
          <w:rFonts w:ascii="Times New Roman" w:hAnsi="Times New Roman"/>
          <w:sz w:val="32"/>
          <w:szCs w:val="32"/>
          <w:u w:val="none"/>
        </w:rPr>
        <w:t>QUYẾT ĐỊNH</w:t>
      </w:r>
    </w:p>
    <w:p w:rsidR="000B0FF0" w:rsidRPr="003F03D0" w:rsidRDefault="000B0FF0" w:rsidP="003F03D0"/>
    <w:p w:rsidR="000B0FF0" w:rsidRPr="005D4304" w:rsidRDefault="000B0FF0" w:rsidP="001470B2">
      <w:pPr>
        <w:pStyle w:val="BodyText"/>
        <w:jc w:val="left"/>
        <w:rPr>
          <w:rFonts w:ascii="Times New Roman" w:hAnsi="Times New Roman"/>
          <w:u w:val="single"/>
        </w:rPr>
      </w:pPr>
    </w:p>
    <w:p w:rsidR="000B0FF0" w:rsidRPr="003F03D0" w:rsidRDefault="00CF5F6E" w:rsidP="003E685C">
      <w:pPr>
        <w:pStyle w:val="BodyText"/>
        <w:tabs>
          <w:tab w:val="left" w:pos="1080"/>
          <w:tab w:val="left" w:pos="6521"/>
        </w:tabs>
        <w:spacing w:line="312" w:lineRule="auto"/>
        <w:jc w:val="left"/>
        <w:rPr>
          <w:rFonts w:ascii="Times New Roman" w:hAnsi="Times New Roman"/>
        </w:rPr>
      </w:pPr>
      <w:r w:rsidRPr="00CF5F6E">
        <w:rPr>
          <w:rFonts w:ascii="Times New Roman" w:hAnsi="Times New Roman"/>
          <w:b/>
          <w:bCs/>
          <w:iCs/>
        </w:rPr>
        <w:t>Điều 1.</w:t>
      </w:r>
      <w:r w:rsidR="000B0FF0" w:rsidRPr="00CF5F6E">
        <w:rPr>
          <w:rFonts w:ascii="Times New Roman" w:hAnsi="Times New Roman"/>
        </w:rPr>
        <w:t xml:space="preserve">  </w:t>
      </w:r>
      <w:r w:rsidR="000B0FF0" w:rsidRPr="005D4304">
        <w:rPr>
          <w:rFonts w:ascii="Times New Roman" w:hAnsi="Times New Roman"/>
        </w:rPr>
        <w:t xml:space="preserve"> </w:t>
      </w:r>
      <w:r w:rsidR="000B0FF0" w:rsidRPr="005D4304">
        <w:rPr>
          <w:rFonts w:ascii="Times New Roman" w:hAnsi="Times New Roman"/>
        </w:rPr>
        <w:tab/>
      </w:r>
      <w:r w:rsidR="0060631E">
        <w:rPr>
          <w:rFonts w:ascii="Times New Roman" w:hAnsi="Times New Roman"/>
        </w:rPr>
        <w:t>Tuyển dụng</w:t>
      </w:r>
      <w:r w:rsidR="000B0FF0" w:rsidRPr="005D4304">
        <w:rPr>
          <w:rFonts w:ascii="Times New Roman" w:hAnsi="Times New Roman"/>
        </w:rPr>
        <w:t xml:space="preserve">:   </w:t>
      </w:r>
      <w:r w:rsidR="000B0FF0" w:rsidRPr="003E685C">
        <w:rPr>
          <w:rFonts w:ascii="Times New Roman" w:hAnsi="Times New Roman"/>
        </w:rPr>
        <w:t xml:space="preserve"> </w:t>
      </w:r>
      <w:r w:rsidR="003E685C" w:rsidRPr="003E685C">
        <w:rPr>
          <w:rFonts w:ascii="Times New Roman" w:hAnsi="Times New Roman"/>
          <w:noProof/>
        </w:rPr>
        <w:t>%GioiTinh%</w:t>
      </w:r>
      <w:r w:rsidR="003E685C" w:rsidRPr="003E685C">
        <w:rPr>
          <w:rFonts w:ascii="Times New Roman" w:hAnsi="Times New Roman"/>
        </w:rPr>
        <w:t xml:space="preserve"> </w:t>
      </w:r>
      <w:r w:rsidR="003E685C" w:rsidRPr="003E685C">
        <w:rPr>
          <w:rFonts w:ascii="Times New Roman" w:hAnsi="Times New Roman"/>
          <w:noProof/>
        </w:rPr>
        <w:t>%Name%</w:t>
      </w:r>
      <w:r w:rsidR="000B0FF0" w:rsidRPr="005D4304">
        <w:rPr>
          <w:rFonts w:ascii="Times New Roman" w:hAnsi="Times New Roman"/>
        </w:rPr>
        <w:t xml:space="preserve">        </w:t>
      </w:r>
      <w:r w:rsidR="003E685C">
        <w:rPr>
          <w:rFonts w:ascii="Times New Roman" w:hAnsi="Times New Roman"/>
        </w:rPr>
        <w:tab/>
      </w:r>
      <w:r w:rsidR="000B0FF0" w:rsidRPr="005D4304">
        <w:rPr>
          <w:rFonts w:ascii="Times New Roman" w:hAnsi="Times New Roman"/>
        </w:rPr>
        <w:t xml:space="preserve">Sinh năm: </w:t>
      </w:r>
      <w:r w:rsidR="003E685C">
        <w:rPr>
          <w:rFonts w:ascii="Times New Roman" w:hAnsi="Times New Roman"/>
          <w:noProof/>
        </w:rPr>
        <w:t>%NamSinh%</w:t>
      </w:r>
    </w:p>
    <w:p w:rsidR="0060631E" w:rsidRDefault="000B0FF0" w:rsidP="0029029E">
      <w:pPr>
        <w:pStyle w:val="BodyText"/>
        <w:tabs>
          <w:tab w:val="left" w:pos="10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60631E">
        <w:rPr>
          <w:rFonts w:ascii="Times New Roman" w:hAnsi="Times New Roman"/>
        </w:rPr>
        <w:t>Thường trú:</w:t>
      </w:r>
      <w:r w:rsidR="00F437F1">
        <w:rPr>
          <w:rFonts w:ascii="Times New Roman" w:hAnsi="Times New Roman"/>
        </w:rPr>
        <w:t xml:space="preserve">  </w:t>
      </w:r>
      <w:r w:rsidR="003E685C">
        <w:rPr>
          <w:rFonts w:ascii="Times New Roman" w:hAnsi="Times New Roman"/>
          <w:noProof/>
        </w:rPr>
        <w:t>%DiaChi%</w:t>
      </w:r>
    </w:p>
    <w:p w:rsidR="000B0FF0" w:rsidRPr="005D4304" w:rsidRDefault="0060631E" w:rsidP="0029029E">
      <w:pPr>
        <w:pStyle w:val="BodyText"/>
        <w:tabs>
          <w:tab w:val="left" w:pos="10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Làm việc cho</w:t>
      </w:r>
      <w:r w:rsidR="000B0FF0" w:rsidRPr="005D4304">
        <w:rPr>
          <w:rFonts w:ascii="Times New Roman" w:hAnsi="Times New Roman"/>
        </w:rPr>
        <w:t xml:space="preserve">: </w:t>
      </w:r>
      <w:r w:rsidR="00745444">
        <w:rPr>
          <w:rFonts w:ascii="Times New Roman" w:hAnsi="Times New Roman"/>
        </w:rPr>
        <w:tab/>
      </w:r>
      <w:r w:rsidR="00745444">
        <w:rPr>
          <w:rFonts w:ascii="Times New Roman" w:hAnsi="Times New Roman"/>
        </w:rPr>
        <w:tab/>
      </w:r>
      <w:r w:rsidR="001C484C" w:rsidRPr="000D060E">
        <w:rPr>
          <w:rFonts w:ascii="Times New Roman" w:hAnsi="Times New Roman"/>
        </w:rPr>
        <w:t>CÔNG TY CỔ PHẦN ÂU LẠC</w:t>
      </w:r>
      <w:r w:rsidR="000B0FF0" w:rsidRPr="005D4304">
        <w:rPr>
          <w:rFonts w:ascii="Times New Roman" w:hAnsi="Times New Roman"/>
        </w:rPr>
        <w:t xml:space="preserve">   </w:t>
      </w:r>
    </w:p>
    <w:p w:rsidR="000B0FF0" w:rsidRPr="005D4304" w:rsidRDefault="0029029E" w:rsidP="0029029E">
      <w:pPr>
        <w:pStyle w:val="BodyText"/>
        <w:tabs>
          <w:tab w:val="left" w:pos="1080"/>
          <w:tab w:val="left" w:pos="1980"/>
        </w:tabs>
        <w:spacing w:line="312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="000B0FF0" w:rsidRPr="005D4304">
        <w:rPr>
          <w:rFonts w:ascii="Times New Roman" w:hAnsi="Times New Roman"/>
        </w:rPr>
        <w:t xml:space="preserve">Chức </w:t>
      </w:r>
      <w:r w:rsidR="000B0FF0">
        <w:rPr>
          <w:rFonts w:ascii="Times New Roman" w:hAnsi="Times New Roman"/>
        </w:rPr>
        <w:t>danh</w:t>
      </w:r>
      <w:r w:rsidR="000B0FF0" w:rsidRPr="005D4304">
        <w:rPr>
          <w:rFonts w:ascii="Times New Roman" w:hAnsi="Times New Roman"/>
        </w:rPr>
        <w:t xml:space="preserve">: </w:t>
      </w:r>
      <w:r w:rsidR="000B0FF0">
        <w:rPr>
          <w:rFonts w:ascii="Times New Roman" w:hAnsi="Times New Roman"/>
        </w:rPr>
        <w:t xml:space="preserve"> </w:t>
      </w:r>
      <w:r w:rsidR="004E6877">
        <w:rPr>
          <w:rFonts w:ascii="Times New Roman" w:hAnsi="Times New Roman"/>
        </w:rPr>
        <w:tab/>
      </w:r>
      <w:r w:rsidR="004E6877">
        <w:rPr>
          <w:rFonts w:ascii="Times New Roman" w:hAnsi="Times New Roman"/>
        </w:rPr>
        <w:tab/>
      </w:r>
      <w:r w:rsidR="001C484C">
        <w:rPr>
          <w:rFonts w:ascii="Times New Roman" w:hAnsi="Times New Roman"/>
          <w:noProof/>
        </w:rPr>
        <w:t>%ChucVu%</w:t>
      </w:r>
      <w:r w:rsidR="00FE31D8">
        <w:rPr>
          <w:rFonts w:ascii="Times New Roman" w:hAnsi="Times New Roman"/>
        </w:rPr>
        <w:t xml:space="preserve">  </w:t>
      </w:r>
      <w:r w:rsidR="00F437F1">
        <w:rPr>
          <w:rFonts w:ascii="Times New Roman" w:hAnsi="Times New Roman"/>
        </w:rPr>
        <w:t xml:space="preserve"> </w:t>
      </w:r>
      <w:r w:rsidR="001C484C">
        <w:rPr>
          <w:rFonts w:ascii="Times New Roman" w:hAnsi="Times New Roman"/>
          <w:noProof/>
        </w:rPr>
        <w:t>%</w:t>
      </w:r>
      <w:r w:rsidR="001C484C">
        <w:rPr>
          <w:rFonts w:ascii="Times New Roman" w:hAnsi="Times New Roman"/>
          <w:noProof/>
        </w:rPr>
        <w:t>DonVi</w:t>
      </w:r>
      <w:r w:rsidR="001C484C">
        <w:rPr>
          <w:rFonts w:ascii="Times New Roman" w:hAnsi="Times New Roman"/>
          <w:noProof/>
        </w:rPr>
        <w:t>%</w:t>
      </w:r>
      <w:r w:rsidR="005F3C96">
        <w:rPr>
          <w:rFonts w:ascii="Times New Roman" w:hAnsi="Times New Roman"/>
        </w:rPr>
        <w:t>.</w:t>
      </w:r>
    </w:p>
    <w:p w:rsidR="000B0FF0" w:rsidRDefault="000B0FF0" w:rsidP="008D448C">
      <w:pPr>
        <w:spacing w:line="312" w:lineRule="auto"/>
        <w:jc w:val="both"/>
        <w:rPr>
          <w:rFonts w:ascii="Times New Roman" w:hAnsi="Times New Roman"/>
        </w:rPr>
      </w:pPr>
    </w:p>
    <w:p w:rsidR="00745444" w:rsidRDefault="00CF5F6E" w:rsidP="0029029E">
      <w:pPr>
        <w:spacing w:line="312" w:lineRule="auto"/>
        <w:ind w:left="1080" w:right="-151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</w:t>
      </w:r>
      <w:r w:rsidRPr="00CF5F6E">
        <w:rPr>
          <w:rFonts w:ascii="Times New Roman" w:hAnsi="Times New Roman"/>
          <w:b/>
          <w:bCs/>
          <w:iCs/>
        </w:rPr>
        <w:t>.</w:t>
      </w:r>
      <w:r w:rsidR="000B0FF0">
        <w:rPr>
          <w:rFonts w:ascii="Times New Roman" w:hAnsi="Times New Roman"/>
          <w:bCs/>
          <w:iCs/>
        </w:rPr>
        <w:tab/>
      </w:r>
      <w:r w:rsidR="00745444">
        <w:rPr>
          <w:rFonts w:ascii="Times New Roman" w:hAnsi="Times New Roman"/>
          <w:bCs/>
          <w:iCs/>
        </w:rPr>
        <w:t xml:space="preserve">- </w:t>
      </w:r>
      <w:r w:rsidR="001C484C" w:rsidRPr="003E685C">
        <w:rPr>
          <w:rFonts w:ascii="Times New Roman" w:hAnsi="Times New Roman"/>
          <w:noProof/>
        </w:rPr>
        <w:t>%GioiTinh%</w:t>
      </w:r>
      <w:r w:rsidR="001C484C" w:rsidRPr="003E685C">
        <w:rPr>
          <w:rFonts w:ascii="Times New Roman" w:hAnsi="Times New Roman"/>
        </w:rPr>
        <w:t xml:space="preserve"> </w:t>
      </w:r>
      <w:r w:rsidR="001C484C" w:rsidRPr="003E685C">
        <w:rPr>
          <w:rFonts w:ascii="Times New Roman" w:hAnsi="Times New Roman"/>
          <w:noProof/>
        </w:rPr>
        <w:t>%Name%</w:t>
      </w:r>
      <w:r w:rsidR="00F437F1">
        <w:rPr>
          <w:rFonts w:ascii="Times New Roman" w:hAnsi="Times New Roman"/>
        </w:rPr>
        <w:t xml:space="preserve"> </w:t>
      </w:r>
      <w:r w:rsidR="0061074B">
        <w:rPr>
          <w:rFonts w:ascii="Times New Roman" w:hAnsi="Times New Roman"/>
          <w:noProof/>
        </w:rPr>
        <w:t xml:space="preserve">thực hiện nhiệm vụ theo </w:t>
      </w:r>
      <w:r w:rsidR="00AF49C1">
        <w:rPr>
          <w:rFonts w:ascii="Times New Roman" w:hAnsi="Times New Roman"/>
          <w:noProof/>
        </w:rPr>
        <w:t>B</w:t>
      </w:r>
      <w:r w:rsidR="003D0A47">
        <w:rPr>
          <w:rFonts w:ascii="Times New Roman" w:hAnsi="Times New Roman"/>
          <w:noProof/>
        </w:rPr>
        <w:t xml:space="preserve">ản mô tả công việc, </w:t>
      </w:r>
      <w:r w:rsidR="00745444">
        <w:rPr>
          <w:rFonts w:ascii="Times New Roman" w:hAnsi="Times New Roman"/>
          <w:noProof/>
        </w:rPr>
        <w:t xml:space="preserve">sự </w:t>
      </w:r>
      <w:r w:rsidR="00B3064A">
        <w:rPr>
          <w:rFonts w:ascii="Times New Roman" w:hAnsi="Times New Roman"/>
          <w:noProof/>
        </w:rPr>
        <w:t>phân công</w:t>
      </w:r>
      <w:r w:rsidR="003D0A47">
        <w:rPr>
          <w:rFonts w:ascii="Times New Roman" w:hAnsi="Times New Roman"/>
          <w:noProof/>
        </w:rPr>
        <w:t>, chỉ đạo</w:t>
      </w:r>
      <w:r w:rsidR="00B3064A">
        <w:rPr>
          <w:rFonts w:ascii="Times New Roman" w:hAnsi="Times New Roman"/>
          <w:noProof/>
        </w:rPr>
        <w:t xml:space="preserve"> của </w:t>
      </w:r>
      <w:r w:rsidR="00E66DE4">
        <w:rPr>
          <w:rFonts w:ascii="Times New Roman" w:hAnsi="Times New Roman"/>
          <w:noProof/>
        </w:rPr>
        <w:t>%</w:t>
      </w:r>
      <w:r w:rsidR="00E66DE4">
        <w:rPr>
          <w:rFonts w:ascii="Times New Roman" w:hAnsi="Times New Roman"/>
          <w:noProof/>
        </w:rPr>
        <w:t>TruongPhong</w:t>
      </w:r>
      <w:r w:rsidR="00E66DE4">
        <w:rPr>
          <w:rFonts w:ascii="Times New Roman" w:hAnsi="Times New Roman"/>
          <w:noProof/>
        </w:rPr>
        <w:t>%</w:t>
      </w:r>
      <w:r w:rsidR="008B47D6">
        <w:rPr>
          <w:rFonts w:ascii="Times New Roman" w:hAnsi="Times New Roman"/>
          <w:noProof/>
        </w:rPr>
        <w:t>;</w:t>
      </w:r>
      <w:r w:rsidR="008070D0">
        <w:rPr>
          <w:rFonts w:ascii="Times New Roman" w:hAnsi="Times New Roman"/>
          <w:noProof/>
        </w:rPr>
        <w:t xml:space="preserve"> được hưởng </w:t>
      </w:r>
      <w:r w:rsidR="00F437F1">
        <w:rPr>
          <w:rFonts w:ascii="Times New Roman" w:hAnsi="Times New Roman"/>
          <w:noProof/>
        </w:rPr>
        <w:t>L</w:t>
      </w:r>
      <w:r w:rsidR="000B0FF0" w:rsidRPr="005D4304">
        <w:rPr>
          <w:rFonts w:ascii="Times New Roman" w:hAnsi="Times New Roman"/>
        </w:rPr>
        <w:t>ương</w:t>
      </w:r>
      <w:r w:rsidR="00745444">
        <w:rPr>
          <w:rFonts w:ascii="Times New Roman" w:hAnsi="Times New Roman"/>
        </w:rPr>
        <w:t xml:space="preserve"> </w:t>
      </w:r>
      <w:r w:rsidR="00624C75">
        <w:rPr>
          <w:rFonts w:ascii="Times New Roman" w:hAnsi="Times New Roman"/>
        </w:rPr>
        <w:t xml:space="preserve">cơ bản </w:t>
      </w:r>
      <w:r w:rsidR="00E66DE4">
        <w:rPr>
          <w:rFonts w:ascii="Times New Roman" w:hAnsi="Times New Roman"/>
          <w:noProof/>
        </w:rPr>
        <w:t>%</w:t>
      </w:r>
      <w:r w:rsidR="00E66DE4">
        <w:rPr>
          <w:rFonts w:ascii="Times New Roman" w:hAnsi="Times New Roman"/>
          <w:noProof/>
        </w:rPr>
        <w:t>LuongCoBan</w:t>
      </w:r>
      <w:bookmarkStart w:id="0" w:name="_GoBack"/>
      <w:bookmarkEnd w:id="0"/>
      <w:r w:rsidR="00E66DE4">
        <w:rPr>
          <w:rFonts w:ascii="Times New Roman" w:hAnsi="Times New Roman"/>
          <w:noProof/>
        </w:rPr>
        <w:t>%</w:t>
      </w:r>
      <w:r w:rsidR="003669F5">
        <w:rPr>
          <w:rFonts w:ascii="Times New Roman" w:hAnsi="Times New Roman"/>
        </w:rPr>
        <w:t xml:space="preserve"> đồng</w:t>
      </w:r>
      <w:r w:rsidR="00A60914">
        <w:rPr>
          <w:rFonts w:ascii="Times New Roman" w:hAnsi="Times New Roman"/>
        </w:rPr>
        <w:t xml:space="preserve">) </w:t>
      </w:r>
      <w:r w:rsidR="00624C75">
        <w:rPr>
          <w:rFonts w:ascii="Times New Roman" w:hAnsi="Times New Roman"/>
        </w:rPr>
        <w:t>các quyền lợi khác thực hiện theo chính sách và thỏa ước lao động tập thể của Công ty.</w:t>
      </w:r>
      <w:r w:rsidR="00540111">
        <w:rPr>
          <w:rFonts w:ascii="Times New Roman" w:hAnsi="Times New Roman"/>
        </w:rPr>
        <w:t xml:space="preserve"> </w:t>
      </w:r>
    </w:p>
    <w:p w:rsidR="000B0FF0" w:rsidRPr="00745444" w:rsidRDefault="00745444" w:rsidP="00035AA4">
      <w:pPr>
        <w:pStyle w:val="ListParagraph"/>
        <w:spacing w:before="120" w:after="20" w:line="312" w:lineRule="auto"/>
        <w:ind w:left="1080" w:right="-151"/>
        <w:contextualSpacing w:val="0"/>
        <w:rPr>
          <w:rFonts w:ascii="Times New Roman" w:hAnsi="Times New Roman"/>
        </w:rPr>
      </w:pPr>
      <w:r>
        <w:rPr>
          <w:rFonts w:ascii="Times New Roman" w:hAnsi="Times New Roman"/>
          <w:bCs/>
          <w:iCs/>
        </w:rPr>
        <w:t xml:space="preserve">- </w:t>
      </w:r>
      <w:r w:rsidR="000D24CC" w:rsidRPr="003E685C">
        <w:rPr>
          <w:rFonts w:ascii="Times New Roman" w:hAnsi="Times New Roman"/>
          <w:noProof/>
        </w:rPr>
        <w:t>%GioiTinh%</w:t>
      </w:r>
      <w:r w:rsidR="000D24CC" w:rsidRPr="003E685C">
        <w:rPr>
          <w:rFonts w:ascii="Times New Roman" w:hAnsi="Times New Roman"/>
        </w:rPr>
        <w:t xml:space="preserve"> </w:t>
      </w:r>
      <w:r w:rsidR="000D24CC" w:rsidRPr="003E685C">
        <w:rPr>
          <w:rFonts w:ascii="Times New Roman" w:hAnsi="Times New Roman"/>
          <w:noProof/>
        </w:rPr>
        <w:t>%Name%</w:t>
      </w:r>
      <w:r>
        <w:rPr>
          <w:rFonts w:ascii="Times New Roman" w:hAnsi="Times New Roman"/>
        </w:rPr>
        <w:t xml:space="preserve">, phải liên hệ Phòng Hành chính – Nhân sự của Công ty để hoàn tất </w:t>
      </w:r>
      <w:r w:rsidR="00AF49C1">
        <w:rPr>
          <w:rFonts w:ascii="Times New Roman" w:hAnsi="Times New Roman"/>
        </w:rPr>
        <w:t>h</w:t>
      </w:r>
      <w:r>
        <w:rPr>
          <w:rFonts w:ascii="Times New Roman" w:hAnsi="Times New Roman"/>
        </w:rPr>
        <w:t>ồ sơ lao động theo quy định của pháp luật</w:t>
      </w:r>
      <w:r w:rsidR="00F437F1">
        <w:rPr>
          <w:rFonts w:ascii="Times New Roman" w:hAnsi="Times New Roman"/>
        </w:rPr>
        <w:t xml:space="preserve"> </w:t>
      </w:r>
      <w:r w:rsidR="00035AA4">
        <w:rPr>
          <w:rFonts w:ascii="Times New Roman" w:hAnsi="Times New Roman"/>
        </w:rPr>
        <w:t xml:space="preserve">và </w:t>
      </w:r>
      <w:r w:rsidR="00F437F1">
        <w:rPr>
          <w:rFonts w:ascii="Times New Roman" w:hAnsi="Times New Roman"/>
        </w:rPr>
        <w:t xml:space="preserve">chính thức làm việc từ ngày </w:t>
      </w:r>
      <w:r w:rsidR="00954612" w:rsidRPr="003E685C">
        <w:rPr>
          <w:rFonts w:ascii="Times New Roman" w:hAnsi="Times New Roman"/>
          <w:noProof/>
        </w:rPr>
        <w:t>%</w:t>
      </w:r>
      <w:r w:rsidR="00954612">
        <w:rPr>
          <w:rFonts w:ascii="Times New Roman" w:hAnsi="Times New Roman"/>
          <w:noProof/>
        </w:rPr>
        <w:t>NgayXuongTau</w:t>
      </w:r>
      <w:r w:rsidR="00954612" w:rsidRPr="003E685C">
        <w:rPr>
          <w:rFonts w:ascii="Times New Roman" w:hAnsi="Times New Roman"/>
          <w:noProof/>
        </w:rPr>
        <w:t>%</w:t>
      </w:r>
      <w:r w:rsidR="00954612">
        <w:rPr>
          <w:rFonts w:ascii="Times New Roman" w:hAnsi="Times New Roman"/>
        </w:rPr>
        <w:t>.</w:t>
      </w:r>
    </w:p>
    <w:p w:rsidR="000B0FF0" w:rsidRPr="005D4304" w:rsidRDefault="000B0FF0" w:rsidP="008D448C">
      <w:pPr>
        <w:pStyle w:val="BodyText"/>
        <w:spacing w:line="312" w:lineRule="auto"/>
        <w:jc w:val="left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  <w:t xml:space="preserve">                           </w:t>
      </w:r>
    </w:p>
    <w:p w:rsidR="000B0FF0" w:rsidRPr="005D4304" w:rsidRDefault="000B0FF0" w:rsidP="0029029E">
      <w:pPr>
        <w:pStyle w:val="BodyTextIndent"/>
        <w:spacing w:line="312" w:lineRule="auto"/>
        <w:ind w:left="1080" w:hanging="12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</w:rPr>
        <w:t xml:space="preserve">   </w:t>
      </w:r>
      <w:r w:rsidR="00CF5F6E" w:rsidRPr="00CF5F6E">
        <w:rPr>
          <w:rFonts w:ascii="Times New Roman" w:hAnsi="Times New Roman"/>
          <w:b/>
          <w:bCs/>
          <w:iCs/>
        </w:rPr>
        <w:t>Điều 3.</w:t>
      </w:r>
      <w:r w:rsidRPr="005D4304"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ab/>
        <w:t>Quyết định này</w:t>
      </w:r>
      <w:r>
        <w:rPr>
          <w:rFonts w:ascii="Times New Roman" w:hAnsi="Times New Roman"/>
        </w:rPr>
        <w:t xml:space="preserve"> có</w:t>
      </w:r>
      <w:r w:rsidRPr="005D4304">
        <w:rPr>
          <w:rFonts w:ascii="Times New Roman" w:hAnsi="Times New Roman"/>
        </w:rPr>
        <w:t xml:space="preserve"> hiệu lực kể từ ngày </w:t>
      </w:r>
      <w:r>
        <w:rPr>
          <w:rFonts w:ascii="Times New Roman" w:hAnsi="Times New Roman"/>
        </w:rPr>
        <w:t>ký</w:t>
      </w:r>
      <w:r w:rsidRPr="005D4304">
        <w:rPr>
          <w:rFonts w:ascii="Times New Roman" w:hAnsi="Times New Roman"/>
        </w:rPr>
        <w:t>. Các ông</w:t>
      </w:r>
      <w:r w:rsidR="00AF49C1">
        <w:rPr>
          <w:rFonts w:ascii="Times New Roman" w:hAnsi="Times New Roman"/>
        </w:rPr>
        <w:t xml:space="preserve"> trong Ban Tổng Giám Đ</w:t>
      </w:r>
      <w:r>
        <w:rPr>
          <w:rFonts w:ascii="Times New Roman" w:hAnsi="Times New Roman"/>
        </w:rPr>
        <w:t xml:space="preserve">ốc, </w:t>
      </w:r>
      <w:r w:rsidR="00B3064A">
        <w:rPr>
          <w:rFonts w:ascii="Times New Roman" w:hAnsi="Times New Roman"/>
        </w:rPr>
        <w:t xml:space="preserve"> </w:t>
      </w:r>
      <w:r w:rsidR="00AF49C1">
        <w:rPr>
          <w:rFonts w:ascii="Times New Roman" w:hAnsi="Times New Roman"/>
        </w:rPr>
        <w:t xml:space="preserve">Phòng </w:t>
      </w:r>
      <w:r w:rsidR="005F3C96">
        <w:rPr>
          <w:rFonts w:ascii="Times New Roman" w:hAnsi="Times New Roman"/>
        </w:rPr>
        <w:t xml:space="preserve">Hành chính – Nhân sự, </w:t>
      </w:r>
      <w:r w:rsidR="00B30974">
        <w:rPr>
          <w:rFonts w:ascii="Times New Roman" w:hAnsi="Times New Roman"/>
          <w:noProof/>
        </w:rPr>
        <w:t>%DonVi%</w:t>
      </w:r>
      <w:r>
        <w:rPr>
          <w:rFonts w:ascii="Times New Roman" w:hAnsi="Times New Roman"/>
        </w:rPr>
        <w:t xml:space="preserve"> và </w:t>
      </w:r>
      <w:r w:rsidR="00B30974" w:rsidRPr="003E685C">
        <w:rPr>
          <w:rFonts w:ascii="Times New Roman" w:hAnsi="Times New Roman"/>
          <w:noProof/>
        </w:rPr>
        <w:t>%GioiTinh%</w:t>
      </w:r>
      <w:r w:rsidR="00B30974" w:rsidRPr="003E685C">
        <w:rPr>
          <w:rFonts w:ascii="Times New Roman" w:hAnsi="Times New Roman"/>
        </w:rPr>
        <w:t xml:space="preserve"> </w:t>
      </w:r>
      <w:r w:rsidR="00B30974" w:rsidRPr="003E685C">
        <w:rPr>
          <w:rFonts w:ascii="Times New Roman" w:hAnsi="Times New Roman"/>
          <w:noProof/>
        </w:rPr>
        <w:t>%Name%</w:t>
      </w:r>
      <w:r w:rsidR="0016229B">
        <w:rPr>
          <w:rFonts w:ascii="Times New Roman" w:hAnsi="Times New Roman"/>
        </w:rPr>
        <w:t xml:space="preserve"> </w:t>
      </w:r>
      <w:r w:rsidR="00624C75">
        <w:rPr>
          <w:rFonts w:ascii="Times New Roman" w:hAnsi="Times New Roman"/>
        </w:rPr>
        <w:t>có</w:t>
      </w:r>
      <w:r>
        <w:rPr>
          <w:rFonts w:ascii="Times New Roman" w:hAnsi="Times New Roman"/>
        </w:rPr>
        <w:t xml:space="preserve"> </w:t>
      </w:r>
      <w:r w:rsidRPr="005D4304">
        <w:rPr>
          <w:rFonts w:ascii="Times New Roman" w:hAnsi="Times New Roman"/>
        </w:rPr>
        <w:t>trách nhiệm thi hành.</w:t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</w:p>
    <w:p w:rsidR="000B0FF0" w:rsidRPr="005D4304" w:rsidRDefault="000B0FF0" w:rsidP="005D4304">
      <w:pPr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               CÔNG TY CỔ PHẦN ÂU LẠC</w:t>
      </w:r>
    </w:p>
    <w:p w:rsidR="000B0FF0" w:rsidRPr="005D4304" w:rsidRDefault="000B0FF0" w:rsidP="008D448C">
      <w:pPr>
        <w:pStyle w:val="Heading2"/>
        <w:spacing w:before="60"/>
        <w:rPr>
          <w:rFonts w:ascii="Times New Roman" w:hAnsi="Times New Roman"/>
        </w:rPr>
      </w:pP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</w:r>
      <w:r w:rsidRPr="005D4304">
        <w:rPr>
          <w:rFonts w:ascii="Times New Roman" w:hAnsi="Times New Roman"/>
        </w:rPr>
        <w:tab/>
        <w:t xml:space="preserve">   TỔNG GIÁM ĐỐC</w:t>
      </w:r>
    </w:p>
    <w:p w:rsidR="000B0FF0" w:rsidRPr="001224BB" w:rsidRDefault="000B0FF0" w:rsidP="005D4304">
      <w:pPr>
        <w:rPr>
          <w:rFonts w:ascii="Times New Roman" w:hAnsi="Times New Roman"/>
          <w:i/>
          <w:iCs/>
          <w:sz w:val="22"/>
          <w:szCs w:val="22"/>
          <w:u w:val="single"/>
        </w:rPr>
      </w:pPr>
      <w:r w:rsidRPr="001224BB">
        <w:rPr>
          <w:rFonts w:ascii="Times New Roman" w:hAnsi="Times New Roman"/>
          <w:i/>
          <w:iCs/>
          <w:sz w:val="22"/>
          <w:szCs w:val="22"/>
          <w:u w:val="single"/>
        </w:rPr>
        <w:t>* Nơi nhận:</w:t>
      </w:r>
    </w:p>
    <w:p w:rsidR="000B0FF0" w:rsidRPr="001224BB" w:rsidRDefault="000B0FF0" w:rsidP="00CE6522">
      <w:pPr>
        <w:tabs>
          <w:tab w:val="left" w:pos="1260"/>
        </w:tabs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 xml:space="preserve">- Như điều </w:t>
      </w:r>
      <w:r w:rsidR="00CF5F6E" w:rsidRPr="001224BB">
        <w:rPr>
          <w:rFonts w:ascii="Times New Roman" w:hAnsi="Times New Roman"/>
          <w:sz w:val="22"/>
          <w:szCs w:val="22"/>
        </w:rPr>
        <w:t>3</w:t>
      </w:r>
      <w:r w:rsidR="000209EF" w:rsidRPr="001224BB">
        <w:rPr>
          <w:rFonts w:ascii="Times New Roman" w:hAnsi="Times New Roman"/>
          <w:sz w:val="22"/>
          <w:szCs w:val="22"/>
        </w:rPr>
        <w:t>;</w:t>
      </w:r>
    </w:p>
    <w:p w:rsidR="000B0FF0" w:rsidRPr="001224BB" w:rsidRDefault="000B0FF0" w:rsidP="005D4304">
      <w:pPr>
        <w:rPr>
          <w:rFonts w:ascii="Times New Roman" w:hAnsi="Times New Roman"/>
          <w:sz w:val="22"/>
          <w:szCs w:val="22"/>
        </w:rPr>
      </w:pPr>
      <w:r w:rsidRPr="001224BB">
        <w:rPr>
          <w:rFonts w:ascii="Times New Roman" w:hAnsi="Times New Roman"/>
          <w:sz w:val="22"/>
          <w:szCs w:val="22"/>
        </w:rPr>
        <w:t>- Lưu.</w:t>
      </w:r>
    </w:p>
    <w:p w:rsidR="000B0FF0" w:rsidRPr="005D4304" w:rsidRDefault="000B0FF0" w:rsidP="005D4304">
      <w:pPr>
        <w:rPr>
          <w:rFonts w:ascii="Times New Roman" w:hAnsi="Times New Roman"/>
        </w:rPr>
      </w:pPr>
    </w:p>
    <w:p w:rsidR="000B0FF0" w:rsidRDefault="000B0FF0" w:rsidP="00AF49C1">
      <w:pPr>
        <w:sectPr w:rsidR="000B0FF0" w:rsidSect="00766427">
          <w:footerReference w:type="default" r:id="rId9"/>
          <w:pgSz w:w="11909" w:h="16834" w:code="9"/>
          <w:pgMar w:top="547" w:right="1152" w:bottom="1440" w:left="1728" w:header="720" w:footer="144" w:gutter="0"/>
          <w:pgNumType w:start="1"/>
          <w:cols w:space="720"/>
          <w:docGrid w:linePitch="326"/>
        </w:sectPr>
      </w:pPr>
    </w:p>
    <w:p w:rsidR="0068602A" w:rsidRDefault="0068602A" w:rsidP="00AF49C1"/>
    <w:sectPr w:rsidR="0068602A" w:rsidSect="000B0FF0">
      <w:footerReference w:type="default" r:id="rId10"/>
      <w:type w:val="continuous"/>
      <w:pgSz w:w="11909" w:h="16834" w:code="9"/>
      <w:pgMar w:top="547" w:right="1152" w:bottom="1440" w:left="1728" w:header="720" w:footer="14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BA5" w:rsidRDefault="00376BA5" w:rsidP="00766427">
      <w:r>
        <w:separator/>
      </w:r>
    </w:p>
  </w:endnote>
  <w:endnote w:type="continuationSeparator" w:id="0">
    <w:p w:rsidR="00376BA5" w:rsidRDefault="00376BA5" w:rsidP="00766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FF0" w:rsidRDefault="000B0FF0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242A6B" wp14:editId="7A7C0444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B0FF0" w:rsidRDefault="000B0F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D0" w:rsidRDefault="000B0FF0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-354330</wp:posOffset>
          </wp:positionH>
          <wp:positionV relativeFrom="paragraph">
            <wp:posOffset>-163195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68D0" w:rsidRDefault="00E468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BA5" w:rsidRDefault="00376BA5" w:rsidP="00766427">
      <w:r>
        <w:separator/>
      </w:r>
    </w:p>
  </w:footnote>
  <w:footnote w:type="continuationSeparator" w:id="0">
    <w:p w:rsidR="00376BA5" w:rsidRDefault="00376BA5" w:rsidP="00766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D36CB"/>
    <w:multiLevelType w:val="hybridMultilevel"/>
    <w:tmpl w:val="2CD68BE6"/>
    <w:lvl w:ilvl="0" w:tplc="83749C0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76"/>
    <w:rsid w:val="00002A68"/>
    <w:rsid w:val="000032C8"/>
    <w:rsid w:val="0001275C"/>
    <w:rsid w:val="000134FF"/>
    <w:rsid w:val="00014730"/>
    <w:rsid w:val="000159BB"/>
    <w:rsid w:val="00015FF6"/>
    <w:rsid w:val="000168BE"/>
    <w:rsid w:val="000179BA"/>
    <w:rsid w:val="000209EF"/>
    <w:rsid w:val="00022713"/>
    <w:rsid w:val="000245AC"/>
    <w:rsid w:val="00024FE2"/>
    <w:rsid w:val="00027DA1"/>
    <w:rsid w:val="00027FF6"/>
    <w:rsid w:val="00030806"/>
    <w:rsid w:val="000320BF"/>
    <w:rsid w:val="00032C0C"/>
    <w:rsid w:val="000334B9"/>
    <w:rsid w:val="0003415A"/>
    <w:rsid w:val="00035AA4"/>
    <w:rsid w:val="000361CE"/>
    <w:rsid w:val="00043310"/>
    <w:rsid w:val="00045CFF"/>
    <w:rsid w:val="00047AC0"/>
    <w:rsid w:val="0005070C"/>
    <w:rsid w:val="000513D6"/>
    <w:rsid w:val="000518EE"/>
    <w:rsid w:val="00051D3F"/>
    <w:rsid w:val="0005211D"/>
    <w:rsid w:val="00052582"/>
    <w:rsid w:val="00052E0F"/>
    <w:rsid w:val="00052EE8"/>
    <w:rsid w:val="000540C2"/>
    <w:rsid w:val="000563EC"/>
    <w:rsid w:val="00056E09"/>
    <w:rsid w:val="00057D1A"/>
    <w:rsid w:val="00061AAD"/>
    <w:rsid w:val="00062858"/>
    <w:rsid w:val="00064016"/>
    <w:rsid w:val="00072873"/>
    <w:rsid w:val="00072D08"/>
    <w:rsid w:val="0007471C"/>
    <w:rsid w:val="00080B94"/>
    <w:rsid w:val="00083058"/>
    <w:rsid w:val="00084BE2"/>
    <w:rsid w:val="000868E0"/>
    <w:rsid w:val="00092A43"/>
    <w:rsid w:val="0009665A"/>
    <w:rsid w:val="000A465E"/>
    <w:rsid w:val="000A6B14"/>
    <w:rsid w:val="000A6CFC"/>
    <w:rsid w:val="000A7028"/>
    <w:rsid w:val="000A7D50"/>
    <w:rsid w:val="000B0FF0"/>
    <w:rsid w:val="000B2277"/>
    <w:rsid w:val="000B44E4"/>
    <w:rsid w:val="000B5647"/>
    <w:rsid w:val="000C012E"/>
    <w:rsid w:val="000C0968"/>
    <w:rsid w:val="000C2693"/>
    <w:rsid w:val="000C593C"/>
    <w:rsid w:val="000D0755"/>
    <w:rsid w:val="000D2436"/>
    <w:rsid w:val="000D24CC"/>
    <w:rsid w:val="000E0520"/>
    <w:rsid w:val="000E65BF"/>
    <w:rsid w:val="000F3386"/>
    <w:rsid w:val="000F3567"/>
    <w:rsid w:val="000F43D2"/>
    <w:rsid w:val="000F475A"/>
    <w:rsid w:val="001007D5"/>
    <w:rsid w:val="00107E0B"/>
    <w:rsid w:val="00110667"/>
    <w:rsid w:val="001158B2"/>
    <w:rsid w:val="00115F31"/>
    <w:rsid w:val="001224BB"/>
    <w:rsid w:val="00124A7B"/>
    <w:rsid w:val="001268D3"/>
    <w:rsid w:val="001275C0"/>
    <w:rsid w:val="00131490"/>
    <w:rsid w:val="001318EF"/>
    <w:rsid w:val="00132DE0"/>
    <w:rsid w:val="0013368A"/>
    <w:rsid w:val="00133FCE"/>
    <w:rsid w:val="00140100"/>
    <w:rsid w:val="0014302B"/>
    <w:rsid w:val="00144A11"/>
    <w:rsid w:val="00145278"/>
    <w:rsid w:val="001470B2"/>
    <w:rsid w:val="00152B9B"/>
    <w:rsid w:val="00160E41"/>
    <w:rsid w:val="0016229B"/>
    <w:rsid w:val="001673E5"/>
    <w:rsid w:val="0016758A"/>
    <w:rsid w:val="001707C0"/>
    <w:rsid w:val="00170D55"/>
    <w:rsid w:val="0017310E"/>
    <w:rsid w:val="00173847"/>
    <w:rsid w:val="001747E9"/>
    <w:rsid w:val="0018260E"/>
    <w:rsid w:val="00184F5E"/>
    <w:rsid w:val="001876AE"/>
    <w:rsid w:val="001913F5"/>
    <w:rsid w:val="00191CCD"/>
    <w:rsid w:val="001941F5"/>
    <w:rsid w:val="001A210F"/>
    <w:rsid w:val="001A3035"/>
    <w:rsid w:val="001A72DA"/>
    <w:rsid w:val="001B2E64"/>
    <w:rsid w:val="001B359F"/>
    <w:rsid w:val="001B3853"/>
    <w:rsid w:val="001B6910"/>
    <w:rsid w:val="001C04B6"/>
    <w:rsid w:val="001C1D76"/>
    <w:rsid w:val="001C2955"/>
    <w:rsid w:val="001C484C"/>
    <w:rsid w:val="001C7D0A"/>
    <w:rsid w:val="001D0920"/>
    <w:rsid w:val="001D5E00"/>
    <w:rsid w:val="001D6505"/>
    <w:rsid w:val="001D6927"/>
    <w:rsid w:val="001E7188"/>
    <w:rsid w:val="001E79DF"/>
    <w:rsid w:val="001F0263"/>
    <w:rsid w:val="001F4E23"/>
    <w:rsid w:val="001F6397"/>
    <w:rsid w:val="001F7DB5"/>
    <w:rsid w:val="002012B4"/>
    <w:rsid w:val="00202FC7"/>
    <w:rsid w:val="00203DC0"/>
    <w:rsid w:val="00204417"/>
    <w:rsid w:val="00207E20"/>
    <w:rsid w:val="00212EC3"/>
    <w:rsid w:val="00220E2B"/>
    <w:rsid w:val="002259D6"/>
    <w:rsid w:val="002313FC"/>
    <w:rsid w:val="00231BAF"/>
    <w:rsid w:val="002341F6"/>
    <w:rsid w:val="002425F6"/>
    <w:rsid w:val="00242AD3"/>
    <w:rsid w:val="0024442A"/>
    <w:rsid w:val="00246407"/>
    <w:rsid w:val="0025130B"/>
    <w:rsid w:val="00255509"/>
    <w:rsid w:val="00256581"/>
    <w:rsid w:val="00256D1B"/>
    <w:rsid w:val="00260BC8"/>
    <w:rsid w:val="00261449"/>
    <w:rsid w:val="00261523"/>
    <w:rsid w:val="00262624"/>
    <w:rsid w:val="002647F9"/>
    <w:rsid w:val="00267C86"/>
    <w:rsid w:val="002703B6"/>
    <w:rsid w:val="00275EA5"/>
    <w:rsid w:val="002770DB"/>
    <w:rsid w:val="00282700"/>
    <w:rsid w:val="00282C3A"/>
    <w:rsid w:val="0028527F"/>
    <w:rsid w:val="00285584"/>
    <w:rsid w:val="00285943"/>
    <w:rsid w:val="00286C88"/>
    <w:rsid w:val="002901DB"/>
    <w:rsid w:val="0029029E"/>
    <w:rsid w:val="00290F99"/>
    <w:rsid w:val="00293906"/>
    <w:rsid w:val="00295380"/>
    <w:rsid w:val="00295E3B"/>
    <w:rsid w:val="00297A55"/>
    <w:rsid w:val="00297E55"/>
    <w:rsid w:val="002A2F73"/>
    <w:rsid w:val="002A4172"/>
    <w:rsid w:val="002A5007"/>
    <w:rsid w:val="002A5AD6"/>
    <w:rsid w:val="002B0138"/>
    <w:rsid w:val="002B05A0"/>
    <w:rsid w:val="002B0F59"/>
    <w:rsid w:val="002B6723"/>
    <w:rsid w:val="002B6CA6"/>
    <w:rsid w:val="002C037D"/>
    <w:rsid w:val="002C1469"/>
    <w:rsid w:val="002C50D3"/>
    <w:rsid w:val="002D057F"/>
    <w:rsid w:val="002D0A6E"/>
    <w:rsid w:val="002D2088"/>
    <w:rsid w:val="002E292C"/>
    <w:rsid w:val="002E4ABB"/>
    <w:rsid w:val="002E4FCC"/>
    <w:rsid w:val="002E758D"/>
    <w:rsid w:val="002E7F58"/>
    <w:rsid w:val="002F79E7"/>
    <w:rsid w:val="003002EE"/>
    <w:rsid w:val="003017FC"/>
    <w:rsid w:val="00305B84"/>
    <w:rsid w:val="00311961"/>
    <w:rsid w:val="003122BC"/>
    <w:rsid w:val="00312F76"/>
    <w:rsid w:val="0031323B"/>
    <w:rsid w:val="00317025"/>
    <w:rsid w:val="003215D5"/>
    <w:rsid w:val="00325B39"/>
    <w:rsid w:val="00325F88"/>
    <w:rsid w:val="00327F20"/>
    <w:rsid w:val="0033362F"/>
    <w:rsid w:val="00337124"/>
    <w:rsid w:val="00340B41"/>
    <w:rsid w:val="00343B31"/>
    <w:rsid w:val="00344C92"/>
    <w:rsid w:val="00346D7C"/>
    <w:rsid w:val="00347E5C"/>
    <w:rsid w:val="003510C6"/>
    <w:rsid w:val="003522D6"/>
    <w:rsid w:val="00353277"/>
    <w:rsid w:val="00354B36"/>
    <w:rsid w:val="00354D8D"/>
    <w:rsid w:val="00357171"/>
    <w:rsid w:val="003578E8"/>
    <w:rsid w:val="003617E4"/>
    <w:rsid w:val="00362A88"/>
    <w:rsid w:val="00364572"/>
    <w:rsid w:val="003659DD"/>
    <w:rsid w:val="003669F5"/>
    <w:rsid w:val="00366DF3"/>
    <w:rsid w:val="00367E0C"/>
    <w:rsid w:val="0037362E"/>
    <w:rsid w:val="003751AA"/>
    <w:rsid w:val="00376274"/>
    <w:rsid w:val="00376BA5"/>
    <w:rsid w:val="00376F59"/>
    <w:rsid w:val="003810C5"/>
    <w:rsid w:val="00381740"/>
    <w:rsid w:val="00381741"/>
    <w:rsid w:val="003845B5"/>
    <w:rsid w:val="003908D4"/>
    <w:rsid w:val="003914CB"/>
    <w:rsid w:val="00392505"/>
    <w:rsid w:val="00392C8D"/>
    <w:rsid w:val="003935CE"/>
    <w:rsid w:val="00393EA1"/>
    <w:rsid w:val="003A09CD"/>
    <w:rsid w:val="003A0AF6"/>
    <w:rsid w:val="003A2B45"/>
    <w:rsid w:val="003A46FB"/>
    <w:rsid w:val="003B167B"/>
    <w:rsid w:val="003B3BD8"/>
    <w:rsid w:val="003B4BE7"/>
    <w:rsid w:val="003B5A2E"/>
    <w:rsid w:val="003B6E7B"/>
    <w:rsid w:val="003B7E70"/>
    <w:rsid w:val="003C2208"/>
    <w:rsid w:val="003C4A25"/>
    <w:rsid w:val="003C7A84"/>
    <w:rsid w:val="003D0A47"/>
    <w:rsid w:val="003D1702"/>
    <w:rsid w:val="003D5D76"/>
    <w:rsid w:val="003E0B63"/>
    <w:rsid w:val="003E2F6B"/>
    <w:rsid w:val="003E489D"/>
    <w:rsid w:val="003E685C"/>
    <w:rsid w:val="003E744C"/>
    <w:rsid w:val="003E7F65"/>
    <w:rsid w:val="003F03D0"/>
    <w:rsid w:val="003F19DF"/>
    <w:rsid w:val="003F3D93"/>
    <w:rsid w:val="003F45DC"/>
    <w:rsid w:val="00403DA8"/>
    <w:rsid w:val="004043E8"/>
    <w:rsid w:val="0040450E"/>
    <w:rsid w:val="0040556B"/>
    <w:rsid w:val="00405ABB"/>
    <w:rsid w:val="00412D19"/>
    <w:rsid w:val="00412FE6"/>
    <w:rsid w:val="00414110"/>
    <w:rsid w:val="00414F64"/>
    <w:rsid w:val="00417D10"/>
    <w:rsid w:val="004237F1"/>
    <w:rsid w:val="00430F34"/>
    <w:rsid w:val="00433BEE"/>
    <w:rsid w:val="004345E6"/>
    <w:rsid w:val="00435D26"/>
    <w:rsid w:val="00440B33"/>
    <w:rsid w:val="00457597"/>
    <w:rsid w:val="00461C85"/>
    <w:rsid w:val="00463D55"/>
    <w:rsid w:val="0047052C"/>
    <w:rsid w:val="00472ED7"/>
    <w:rsid w:val="004765C8"/>
    <w:rsid w:val="00477D3D"/>
    <w:rsid w:val="004820AE"/>
    <w:rsid w:val="00486C67"/>
    <w:rsid w:val="004875F0"/>
    <w:rsid w:val="004878EA"/>
    <w:rsid w:val="00487DF4"/>
    <w:rsid w:val="004910DC"/>
    <w:rsid w:val="004A3AF1"/>
    <w:rsid w:val="004A3AF4"/>
    <w:rsid w:val="004A4F9E"/>
    <w:rsid w:val="004A7DA8"/>
    <w:rsid w:val="004A7EE2"/>
    <w:rsid w:val="004B19C8"/>
    <w:rsid w:val="004B3207"/>
    <w:rsid w:val="004B6EC0"/>
    <w:rsid w:val="004B7F9F"/>
    <w:rsid w:val="004D03E1"/>
    <w:rsid w:val="004D1276"/>
    <w:rsid w:val="004D2653"/>
    <w:rsid w:val="004D652C"/>
    <w:rsid w:val="004D6EEB"/>
    <w:rsid w:val="004E1942"/>
    <w:rsid w:val="004E30C0"/>
    <w:rsid w:val="004E4E66"/>
    <w:rsid w:val="004E6877"/>
    <w:rsid w:val="004F16B0"/>
    <w:rsid w:val="00500514"/>
    <w:rsid w:val="00501DAD"/>
    <w:rsid w:val="00502AE1"/>
    <w:rsid w:val="00507771"/>
    <w:rsid w:val="00513DAF"/>
    <w:rsid w:val="00516F3C"/>
    <w:rsid w:val="00517756"/>
    <w:rsid w:val="00517A2E"/>
    <w:rsid w:val="00517DC3"/>
    <w:rsid w:val="00517E8D"/>
    <w:rsid w:val="0052084B"/>
    <w:rsid w:val="00521A04"/>
    <w:rsid w:val="00522A1E"/>
    <w:rsid w:val="00524B7D"/>
    <w:rsid w:val="00527747"/>
    <w:rsid w:val="00527A1B"/>
    <w:rsid w:val="00527AFA"/>
    <w:rsid w:val="00532103"/>
    <w:rsid w:val="005331A3"/>
    <w:rsid w:val="0053334B"/>
    <w:rsid w:val="00540111"/>
    <w:rsid w:val="0054084D"/>
    <w:rsid w:val="00540B88"/>
    <w:rsid w:val="005411B2"/>
    <w:rsid w:val="0054265B"/>
    <w:rsid w:val="00543864"/>
    <w:rsid w:val="00544E37"/>
    <w:rsid w:val="005474C3"/>
    <w:rsid w:val="00553E0D"/>
    <w:rsid w:val="00555ACB"/>
    <w:rsid w:val="00556B82"/>
    <w:rsid w:val="00557DC3"/>
    <w:rsid w:val="00564E6D"/>
    <w:rsid w:val="00565AE1"/>
    <w:rsid w:val="005671DB"/>
    <w:rsid w:val="0057423A"/>
    <w:rsid w:val="00582E78"/>
    <w:rsid w:val="00590EDE"/>
    <w:rsid w:val="0059151C"/>
    <w:rsid w:val="005949EA"/>
    <w:rsid w:val="00594A1F"/>
    <w:rsid w:val="00594FB8"/>
    <w:rsid w:val="005966CC"/>
    <w:rsid w:val="005A6B71"/>
    <w:rsid w:val="005B244B"/>
    <w:rsid w:val="005B361D"/>
    <w:rsid w:val="005B3D0E"/>
    <w:rsid w:val="005B6827"/>
    <w:rsid w:val="005C04DE"/>
    <w:rsid w:val="005C0B64"/>
    <w:rsid w:val="005C1927"/>
    <w:rsid w:val="005C2053"/>
    <w:rsid w:val="005C2D4B"/>
    <w:rsid w:val="005C2D75"/>
    <w:rsid w:val="005C4B15"/>
    <w:rsid w:val="005C5390"/>
    <w:rsid w:val="005C621C"/>
    <w:rsid w:val="005C7A01"/>
    <w:rsid w:val="005D01F2"/>
    <w:rsid w:val="005D023F"/>
    <w:rsid w:val="005D078A"/>
    <w:rsid w:val="005D219D"/>
    <w:rsid w:val="005D4304"/>
    <w:rsid w:val="005D49CC"/>
    <w:rsid w:val="005D5058"/>
    <w:rsid w:val="005E02C7"/>
    <w:rsid w:val="005E1A12"/>
    <w:rsid w:val="005E1B21"/>
    <w:rsid w:val="005E538E"/>
    <w:rsid w:val="005E695A"/>
    <w:rsid w:val="005E6F41"/>
    <w:rsid w:val="005F15AA"/>
    <w:rsid w:val="005F3C96"/>
    <w:rsid w:val="005F4F38"/>
    <w:rsid w:val="005F75C1"/>
    <w:rsid w:val="005F79E1"/>
    <w:rsid w:val="00603427"/>
    <w:rsid w:val="006038CB"/>
    <w:rsid w:val="00605308"/>
    <w:rsid w:val="0060631E"/>
    <w:rsid w:val="0061074B"/>
    <w:rsid w:val="00610FDD"/>
    <w:rsid w:val="0062250C"/>
    <w:rsid w:val="00624C75"/>
    <w:rsid w:val="00625874"/>
    <w:rsid w:val="00625E2D"/>
    <w:rsid w:val="00626B70"/>
    <w:rsid w:val="00631FF1"/>
    <w:rsid w:val="006321C7"/>
    <w:rsid w:val="00636517"/>
    <w:rsid w:val="0063740F"/>
    <w:rsid w:val="00641BAD"/>
    <w:rsid w:val="00651FD8"/>
    <w:rsid w:val="00653342"/>
    <w:rsid w:val="00655572"/>
    <w:rsid w:val="00655F15"/>
    <w:rsid w:val="00662407"/>
    <w:rsid w:val="006733CB"/>
    <w:rsid w:val="00673A1C"/>
    <w:rsid w:val="00683678"/>
    <w:rsid w:val="00684CB5"/>
    <w:rsid w:val="0068602A"/>
    <w:rsid w:val="00687A58"/>
    <w:rsid w:val="006A37D5"/>
    <w:rsid w:val="006A4293"/>
    <w:rsid w:val="006B1944"/>
    <w:rsid w:val="006B2CDF"/>
    <w:rsid w:val="006B2F6D"/>
    <w:rsid w:val="006B4FBC"/>
    <w:rsid w:val="006B63B9"/>
    <w:rsid w:val="006B7F49"/>
    <w:rsid w:val="006C1986"/>
    <w:rsid w:val="006C5287"/>
    <w:rsid w:val="006D0228"/>
    <w:rsid w:val="006D2B33"/>
    <w:rsid w:val="006D3443"/>
    <w:rsid w:val="006D6A1B"/>
    <w:rsid w:val="006D78A6"/>
    <w:rsid w:val="006E1F23"/>
    <w:rsid w:val="006E2857"/>
    <w:rsid w:val="006E3C4E"/>
    <w:rsid w:val="006E3D82"/>
    <w:rsid w:val="006E7315"/>
    <w:rsid w:val="006E74B9"/>
    <w:rsid w:val="006F09D2"/>
    <w:rsid w:val="006F267B"/>
    <w:rsid w:val="00700325"/>
    <w:rsid w:val="00703AF1"/>
    <w:rsid w:val="00705410"/>
    <w:rsid w:val="0070772F"/>
    <w:rsid w:val="0071130C"/>
    <w:rsid w:val="00711322"/>
    <w:rsid w:val="007119CA"/>
    <w:rsid w:val="00716722"/>
    <w:rsid w:val="007173DC"/>
    <w:rsid w:val="00717DD5"/>
    <w:rsid w:val="0072102C"/>
    <w:rsid w:val="007307D5"/>
    <w:rsid w:val="0073381C"/>
    <w:rsid w:val="00735ED6"/>
    <w:rsid w:val="00737DEA"/>
    <w:rsid w:val="007400E3"/>
    <w:rsid w:val="007424E9"/>
    <w:rsid w:val="0074309B"/>
    <w:rsid w:val="00745444"/>
    <w:rsid w:val="00753008"/>
    <w:rsid w:val="007534CB"/>
    <w:rsid w:val="00754536"/>
    <w:rsid w:val="00754A67"/>
    <w:rsid w:val="00755210"/>
    <w:rsid w:val="00756F33"/>
    <w:rsid w:val="00760A6C"/>
    <w:rsid w:val="00761977"/>
    <w:rsid w:val="00761EA9"/>
    <w:rsid w:val="00762060"/>
    <w:rsid w:val="007661D1"/>
    <w:rsid w:val="007662F0"/>
    <w:rsid w:val="00766427"/>
    <w:rsid w:val="00767F43"/>
    <w:rsid w:val="00770662"/>
    <w:rsid w:val="007821D7"/>
    <w:rsid w:val="00785133"/>
    <w:rsid w:val="00785313"/>
    <w:rsid w:val="0079186E"/>
    <w:rsid w:val="007A4B58"/>
    <w:rsid w:val="007A592D"/>
    <w:rsid w:val="007B5A2D"/>
    <w:rsid w:val="007B606C"/>
    <w:rsid w:val="007B6875"/>
    <w:rsid w:val="007C41EA"/>
    <w:rsid w:val="007C5498"/>
    <w:rsid w:val="007C725A"/>
    <w:rsid w:val="007C7A6E"/>
    <w:rsid w:val="007D0489"/>
    <w:rsid w:val="007D0B1A"/>
    <w:rsid w:val="007D50EB"/>
    <w:rsid w:val="007D51F6"/>
    <w:rsid w:val="007E07F7"/>
    <w:rsid w:val="007E1CFA"/>
    <w:rsid w:val="007E2CD3"/>
    <w:rsid w:val="007E34FF"/>
    <w:rsid w:val="007E3B07"/>
    <w:rsid w:val="007E438D"/>
    <w:rsid w:val="007E4E4E"/>
    <w:rsid w:val="007E5FF7"/>
    <w:rsid w:val="007E776E"/>
    <w:rsid w:val="007F0D24"/>
    <w:rsid w:val="007F3825"/>
    <w:rsid w:val="007F39BE"/>
    <w:rsid w:val="007F6B94"/>
    <w:rsid w:val="00804079"/>
    <w:rsid w:val="008070D0"/>
    <w:rsid w:val="00813749"/>
    <w:rsid w:val="00813FBF"/>
    <w:rsid w:val="00816378"/>
    <w:rsid w:val="008215D4"/>
    <w:rsid w:val="00825FD1"/>
    <w:rsid w:val="00826B32"/>
    <w:rsid w:val="0082769C"/>
    <w:rsid w:val="008313C9"/>
    <w:rsid w:val="008321CC"/>
    <w:rsid w:val="008368C9"/>
    <w:rsid w:val="00837FAE"/>
    <w:rsid w:val="008408AD"/>
    <w:rsid w:val="00840EAB"/>
    <w:rsid w:val="00840F2C"/>
    <w:rsid w:val="00843214"/>
    <w:rsid w:val="008469FA"/>
    <w:rsid w:val="00852172"/>
    <w:rsid w:val="00853738"/>
    <w:rsid w:val="00854E7A"/>
    <w:rsid w:val="008558E8"/>
    <w:rsid w:val="008561A5"/>
    <w:rsid w:val="008571EF"/>
    <w:rsid w:val="00857C02"/>
    <w:rsid w:val="008608ED"/>
    <w:rsid w:val="008615BE"/>
    <w:rsid w:val="00866304"/>
    <w:rsid w:val="0087147C"/>
    <w:rsid w:val="00875171"/>
    <w:rsid w:val="00876657"/>
    <w:rsid w:val="00880CD1"/>
    <w:rsid w:val="008812BD"/>
    <w:rsid w:val="008813DB"/>
    <w:rsid w:val="00883CBF"/>
    <w:rsid w:val="0089081A"/>
    <w:rsid w:val="00891419"/>
    <w:rsid w:val="00896E9A"/>
    <w:rsid w:val="00897B4F"/>
    <w:rsid w:val="00897CCD"/>
    <w:rsid w:val="008B0824"/>
    <w:rsid w:val="008B47D6"/>
    <w:rsid w:val="008B579C"/>
    <w:rsid w:val="008C0263"/>
    <w:rsid w:val="008C112C"/>
    <w:rsid w:val="008C2118"/>
    <w:rsid w:val="008C24CC"/>
    <w:rsid w:val="008C3E22"/>
    <w:rsid w:val="008C6314"/>
    <w:rsid w:val="008C6C73"/>
    <w:rsid w:val="008C6F0B"/>
    <w:rsid w:val="008C7C7C"/>
    <w:rsid w:val="008D0242"/>
    <w:rsid w:val="008D299F"/>
    <w:rsid w:val="008D2E15"/>
    <w:rsid w:val="008D338F"/>
    <w:rsid w:val="008D448C"/>
    <w:rsid w:val="008D51B3"/>
    <w:rsid w:val="008E591B"/>
    <w:rsid w:val="008E792B"/>
    <w:rsid w:val="008F0D3E"/>
    <w:rsid w:val="008F119F"/>
    <w:rsid w:val="008F198C"/>
    <w:rsid w:val="008F6048"/>
    <w:rsid w:val="00904187"/>
    <w:rsid w:val="009116E9"/>
    <w:rsid w:val="00913976"/>
    <w:rsid w:val="00913F6D"/>
    <w:rsid w:val="00914146"/>
    <w:rsid w:val="00917CB5"/>
    <w:rsid w:val="00917DEA"/>
    <w:rsid w:val="00921D37"/>
    <w:rsid w:val="0092222A"/>
    <w:rsid w:val="00931CF8"/>
    <w:rsid w:val="009332C7"/>
    <w:rsid w:val="00934E3D"/>
    <w:rsid w:val="009377FA"/>
    <w:rsid w:val="00943982"/>
    <w:rsid w:val="00943EC5"/>
    <w:rsid w:val="0095002C"/>
    <w:rsid w:val="00950A09"/>
    <w:rsid w:val="00954612"/>
    <w:rsid w:val="009649E3"/>
    <w:rsid w:val="00964BD5"/>
    <w:rsid w:val="0096538E"/>
    <w:rsid w:val="0096665B"/>
    <w:rsid w:val="00967F5E"/>
    <w:rsid w:val="00982607"/>
    <w:rsid w:val="00984A24"/>
    <w:rsid w:val="00984B70"/>
    <w:rsid w:val="00991ACA"/>
    <w:rsid w:val="0099258A"/>
    <w:rsid w:val="00993F92"/>
    <w:rsid w:val="00994BFF"/>
    <w:rsid w:val="009951DC"/>
    <w:rsid w:val="009964DF"/>
    <w:rsid w:val="00996E9C"/>
    <w:rsid w:val="009A1F65"/>
    <w:rsid w:val="009A2109"/>
    <w:rsid w:val="009B0705"/>
    <w:rsid w:val="009B0D70"/>
    <w:rsid w:val="009B2A23"/>
    <w:rsid w:val="009B4FC9"/>
    <w:rsid w:val="009B6A83"/>
    <w:rsid w:val="009B6FB8"/>
    <w:rsid w:val="009B7C24"/>
    <w:rsid w:val="009C04D0"/>
    <w:rsid w:val="009C058D"/>
    <w:rsid w:val="009C19CE"/>
    <w:rsid w:val="009C5F62"/>
    <w:rsid w:val="009D5890"/>
    <w:rsid w:val="009D64A8"/>
    <w:rsid w:val="009D6AD4"/>
    <w:rsid w:val="009E1038"/>
    <w:rsid w:val="009E2327"/>
    <w:rsid w:val="009E2B74"/>
    <w:rsid w:val="009E32A5"/>
    <w:rsid w:val="009E7AC2"/>
    <w:rsid w:val="009F205C"/>
    <w:rsid w:val="009F26DE"/>
    <w:rsid w:val="009F2A4F"/>
    <w:rsid w:val="009F2AC2"/>
    <w:rsid w:val="009F46DE"/>
    <w:rsid w:val="009F7736"/>
    <w:rsid w:val="009F7948"/>
    <w:rsid w:val="00A01D47"/>
    <w:rsid w:val="00A04DB8"/>
    <w:rsid w:val="00A04DFC"/>
    <w:rsid w:val="00A06C0C"/>
    <w:rsid w:val="00A1215B"/>
    <w:rsid w:val="00A135DA"/>
    <w:rsid w:val="00A14C69"/>
    <w:rsid w:val="00A158B1"/>
    <w:rsid w:val="00A15959"/>
    <w:rsid w:val="00A17D5F"/>
    <w:rsid w:val="00A17FA5"/>
    <w:rsid w:val="00A20848"/>
    <w:rsid w:val="00A22218"/>
    <w:rsid w:val="00A2248D"/>
    <w:rsid w:val="00A23844"/>
    <w:rsid w:val="00A25176"/>
    <w:rsid w:val="00A25EFE"/>
    <w:rsid w:val="00A26FE7"/>
    <w:rsid w:val="00A27880"/>
    <w:rsid w:val="00A27897"/>
    <w:rsid w:val="00A32D16"/>
    <w:rsid w:val="00A33E57"/>
    <w:rsid w:val="00A34A93"/>
    <w:rsid w:val="00A35DCE"/>
    <w:rsid w:val="00A36E85"/>
    <w:rsid w:val="00A375CF"/>
    <w:rsid w:val="00A40315"/>
    <w:rsid w:val="00A47A0D"/>
    <w:rsid w:val="00A47D54"/>
    <w:rsid w:val="00A51526"/>
    <w:rsid w:val="00A5259A"/>
    <w:rsid w:val="00A54208"/>
    <w:rsid w:val="00A5719C"/>
    <w:rsid w:val="00A60914"/>
    <w:rsid w:val="00A63585"/>
    <w:rsid w:val="00A65BB5"/>
    <w:rsid w:val="00A704C5"/>
    <w:rsid w:val="00A71047"/>
    <w:rsid w:val="00A712C6"/>
    <w:rsid w:val="00A714EE"/>
    <w:rsid w:val="00A72F31"/>
    <w:rsid w:val="00A74D1D"/>
    <w:rsid w:val="00A803F5"/>
    <w:rsid w:val="00A845C7"/>
    <w:rsid w:val="00A85779"/>
    <w:rsid w:val="00A872BF"/>
    <w:rsid w:val="00A915D4"/>
    <w:rsid w:val="00A92061"/>
    <w:rsid w:val="00A93502"/>
    <w:rsid w:val="00A962A4"/>
    <w:rsid w:val="00A97268"/>
    <w:rsid w:val="00A9737F"/>
    <w:rsid w:val="00AA3CB9"/>
    <w:rsid w:val="00AA52ED"/>
    <w:rsid w:val="00AA54EA"/>
    <w:rsid w:val="00AA5CC5"/>
    <w:rsid w:val="00AB245D"/>
    <w:rsid w:val="00AB3125"/>
    <w:rsid w:val="00AB357B"/>
    <w:rsid w:val="00AB3F54"/>
    <w:rsid w:val="00AB6CF1"/>
    <w:rsid w:val="00AC616F"/>
    <w:rsid w:val="00AD475A"/>
    <w:rsid w:val="00AD6237"/>
    <w:rsid w:val="00AD6854"/>
    <w:rsid w:val="00AD6B57"/>
    <w:rsid w:val="00AE0152"/>
    <w:rsid w:val="00AE2433"/>
    <w:rsid w:val="00AF1DD8"/>
    <w:rsid w:val="00AF343C"/>
    <w:rsid w:val="00AF4832"/>
    <w:rsid w:val="00AF49C1"/>
    <w:rsid w:val="00AF4F93"/>
    <w:rsid w:val="00AF5BE6"/>
    <w:rsid w:val="00B016D9"/>
    <w:rsid w:val="00B03969"/>
    <w:rsid w:val="00B0695E"/>
    <w:rsid w:val="00B10E5E"/>
    <w:rsid w:val="00B13832"/>
    <w:rsid w:val="00B13A21"/>
    <w:rsid w:val="00B13EF0"/>
    <w:rsid w:val="00B148AB"/>
    <w:rsid w:val="00B14FD0"/>
    <w:rsid w:val="00B1747B"/>
    <w:rsid w:val="00B252EE"/>
    <w:rsid w:val="00B25F4B"/>
    <w:rsid w:val="00B3064A"/>
    <w:rsid w:val="00B30974"/>
    <w:rsid w:val="00B31D45"/>
    <w:rsid w:val="00B3206D"/>
    <w:rsid w:val="00B36341"/>
    <w:rsid w:val="00B3749C"/>
    <w:rsid w:val="00B37DE4"/>
    <w:rsid w:val="00B435A2"/>
    <w:rsid w:val="00B4423F"/>
    <w:rsid w:val="00B45118"/>
    <w:rsid w:val="00B45939"/>
    <w:rsid w:val="00B45E47"/>
    <w:rsid w:val="00B5102C"/>
    <w:rsid w:val="00B52202"/>
    <w:rsid w:val="00B536B2"/>
    <w:rsid w:val="00B55590"/>
    <w:rsid w:val="00B578F1"/>
    <w:rsid w:val="00B57B28"/>
    <w:rsid w:val="00B61F4A"/>
    <w:rsid w:val="00B67694"/>
    <w:rsid w:val="00B705A4"/>
    <w:rsid w:val="00B71F28"/>
    <w:rsid w:val="00B72DE2"/>
    <w:rsid w:val="00B82373"/>
    <w:rsid w:val="00B824A3"/>
    <w:rsid w:val="00B828BD"/>
    <w:rsid w:val="00B83A76"/>
    <w:rsid w:val="00B8406C"/>
    <w:rsid w:val="00B868C6"/>
    <w:rsid w:val="00B87FA3"/>
    <w:rsid w:val="00B932D6"/>
    <w:rsid w:val="00B9397D"/>
    <w:rsid w:val="00B94130"/>
    <w:rsid w:val="00BA409D"/>
    <w:rsid w:val="00BA457A"/>
    <w:rsid w:val="00BA527F"/>
    <w:rsid w:val="00BA57F7"/>
    <w:rsid w:val="00BA721B"/>
    <w:rsid w:val="00BB2D38"/>
    <w:rsid w:val="00BB3568"/>
    <w:rsid w:val="00BB4A25"/>
    <w:rsid w:val="00BB53EB"/>
    <w:rsid w:val="00BC6374"/>
    <w:rsid w:val="00BC727C"/>
    <w:rsid w:val="00BD0140"/>
    <w:rsid w:val="00BD499F"/>
    <w:rsid w:val="00BD4C3A"/>
    <w:rsid w:val="00BD5203"/>
    <w:rsid w:val="00BD5EC5"/>
    <w:rsid w:val="00BD612C"/>
    <w:rsid w:val="00BD743D"/>
    <w:rsid w:val="00BE1BEB"/>
    <w:rsid w:val="00BE2809"/>
    <w:rsid w:val="00BE5ACC"/>
    <w:rsid w:val="00BE6627"/>
    <w:rsid w:val="00BE6EF4"/>
    <w:rsid w:val="00BF109E"/>
    <w:rsid w:val="00BF1F75"/>
    <w:rsid w:val="00BF28A3"/>
    <w:rsid w:val="00BF2BC5"/>
    <w:rsid w:val="00BF35BB"/>
    <w:rsid w:val="00BF4009"/>
    <w:rsid w:val="00BF4762"/>
    <w:rsid w:val="00C0093C"/>
    <w:rsid w:val="00C0181C"/>
    <w:rsid w:val="00C06F8A"/>
    <w:rsid w:val="00C07010"/>
    <w:rsid w:val="00C124AC"/>
    <w:rsid w:val="00C23F9B"/>
    <w:rsid w:val="00C251B4"/>
    <w:rsid w:val="00C26F73"/>
    <w:rsid w:val="00C35A1E"/>
    <w:rsid w:val="00C4138C"/>
    <w:rsid w:val="00C450C4"/>
    <w:rsid w:val="00C451D8"/>
    <w:rsid w:val="00C45772"/>
    <w:rsid w:val="00C4661C"/>
    <w:rsid w:val="00C47947"/>
    <w:rsid w:val="00C5018F"/>
    <w:rsid w:val="00C50BCB"/>
    <w:rsid w:val="00C54A0A"/>
    <w:rsid w:val="00C5666B"/>
    <w:rsid w:val="00C63967"/>
    <w:rsid w:val="00C67331"/>
    <w:rsid w:val="00C70223"/>
    <w:rsid w:val="00C70650"/>
    <w:rsid w:val="00C7235A"/>
    <w:rsid w:val="00C8016F"/>
    <w:rsid w:val="00C866BC"/>
    <w:rsid w:val="00C87A25"/>
    <w:rsid w:val="00C87EFC"/>
    <w:rsid w:val="00C90848"/>
    <w:rsid w:val="00C90C89"/>
    <w:rsid w:val="00C91127"/>
    <w:rsid w:val="00C93699"/>
    <w:rsid w:val="00C93BBC"/>
    <w:rsid w:val="00C94D61"/>
    <w:rsid w:val="00CA0767"/>
    <w:rsid w:val="00CA0D94"/>
    <w:rsid w:val="00CA5360"/>
    <w:rsid w:val="00CA643A"/>
    <w:rsid w:val="00CA667D"/>
    <w:rsid w:val="00CA7BAA"/>
    <w:rsid w:val="00CB0699"/>
    <w:rsid w:val="00CB1E61"/>
    <w:rsid w:val="00CB2CEC"/>
    <w:rsid w:val="00CB2F82"/>
    <w:rsid w:val="00CB3397"/>
    <w:rsid w:val="00CB41DF"/>
    <w:rsid w:val="00CB5693"/>
    <w:rsid w:val="00CB6680"/>
    <w:rsid w:val="00CC3385"/>
    <w:rsid w:val="00CD044C"/>
    <w:rsid w:val="00CD2225"/>
    <w:rsid w:val="00CD753A"/>
    <w:rsid w:val="00CE540A"/>
    <w:rsid w:val="00CE54C1"/>
    <w:rsid w:val="00CE5FDD"/>
    <w:rsid w:val="00CE6522"/>
    <w:rsid w:val="00CE7871"/>
    <w:rsid w:val="00CF01C2"/>
    <w:rsid w:val="00CF444E"/>
    <w:rsid w:val="00CF4B94"/>
    <w:rsid w:val="00CF5F6E"/>
    <w:rsid w:val="00D029DF"/>
    <w:rsid w:val="00D07511"/>
    <w:rsid w:val="00D1356D"/>
    <w:rsid w:val="00D1392E"/>
    <w:rsid w:val="00D17E12"/>
    <w:rsid w:val="00D20B64"/>
    <w:rsid w:val="00D232B8"/>
    <w:rsid w:val="00D25557"/>
    <w:rsid w:val="00D2768B"/>
    <w:rsid w:val="00D27DF5"/>
    <w:rsid w:val="00D3247C"/>
    <w:rsid w:val="00D33EB7"/>
    <w:rsid w:val="00D3422F"/>
    <w:rsid w:val="00D41D41"/>
    <w:rsid w:val="00D45CC9"/>
    <w:rsid w:val="00D467F7"/>
    <w:rsid w:val="00D46A2F"/>
    <w:rsid w:val="00D50184"/>
    <w:rsid w:val="00D526D7"/>
    <w:rsid w:val="00D61A74"/>
    <w:rsid w:val="00D6298D"/>
    <w:rsid w:val="00D6724B"/>
    <w:rsid w:val="00D70A43"/>
    <w:rsid w:val="00D73336"/>
    <w:rsid w:val="00D7751C"/>
    <w:rsid w:val="00D77A79"/>
    <w:rsid w:val="00D82675"/>
    <w:rsid w:val="00D8354C"/>
    <w:rsid w:val="00D90D1B"/>
    <w:rsid w:val="00D9148B"/>
    <w:rsid w:val="00D91822"/>
    <w:rsid w:val="00D9516F"/>
    <w:rsid w:val="00D96ED2"/>
    <w:rsid w:val="00DA02B5"/>
    <w:rsid w:val="00DA02F6"/>
    <w:rsid w:val="00DA0485"/>
    <w:rsid w:val="00DA2D77"/>
    <w:rsid w:val="00DB27D3"/>
    <w:rsid w:val="00DB3B3C"/>
    <w:rsid w:val="00DB54FE"/>
    <w:rsid w:val="00DC7721"/>
    <w:rsid w:val="00DC7C58"/>
    <w:rsid w:val="00DD00FB"/>
    <w:rsid w:val="00DD055A"/>
    <w:rsid w:val="00DD0FCD"/>
    <w:rsid w:val="00DD1DF3"/>
    <w:rsid w:val="00DD2F95"/>
    <w:rsid w:val="00DD64C0"/>
    <w:rsid w:val="00DD6AB2"/>
    <w:rsid w:val="00DD6E04"/>
    <w:rsid w:val="00DE1ADF"/>
    <w:rsid w:val="00DE25D7"/>
    <w:rsid w:val="00DE3457"/>
    <w:rsid w:val="00DE5330"/>
    <w:rsid w:val="00DE5BFB"/>
    <w:rsid w:val="00DF07FD"/>
    <w:rsid w:val="00DF0D9A"/>
    <w:rsid w:val="00DF50DD"/>
    <w:rsid w:val="00DF6DBA"/>
    <w:rsid w:val="00DF781A"/>
    <w:rsid w:val="00DF7D86"/>
    <w:rsid w:val="00DF7E53"/>
    <w:rsid w:val="00E002D2"/>
    <w:rsid w:val="00E00940"/>
    <w:rsid w:val="00E02057"/>
    <w:rsid w:val="00E021BB"/>
    <w:rsid w:val="00E07430"/>
    <w:rsid w:val="00E10AF0"/>
    <w:rsid w:val="00E1116B"/>
    <w:rsid w:val="00E16014"/>
    <w:rsid w:val="00E1714A"/>
    <w:rsid w:val="00E219EF"/>
    <w:rsid w:val="00E22B00"/>
    <w:rsid w:val="00E24F71"/>
    <w:rsid w:val="00E278B9"/>
    <w:rsid w:val="00E27E6A"/>
    <w:rsid w:val="00E3035E"/>
    <w:rsid w:val="00E32C60"/>
    <w:rsid w:val="00E352B1"/>
    <w:rsid w:val="00E457EA"/>
    <w:rsid w:val="00E468D0"/>
    <w:rsid w:val="00E517F5"/>
    <w:rsid w:val="00E57087"/>
    <w:rsid w:val="00E602FE"/>
    <w:rsid w:val="00E605A5"/>
    <w:rsid w:val="00E62D3C"/>
    <w:rsid w:val="00E6431E"/>
    <w:rsid w:val="00E64332"/>
    <w:rsid w:val="00E645F9"/>
    <w:rsid w:val="00E648E5"/>
    <w:rsid w:val="00E66987"/>
    <w:rsid w:val="00E66DE4"/>
    <w:rsid w:val="00E67B8F"/>
    <w:rsid w:val="00E75395"/>
    <w:rsid w:val="00E7641F"/>
    <w:rsid w:val="00E92312"/>
    <w:rsid w:val="00E92746"/>
    <w:rsid w:val="00E951FD"/>
    <w:rsid w:val="00E97121"/>
    <w:rsid w:val="00EA2E51"/>
    <w:rsid w:val="00EA5C5F"/>
    <w:rsid w:val="00EA5C8C"/>
    <w:rsid w:val="00EA78FE"/>
    <w:rsid w:val="00EB1E80"/>
    <w:rsid w:val="00EB354F"/>
    <w:rsid w:val="00EB4120"/>
    <w:rsid w:val="00EB47BA"/>
    <w:rsid w:val="00EB4B42"/>
    <w:rsid w:val="00EB4E03"/>
    <w:rsid w:val="00EB7E90"/>
    <w:rsid w:val="00EC0E64"/>
    <w:rsid w:val="00EC383B"/>
    <w:rsid w:val="00EC4F71"/>
    <w:rsid w:val="00EC6042"/>
    <w:rsid w:val="00ED0672"/>
    <w:rsid w:val="00ED5787"/>
    <w:rsid w:val="00ED588A"/>
    <w:rsid w:val="00EE0E97"/>
    <w:rsid w:val="00EE4FDC"/>
    <w:rsid w:val="00EE731F"/>
    <w:rsid w:val="00EF03BB"/>
    <w:rsid w:val="00EF24CC"/>
    <w:rsid w:val="00EF542D"/>
    <w:rsid w:val="00EF5C6C"/>
    <w:rsid w:val="00EF5CCB"/>
    <w:rsid w:val="00F00F45"/>
    <w:rsid w:val="00F03303"/>
    <w:rsid w:val="00F03528"/>
    <w:rsid w:val="00F05952"/>
    <w:rsid w:val="00F10158"/>
    <w:rsid w:val="00F10FE9"/>
    <w:rsid w:val="00F118D4"/>
    <w:rsid w:val="00F1226A"/>
    <w:rsid w:val="00F12426"/>
    <w:rsid w:val="00F13B68"/>
    <w:rsid w:val="00F143DD"/>
    <w:rsid w:val="00F144BE"/>
    <w:rsid w:val="00F15CF1"/>
    <w:rsid w:val="00F202CF"/>
    <w:rsid w:val="00F20467"/>
    <w:rsid w:val="00F23A02"/>
    <w:rsid w:val="00F311C7"/>
    <w:rsid w:val="00F3349A"/>
    <w:rsid w:val="00F37CF5"/>
    <w:rsid w:val="00F41606"/>
    <w:rsid w:val="00F4220C"/>
    <w:rsid w:val="00F437F1"/>
    <w:rsid w:val="00F444D0"/>
    <w:rsid w:val="00F4579E"/>
    <w:rsid w:val="00F4582B"/>
    <w:rsid w:val="00F46080"/>
    <w:rsid w:val="00F50A89"/>
    <w:rsid w:val="00F522F8"/>
    <w:rsid w:val="00F5316D"/>
    <w:rsid w:val="00F549FE"/>
    <w:rsid w:val="00F5615E"/>
    <w:rsid w:val="00F5697C"/>
    <w:rsid w:val="00F67E25"/>
    <w:rsid w:val="00F7136E"/>
    <w:rsid w:val="00F720C7"/>
    <w:rsid w:val="00F8324F"/>
    <w:rsid w:val="00F84030"/>
    <w:rsid w:val="00F860A4"/>
    <w:rsid w:val="00F87354"/>
    <w:rsid w:val="00F87D65"/>
    <w:rsid w:val="00F92525"/>
    <w:rsid w:val="00F95F1C"/>
    <w:rsid w:val="00F963D9"/>
    <w:rsid w:val="00FA1279"/>
    <w:rsid w:val="00FA1ED6"/>
    <w:rsid w:val="00FA6EB9"/>
    <w:rsid w:val="00FB0FA9"/>
    <w:rsid w:val="00FC055A"/>
    <w:rsid w:val="00FC3BB6"/>
    <w:rsid w:val="00FC716B"/>
    <w:rsid w:val="00FD03AF"/>
    <w:rsid w:val="00FD0ED6"/>
    <w:rsid w:val="00FD5A0A"/>
    <w:rsid w:val="00FD65D4"/>
    <w:rsid w:val="00FD66C6"/>
    <w:rsid w:val="00FE103D"/>
    <w:rsid w:val="00FE202B"/>
    <w:rsid w:val="00FE31D8"/>
    <w:rsid w:val="00FE3E57"/>
    <w:rsid w:val="00FE42B3"/>
    <w:rsid w:val="00FE798B"/>
    <w:rsid w:val="00FF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D3D1FF75-7204-4EC5-A28E-5548CE79A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58D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2E758D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2E758D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758D"/>
    <w:pPr>
      <w:ind w:left="840" w:hanging="840"/>
    </w:pPr>
  </w:style>
  <w:style w:type="paragraph" w:styleId="BodyText">
    <w:name w:val="Body Text"/>
    <w:basedOn w:val="Normal"/>
    <w:rsid w:val="002E758D"/>
    <w:pPr>
      <w:jc w:val="both"/>
    </w:pPr>
  </w:style>
  <w:style w:type="paragraph" w:styleId="BalloonText">
    <w:name w:val="Balloon Text"/>
    <w:basedOn w:val="Normal"/>
    <w:semiHidden/>
    <w:rsid w:val="00756F33"/>
    <w:rPr>
      <w:rFonts w:ascii="Tahoma" w:hAnsi="Tahoma" w:cs="Tahoma"/>
      <w:sz w:val="16"/>
      <w:szCs w:val="16"/>
    </w:rPr>
  </w:style>
  <w:style w:type="paragraph" w:styleId="Header">
    <w:name w:val="header"/>
    <w:aliases w:val="Header1 Char"/>
    <w:basedOn w:val="Normal"/>
    <w:link w:val="HeaderChar"/>
    <w:rsid w:val="00766427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766427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642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427"/>
    <w:rPr>
      <w:rFonts w:ascii="VNI-Times" w:eastAsia="Times New Roman" w:hAnsi="VNI-Times"/>
      <w:sz w:val="24"/>
      <w:szCs w:val="24"/>
    </w:rPr>
  </w:style>
  <w:style w:type="character" w:styleId="PageNumber">
    <w:name w:val="page number"/>
    <w:basedOn w:val="DefaultParagraphFont"/>
    <w:rsid w:val="0068602A"/>
  </w:style>
  <w:style w:type="paragraph" w:styleId="Title">
    <w:name w:val="Title"/>
    <w:basedOn w:val="Normal"/>
    <w:link w:val="TitleChar"/>
    <w:qFormat/>
    <w:rsid w:val="0068602A"/>
    <w:pPr>
      <w:ind w:left="1440" w:hanging="1440"/>
      <w:jc w:val="center"/>
    </w:pPr>
    <w:rPr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68602A"/>
    <w:rPr>
      <w:rFonts w:ascii="VNI-Times" w:eastAsia="Times New Roman" w:hAnsi="VNI-Times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745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uLac\Code\WebAuLac\App_Data\Mau_QDDD_CaNh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70970-A75E-4D37-B678-69CCB6ADF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Mau_QDDD_CaNhan.dotx</Template>
  <TotalTime>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COÂNG TY COÅ PHAÀN</vt:lpstr>
      <vt:lpstr>COÂNG TY COÅ PHAÀN</vt:lpstr>
    </vt:vector>
  </TitlesOfParts>
  <Company>Hewlett-Packard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creator>Windows User</dc:creator>
  <cp:lastModifiedBy>Windows User</cp:lastModifiedBy>
  <cp:revision>10</cp:revision>
  <cp:lastPrinted>2018-05-29T05:44:00Z</cp:lastPrinted>
  <dcterms:created xsi:type="dcterms:W3CDTF">2019-01-10T07:02:00Z</dcterms:created>
  <dcterms:modified xsi:type="dcterms:W3CDTF">2019-01-10T07:15:00Z</dcterms:modified>
</cp:coreProperties>
</file>